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FBB60" w14:textId="77777777" w:rsidR="000A2436" w:rsidRDefault="006A7E89" w:rsidP="00274D33">
      <w:pPr>
        <w:pStyle w:val="Ttulo"/>
        <w:jc w:val="both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09842C04" w14:textId="77777777" w:rsidR="00700105" w:rsidRDefault="002163E7" w:rsidP="00274D33">
      <w:pPr>
        <w:pStyle w:val="Ttulo"/>
        <w:jc w:val="both"/>
      </w:pPr>
      <w:r>
        <w:t>pLANEJAMENTO</w:t>
      </w:r>
    </w:p>
    <w:p w14:paraId="2E995CA3" w14:textId="77777777" w:rsidR="006E5425" w:rsidRPr="002C5A42" w:rsidRDefault="002163E7" w:rsidP="00274D33">
      <w:pPr>
        <w:pStyle w:val="Ttulo"/>
        <w:jc w:val="both"/>
      </w:pPr>
      <w:r>
        <w:t>PLANO DE PROJETO</w:t>
      </w:r>
    </w:p>
    <w:sdt>
      <w:sdtPr>
        <w:id w:val="216403978"/>
        <w:placeholder>
          <w:docPart w:val="E914DB9B81AE47DDB5A0D55CB0F3A877"/>
        </w:placeholder>
        <w:date w:fullDate="2019-05-10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4C83A21F" w14:textId="77777777" w:rsidR="006E5425" w:rsidRPr="002C5A42" w:rsidRDefault="002163E7" w:rsidP="00274D33">
          <w:pPr>
            <w:pStyle w:val="Subttulo"/>
            <w:jc w:val="both"/>
          </w:pPr>
          <w:r>
            <w:t>10/05/2019</w:t>
          </w:r>
        </w:p>
      </w:sdtContent>
    </w:sdt>
    <w:p w14:paraId="70EF4EFC" w14:textId="77777777" w:rsidR="006E5425" w:rsidRDefault="00D30779" w:rsidP="00274D33">
      <w:pPr>
        <w:pStyle w:val="Ttulo1"/>
        <w:jc w:val="both"/>
      </w:pPr>
      <w:r>
        <w:t>Portal Economundi</w:t>
      </w:r>
    </w:p>
    <w:p w14:paraId="27B5FD94" w14:textId="77777777" w:rsidR="00D30779" w:rsidRPr="001C7F7E" w:rsidRDefault="00F81319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1. </w:t>
      </w:r>
      <w:r w:rsidR="0023299A" w:rsidRPr="001C7F7E">
        <w:rPr>
          <w:szCs w:val="24"/>
        </w:rPr>
        <w:t xml:space="preserve">Apresentação </w:t>
      </w:r>
    </w:p>
    <w:p w14:paraId="0BCDDD20" w14:textId="77777777" w:rsidR="00D30779" w:rsidRPr="00280558" w:rsidRDefault="00D30779" w:rsidP="00280558">
      <w:pPr>
        <w:jc w:val="both"/>
      </w:pPr>
      <w:r w:rsidRPr="00280558">
        <w:t>EconoMundi é um portal de notícias integrado com o objetivo de exibir o que há de mais importante no contexto econômico do Brasil e do mundo. Leitores leigos no assunto conseguem aprender lendo as matérias que estão disponíveis, com o auxílio de um dicionário que explica todos os termos técnicos, pode também criar um perfil de investidor e descobrir qual investimento se adequa a sua personalidade. Para os usuários que já têm uma certa familiaridade, EconoMundi também possibilita que esse possa simular investimentos.</w:t>
      </w:r>
    </w:p>
    <w:p w14:paraId="73A8DD9A" w14:textId="77777777" w:rsidR="00D30779" w:rsidRPr="00280558" w:rsidRDefault="00D30779" w:rsidP="00280558">
      <w:pPr>
        <w:jc w:val="both"/>
      </w:pPr>
      <w:r w:rsidRPr="00280558">
        <w:t>O portal exibe índice das bolsas, câmbio e as manchete das notícias nacionais e internacionais. Como já mencionado, possibilita simulação de investimento. E por fim entrega ao usuário um dicionário integrado no próprio site.</w:t>
      </w:r>
    </w:p>
    <w:p w14:paraId="304A5A00" w14:textId="77777777" w:rsidR="00931EC7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2. </w:t>
      </w:r>
      <w:r w:rsidR="00314278" w:rsidRPr="001C7F7E">
        <w:rPr>
          <w:szCs w:val="24"/>
        </w:rPr>
        <w:t>Recursos necessários</w:t>
      </w:r>
    </w:p>
    <w:p w14:paraId="2F6B91FC" w14:textId="111C68F6" w:rsidR="00D30779" w:rsidRPr="00280558" w:rsidRDefault="00D30779" w:rsidP="00280558">
      <w:pPr>
        <w:jc w:val="both"/>
      </w:pPr>
      <w:r w:rsidRPr="00280558">
        <w:t xml:space="preserve">Para que </w:t>
      </w:r>
      <w:r w:rsidR="006F436F" w:rsidRPr="00280558">
        <w:t xml:space="preserve">a construção do portal </w:t>
      </w:r>
      <w:r w:rsidRPr="00280558">
        <w:t>ocorra dentro das datas previstas os itens abaixo esclarecem as necessidades para a contemplação do acordo.</w:t>
      </w:r>
    </w:p>
    <w:p w14:paraId="4CCC3E2C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279FEB7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.1 Hardware</w:t>
      </w:r>
    </w:p>
    <w:p w14:paraId="2D2D9F6D" w14:textId="77777777" w:rsidR="00D30779" w:rsidRPr="00280558" w:rsidRDefault="00D30779" w:rsidP="00274D33">
      <w:pPr>
        <w:spacing w:before="240" w:after="240" w:line="240" w:lineRule="auto"/>
        <w:jc w:val="both"/>
      </w:pPr>
      <w:r w:rsidRPr="00280558">
        <w:t>Para o desenvolvimento do Portal EconoMundi</w:t>
      </w:r>
      <w:r w:rsidR="005B64EF" w:rsidRPr="00280558">
        <w:t xml:space="preserve"> é </w:t>
      </w:r>
      <w:r w:rsidRPr="00280558">
        <w:t>necessário:</w:t>
      </w:r>
    </w:p>
    <w:p w14:paraId="4A49F67C" w14:textId="77777777" w:rsidR="00D30779" w:rsidRPr="00280558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</w:pPr>
      <w:r w:rsidRPr="00280558">
        <w:t>Notebook Intel Core i7, 16 GB RAM, 1 TB SSD;</w:t>
      </w:r>
    </w:p>
    <w:p w14:paraId="1281BD61" w14:textId="77777777" w:rsidR="00D30779" w:rsidRPr="00280558" w:rsidRDefault="00D30779" w:rsidP="00274D33">
      <w:pPr>
        <w:pStyle w:val="PargrafodaLista"/>
        <w:numPr>
          <w:ilvl w:val="0"/>
          <w:numId w:val="8"/>
        </w:numPr>
        <w:spacing w:before="240" w:after="240" w:line="240" w:lineRule="auto"/>
        <w:jc w:val="both"/>
      </w:pPr>
      <w:r w:rsidRPr="00280558">
        <w:t>Notebook Intel Core i5, 8 GB RAM, 480 GB SSD;</w:t>
      </w:r>
    </w:p>
    <w:p w14:paraId="164AECE9" w14:textId="77777777" w:rsidR="00D30779" w:rsidRPr="001C7F7E" w:rsidRDefault="00D30779" w:rsidP="00274D33">
      <w:pPr>
        <w:spacing w:before="240" w:after="240" w:line="240" w:lineRule="auto"/>
        <w:jc w:val="both"/>
        <w:rPr>
          <w:sz w:val="24"/>
          <w:szCs w:val="24"/>
          <w:lang w:val="en-US"/>
        </w:rPr>
      </w:pPr>
    </w:p>
    <w:p w14:paraId="536F62BC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.2 Software</w:t>
      </w:r>
    </w:p>
    <w:p w14:paraId="732BBA0F" w14:textId="77777777" w:rsidR="00D30779" w:rsidRPr="00280558" w:rsidRDefault="00292EF7" w:rsidP="00280558">
      <w:pPr>
        <w:jc w:val="both"/>
        <w:rPr>
          <w:szCs w:val="18"/>
        </w:rPr>
      </w:pPr>
      <w:r w:rsidRPr="00280558">
        <w:rPr>
          <w:szCs w:val="18"/>
        </w:rPr>
        <w:t>O projeto tem necessidades de software, são elas:</w:t>
      </w:r>
    </w:p>
    <w:p w14:paraId="6F8DC3A3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i/>
          <w:szCs w:val="18"/>
        </w:rPr>
        <w:t>Netbeans</w:t>
      </w:r>
      <w:proofErr w:type="spellEnd"/>
      <w:r w:rsidRPr="00280558">
        <w:rPr>
          <w:i/>
          <w:szCs w:val="18"/>
        </w:rPr>
        <w:t>,</w:t>
      </w:r>
      <w:r w:rsidRPr="00280558">
        <w:rPr>
          <w:szCs w:val="18"/>
        </w:rPr>
        <w:t xml:space="preserve"> IDE utilizada para o desenvolvimento do </w:t>
      </w:r>
      <w:proofErr w:type="spellStart"/>
      <w:r w:rsidRPr="00280558">
        <w:rPr>
          <w:i/>
          <w:szCs w:val="18"/>
        </w:rPr>
        <w:t>backend</w:t>
      </w:r>
      <w:proofErr w:type="spellEnd"/>
      <w:r w:rsidRPr="00280558">
        <w:rPr>
          <w:szCs w:val="18"/>
        </w:rPr>
        <w:t>.</w:t>
      </w:r>
    </w:p>
    <w:p w14:paraId="2C973D86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Microsoft Visual Studio </w:t>
      </w:r>
      <w:proofErr w:type="spellStart"/>
      <w:r w:rsidRPr="00280558">
        <w:rPr>
          <w:szCs w:val="18"/>
        </w:rPr>
        <w:t>Code</w:t>
      </w:r>
      <w:proofErr w:type="spellEnd"/>
      <w:r w:rsidRPr="00280558">
        <w:rPr>
          <w:szCs w:val="18"/>
        </w:rPr>
        <w:t xml:space="preserve">, editor de texto para o desenvolvimento do </w:t>
      </w:r>
      <w:proofErr w:type="spellStart"/>
      <w:r w:rsidRPr="00280558">
        <w:rPr>
          <w:i/>
          <w:szCs w:val="18"/>
        </w:rPr>
        <w:t>frontend</w:t>
      </w:r>
      <w:proofErr w:type="spellEnd"/>
      <w:r w:rsidRPr="00280558">
        <w:rPr>
          <w:szCs w:val="18"/>
        </w:rPr>
        <w:t>.</w:t>
      </w:r>
    </w:p>
    <w:p w14:paraId="41201A84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Postgresql</w:t>
      </w:r>
      <w:proofErr w:type="spellEnd"/>
      <w:r w:rsidRPr="00280558">
        <w:rPr>
          <w:szCs w:val="18"/>
        </w:rPr>
        <w:t>, ferramenta utilizada para criação do banco de dados.</w:t>
      </w:r>
    </w:p>
    <w:p w14:paraId="07A615D2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Git</w:t>
      </w:r>
      <w:proofErr w:type="spellEnd"/>
      <w:r w:rsidRPr="00280558">
        <w:rPr>
          <w:szCs w:val="18"/>
        </w:rPr>
        <w:t>, solução para versionamento dos artefatos do projeto.</w:t>
      </w:r>
    </w:p>
    <w:p w14:paraId="099FC0EE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Github</w:t>
      </w:r>
      <w:proofErr w:type="spellEnd"/>
      <w:r w:rsidRPr="00280558">
        <w:rPr>
          <w:szCs w:val="18"/>
        </w:rPr>
        <w:t xml:space="preserve">, serviço de armazenamento de repositórios </w:t>
      </w:r>
      <w:proofErr w:type="spellStart"/>
      <w:r w:rsidRPr="00280558">
        <w:rPr>
          <w:szCs w:val="18"/>
        </w:rPr>
        <w:t>Git</w:t>
      </w:r>
      <w:proofErr w:type="spellEnd"/>
      <w:r w:rsidRPr="00280558">
        <w:rPr>
          <w:szCs w:val="18"/>
        </w:rPr>
        <w:t>.</w:t>
      </w:r>
    </w:p>
    <w:p w14:paraId="50B9214F" w14:textId="77777777" w:rsidR="00292EF7" w:rsidRPr="00280558" w:rsidRDefault="00292EF7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proofErr w:type="spellStart"/>
      <w:r w:rsidRPr="00280558">
        <w:rPr>
          <w:szCs w:val="18"/>
        </w:rPr>
        <w:t>ReactJS</w:t>
      </w:r>
      <w:proofErr w:type="spellEnd"/>
      <w:r w:rsidRPr="00280558">
        <w:rPr>
          <w:szCs w:val="18"/>
        </w:rPr>
        <w:t xml:space="preserve">, biblioteca </w:t>
      </w:r>
      <w:proofErr w:type="spellStart"/>
      <w:r w:rsidRPr="00280558">
        <w:rPr>
          <w:szCs w:val="18"/>
        </w:rPr>
        <w:t>JavaScript</w:t>
      </w:r>
      <w:proofErr w:type="spellEnd"/>
      <w:r w:rsidRPr="00280558">
        <w:rPr>
          <w:szCs w:val="18"/>
        </w:rPr>
        <w:t xml:space="preserve"> para desenvolvimento </w:t>
      </w:r>
      <w:proofErr w:type="spellStart"/>
      <w:r w:rsidR="005B64EF" w:rsidRPr="00280558">
        <w:rPr>
          <w:i/>
          <w:szCs w:val="18"/>
        </w:rPr>
        <w:t>frontend</w:t>
      </w:r>
      <w:proofErr w:type="spellEnd"/>
      <w:r w:rsidR="005B64EF" w:rsidRPr="00280558">
        <w:rPr>
          <w:szCs w:val="18"/>
        </w:rPr>
        <w:t>.</w:t>
      </w:r>
    </w:p>
    <w:p w14:paraId="693FAC0A" w14:textId="77777777" w:rsidR="005B64EF" w:rsidRPr="00280558" w:rsidRDefault="005B64EF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Java, linguagem de programação utilizado no </w:t>
      </w:r>
      <w:proofErr w:type="spellStart"/>
      <w:r w:rsidRPr="00280558">
        <w:rPr>
          <w:i/>
          <w:szCs w:val="18"/>
        </w:rPr>
        <w:t>backend</w:t>
      </w:r>
      <w:proofErr w:type="spellEnd"/>
      <w:r w:rsidRPr="00280558">
        <w:rPr>
          <w:szCs w:val="18"/>
        </w:rPr>
        <w:t>.</w:t>
      </w:r>
    </w:p>
    <w:p w14:paraId="4AB7DB64" w14:textId="3CA59E2E" w:rsidR="00292EF7" w:rsidRPr="00280558" w:rsidRDefault="005B64EF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APIs, as informações disponíveis </w:t>
      </w:r>
      <w:r w:rsidR="00AC2BD0" w:rsidRPr="00280558">
        <w:rPr>
          <w:szCs w:val="18"/>
        </w:rPr>
        <w:t>são</w:t>
      </w:r>
      <w:r w:rsidRPr="00280558">
        <w:rPr>
          <w:szCs w:val="18"/>
        </w:rPr>
        <w:t xml:space="preserve"> fornecidas por APIs externas, como </w:t>
      </w:r>
      <w:proofErr w:type="gramStart"/>
      <w:r w:rsidRPr="00280558">
        <w:rPr>
          <w:i/>
          <w:szCs w:val="18"/>
        </w:rPr>
        <w:t>dados.gov.br</w:t>
      </w:r>
      <w:r w:rsidR="00BE28E1">
        <w:rPr>
          <w:i/>
          <w:szCs w:val="18"/>
        </w:rPr>
        <w:t>.</w:t>
      </w:r>
      <w:r w:rsidRPr="00280558">
        <w:rPr>
          <w:i/>
          <w:szCs w:val="18"/>
        </w:rPr>
        <w:t>.</w:t>
      </w:r>
      <w:proofErr w:type="gramEnd"/>
    </w:p>
    <w:p w14:paraId="0A686A6A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i/>
          <w:szCs w:val="18"/>
        </w:rPr>
        <w:t xml:space="preserve">Adobe XD, </w:t>
      </w:r>
      <w:r w:rsidRPr="00280558">
        <w:rPr>
          <w:szCs w:val="18"/>
        </w:rPr>
        <w:t>ferram</w:t>
      </w:r>
      <w:bookmarkStart w:id="0" w:name="_GoBack"/>
      <w:bookmarkEnd w:id="0"/>
      <w:r w:rsidRPr="00280558">
        <w:rPr>
          <w:szCs w:val="18"/>
        </w:rPr>
        <w:t>enta para criação dos</w:t>
      </w:r>
      <w:r w:rsidRPr="00280558">
        <w:rPr>
          <w:i/>
          <w:szCs w:val="18"/>
        </w:rPr>
        <w:t xml:space="preserve"> </w:t>
      </w:r>
      <w:proofErr w:type="spellStart"/>
      <w:r w:rsidRPr="00280558">
        <w:rPr>
          <w:i/>
          <w:szCs w:val="18"/>
        </w:rPr>
        <w:t>wireframes</w:t>
      </w:r>
      <w:proofErr w:type="spellEnd"/>
      <w:r w:rsidRPr="00280558">
        <w:rPr>
          <w:szCs w:val="18"/>
        </w:rPr>
        <w:t>.</w:t>
      </w:r>
    </w:p>
    <w:p w14:paraId="62C72B3D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Dia </w:t>
      </w:r>
      <w:proofErr w:type="spellStart"/>
      <w:r w:rsidRPr="00280558">
        <w:rPr>
          <w:szCs w:val="18"/>
        </w:rPr>
        <w:t>Diagram</w:t>
      </w:r>
      <w:proofErr w:type="spellEnd"/>
      <w:r w:rsidRPr="00280558">
        <w:rPr>
          <w:szCs w:val="18"/>
        </w:rPr>
        <w:t xml:space="preserve"> Editor, aplicação para desenho da visão conceitual do banco de dados.</w:t>
      </w:r>
    </w:p>
    <w:p w14:paraId="0DD2AEFC" w14:textId="77777777" w:rsidR="00AC2BD0" w:rsidRPr="00280558" w:rsidRDefault="00AC2BD0" w:rsidP="00280558">
      <w:pPr>
        <w:pStyle w:val="PargrafodaLista"/>
        <w:numPr>
          <w:ilvl w:val="0"/>
          <w:numId w:val="9"/>
        </w:numPr>
        <w:jc w:val="both"/>
        <w:rPr>
          <w:i/>
          <w:szCs w:val="18"/>
        </w:rPr>
      </w:pPr>
      <w:r w:rsidRPr="00280558">
        <w:rPr>
          <w:szCs w:val="18"/>
        </w:rPr>
        <w:t xml:space="preserve">Software </w:t>
      </w:r>
      <w:proofErr w:type="spellStart"/>
      <w:r w:rsidRPr="00280558">
        <w:rPr>
          <w:szCs w:val="18"/>
        </w:rPr>
        <w:t>Ideas</w:t>
      </w:r>
      <w:proofErr w:type="spellEnd"/>
      <w:r w:rsidRPr="00280558">
        <w:rPr>
          <w:szCs w:val="18"/>
        </w:rPr>
        <w:t xml:space="preserve"> </w:t>
      </w:r>
      <w:proofErr w:type="spellStart"/>
      <w:r w:rsidRPr="00280558">
        <w:rPr>
          <w:szCs w:val="18"/>
        </w:rPr>
        <w:t>Modeler</w:t>
      </w:r>
      <w:proofErr w:type="spellEnd"/>
      <w:r w:rsidRPr="00280558">
        <w:rPr>
          <w:szCs w:val="18"/>
        </w:rPr>
        <w:t>, ferramenta para a criação das visões de funções do portal.</w:t>
      </w:r>
    </w:p>
    <w:p w14:paraId="668FBBA2" w14:textId="77777777" w:rsidR="005B64EF" w:rsidRPr="001C7F7E" w:rsidRDefault="005B64EF" w:rsidP="00274D33">
      <w:pPr>
        <w:pStyle w:val="Ttulo3"/>
        <w:spacing w:before="240" w:after="240" w:line="240" w:lineRule="auto"/>
        <w:jc w:val="both"/>
      </w:pPr>
    </w:p>
    <w:p w14:paraId="331E17A2" w14:textId="77777777" w:rsidR="00314278" w:rsidRPr="001C7F7E" w:rsidRDefault="002D0905" w:rsidP="00274D33">
      <w:pPr>
        <w:pStyle w:val="Ttulo3"/>
        <w:spacing w:before="240" w:after="240" w:line="240" w:lineRule="auto"/>
        <w:jc w:val="both"/>
      </w:pPr>
      <w:r w:rsidRPr="001C7F7E">
        <w:t>2</w:t>
      </w:r>
      <w:r w:rsidR="00314278" w:rsidRPr="001C7F7E">
        <w:t>.3 H</w:t>
      </w:r>
      <w:r w:rsidR="00E9759A" w:rsidRPr="001C7F7E">
        <w:t>umanos</w:t>
      </w:r>
    </w:p>
    <w:p w14:paraId="247D7D44" w14:textId="36CB259C" w:rsidR="005B64EF" w:rsidRPr="00280558" w:rsidRDefault="005B64EF" w:rsidP="00280558">
      <w:pPr>
        <w:jc w:val="both"/>
      </w:pPr>
      <w:r w:rsidRPr="00280558">
        <w:t xml:space="preserve">Portal EconoMundi </w:t>
      </w:r>
      <w:r w:rsidR="00AC2BD0" w:rsidRPr="00280558">
        <w:t xml:space="preserve">é </w:t>
      </w:r>
      <w:r w:rsidRPr="00280558">
        <w:t>desenvolvido por três estudantes de Sistemas de Informação</w:t>
      </w:r>
      <w:r w:rsidR="00AC2BD0" w:rsidRPr="00280558">
        <w:t xml:space="preserve"> na FAI – Centro de Ensino Superior em Gestão, Tecnologia e Educação, atualmente no terceiro ano. Todos possuem conhecimento em Java, </w:t>
      </w:r>
      <w:proofErr w:type="spellStart"/>
      <w:r w:rsidR="00AC2BD0" w:rsidRPr="00280558">
        <w:t>ReactJS</w:t>
      </w:r>
      <w:proofErr w:type="spellEnd"/>
      <w:r w:rsidR="00AC2BD0" w:rsidRPr="00280558">
        <w:t xml:space="preserve"> e </w:t>
      </w:r>
      <w:r w:rsidR="00271506" w:rsidRPr="00280558">
        <w:t xml:space="preserve">SQL. Dois desses atuam na área de desenvolvimento há mais de um ano e o terceiro há mais de </w:t>
      </w:r>
      <w:r w:rsidR="006F436F" w:rsidRPr="00280558">
        <w:t>dois anos</w:t>
      </w:r>
      <w:r w:rsidR="00271506" w:rsidRPr="00280558">
        <w:t xml:space="preserve">. </w:t>
      </w:r>
    </w:p>
    <w:p w14:paraId="7D3B6441" w14:textId="77777777" w:rsidR="00271506" w:rsidRPr="00280558" w:rsidRDefault="00271506" w:rsidP="00280558">
      <w:pPr>
        <w:jc w:val="both"/>
      </w:pPr>
      <w:r w:rsidRPr="00280558">
        <w:t>A equipe dedica por volta de 20 (vinte) horas semanais para o desenvolvimento da solução proposta.</w:t>
      </w:r>
    </w:p>
    <w:p w14:paraId="6A82078C" w14:textId="77777777" w:rsidR="00271506" w:rsidRPr="001C7F7E" w:rsidRDefault="00271506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19688278" w14:textId="3056B56D" w:rsidR="00314278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3. </w:t>
      </w:r>
      <w:r w:rsidR="00314278" w:rsidRPr="001C7F7E">
        <w:rPr>
          <w:szCs w:val="24"/>
        </w:rPr>
        <w:t>Cronograma Macro</w:t>
      </w:r>
    </w:p>
    <w:p w14:paraId="097AED12" w14:textId="2B2D7EF5" w:rsidR="00FE0D91" w:rsidRPr="00280558" w:rsidRDefault="001A6BF4" w:rsidP="00280558">
      <w:pPr>
        <w:jc w:val="both"/>
        <w:rPr>
          <w:szCs w:val="18"/>
        </w:rPr>
      </w:pPr>
      <w:r w:rsidRPr="00280558">
        <w:rPr>
          <w:szCs w:val="18"/>
        </w:rPr>
        <w:t>Para a entrega do dia</w:t>
      </w:r>
      <w:r w:rsidR="00591921" w:rsidRPr="00280558">
        <w:rPr>
          <w:szCs w:val="18"/>
        </w:rPr>
        <w:t xml:space="preserve"> 28/06</w:t>
      </w:r>
      <w:r w:rsidR="00967949" w:rsidRPr="00280558">
        <w:rPr>
          <w:szCs w:val="18"/>
        </w:rPr>
        <w:t>/2019 é previsto:</w:t>
      </w:r>
    </w:p>
    <w:p w14:paraId="35199A60" w14:textId="2AD6692A" w:rsidR="00967949" w:rsidRPr="00280558" w:rsidRDefault="00C370CF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Início do desenvolvimento </w:t>
      </w:r>
      <w:r w:rsidR="006D53A9" w:rsidRPr="00280558">
        <w:rPr>
          <w:szCs w:val="18"/>
        </w:rPr>
        <w:t xml:space="preserve">do </w:t>
      </w:r>
      <w:proofErr w:type="spellStart"/>
      <w:r w:rsidR="006D53A9" w:rsidRPr="00280558">
        <w:rPr>
          <w:i/>
          <w:szCs w:val="18"/>
        </w:rPr>
        <w:t>back-end</w:t>
      </w:r>
      <w:proofErr w:type="spellEnd"/>
      <w:r w:rsidR="006D53A9" w:rsidRPr="00280558">
        <w:rPr>
          <w:szCs w:val="18"/>
        </w:rPr>
        <w:t>, consumindo alguns dados das APIs e</w:t>
      </w:r>
      <w:r w:rsidR="000F5B3A" w:rsidRPr="00280558">
        <w:rPr>
          <w:szCs w:val="18"/>
        </w:rPr>
        <w:t xml:space="preserve"> fornecendo essas informações pode meio de um JSON.</w:t>
      </w:r>
    </w:p>
    <w:p w14:paraId="7E8D30D8" w14:textId="23C691AC" w:rsidR="0018091D" w:rsidRPr="00280558" w:rsidRDefault="0018091D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Início da construção do </w:t>
      </w:r>
      <w:r w:rsidRPr="00280558">
        <w:rPr>
          <w:i/>
          <w:szCs w:val="18"/>
        </w:rPr>
        <w:t>front-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, </w:t>
      </w:r>
      <w:r w:rsidR="00400236" w:rsidRPr="00280558">
        <w:rPr>
          <w:szCs w:val="18"/>
        </w:rPr>
        <w:t xml:space="preserve">iniciando também os estudos sobre </w:t>
      </w:r>
      <w:proofErr w:type="spellStart"/>
      <w:r w:rsidR="00400236" w:rsidRPr="00280558">
        <w:rPr>
          <w:szCs w:val="18"/>
        </w:rPr>
        <w:t>ReactJS</w:t>
      </w:r>
      <w:proofErr w:type="spellEnd"/>
      <w:r w:rsidR="00400236" w:rsidRPr="00280558">
        <w:rPr>
          <w:szCs w:val="18"/>
        </w:rPr>
        <w:t>.</w:t>
      </w:r>
    </w:p>
    <w:p w14:paraId="5A7BEC87" w14:textId="2DF44864" w:rsidR="0018091D" w:rsidRPr="00280558" w:rsidRDefault="000F5B3A" w:rsidP="00280558">
      <w:pPr>
        <w:pStyle w:val="PargrafodaLista"/>
        <w:numPr>
          <w:ilvl w:val="0"/>
          <w:numId w:val="10"/>
        </w:numPr>
        <w:jc w:val="both"/>
        <w:rPr>
          <w:szCs w:val="18"/>
        </w:rPr>
      </w:pPr>
      <w:r w:rsidRPr="00280558">
        <w:rPr>
          <w:szCs w:val="18"/>
        </w:rPr>
        <w:t xml:space="preserve">Construção do script do banco de dados no </w:t>
      </w:r>
      <w:proofErr w:type="spellStart"/>
      <w:r w:rsidRPr="00280558">
        <w:rPr>
          <w:szCs w:val="18"/>
        </w:rPr>
        <w:t>P</w:t>
      </w:r>
      <w:r w:rsidR="00635A09" w:rsidRPr="00280558">
        <w:rPr>
          <w:szCs w:val="18"/>
        </w:rPr>
        <w:t>ostgresql</w:t>
      </w:r>
      <w:proofErr w:type="spellEnd"/>
      <w:r w:rsidR="00635A09" w:rsidRPr="00280558">
        <w:rPr>
          <w:szCs w:val="18"/>
        </w:rPr>
        <w:t>.</w:t>
      </w:r>
    </w:p>
    <w:p w14:paraId="0F89F481" w14:textId="42466EFC" w:rsidR="00400236" w:rsidRPr="00280558" w:rsidRDefault="00AC5EEF" w:rsidP="00280558">
      <w:pPr>
        <w:jc w:val="both"/>
        <w:rPr>
          <w:szCs w:val="18"/>
        </w:rPr>
      </w:pPr>
      <w:r w:rsidRPr="00280558">
        <w:rPr>
          <w:szCs w:val="18"/>
        </w:rPr>
        <w:t>Para o segundo semestre são previst</w:t>
      </w:r>
      <w:r w:rsidR="00C714D8" w:rsidRPr="00280558">
        <w:rPr>
          <w:szCs w:val="18"/>
        </w:rPr>
        <w:t>a</w:t>
      </w:r>
      <w:r w:rsidRPr="00280558">
        <w:rPr>
          <w:szCs w:val="18"/>
        </w:rPr>
        <w:t>s du</w:t>
      </w:r>
      <w:r w:rsidR="00C714D8" w:rsidRPr="00280558">
        <w:rPr>
          <w:szCs w:val="18"/>
        </w:rPr>
        <w:t>as entregas, sendo a primeira:</w:t>
      </w:r>
    </w:p>
    <w:p w14:paraId="2E7EA403" w14:textId="56A059E0" w:rsidR="00C714D8" w:rsidRPr="00280558" w:rsidRDefault="004158AB" w:rsidP="00280558">
      <w:pPr>
        <w:pStyle w:val="PargrafodaLista"/>
        <w:numPr>
          <w:ilvl w:val="0"/>
          <w:numId w:val="11"/>
        </w:numPr>
        <w:jc w:val="both"/>
        <w:rPr>
          <w:szCs w:val="18"/>
        </w:rPr>
      </w:pPr>
      <w:r w:rsidRPr="00280558">
        <w:rPr>
          <w:i/>
          <w:szCs w:val="18"/>
        </w:rPr>
        <w:t>Back-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 desenvolvido e testado,</w:t>
      </w:r>
      <w:r w:rsidR="00AB39A1" w:rsidRPr="00280558">
        <w:rPr>
          <w:szCs w:val="18"/>
        </w:rPr>
        <w:t xml:space="preserve"> entregando para o </w:t>
      </w:r>
      <w:r w:rsidR="00AB39A1" w:rsidRPr="00280558">
        <w:rPr>
          <w:i/>
          <w:szCs w:val="18"/>
        </w:rPr>
        <w:t>front-</w:t>
      </w:r>
      <w:proofErr w:type="spellStart"/>
      <w:r w:rsidR="00AB39A1" w:rsidRPr="00280558">
        <w:rPr>
          <w:i/>
          <w:szCs w:val="18"/>
        </w:rPr>
        <w:t>end</w:t>
      </w:r>
      <w:proofErr w:type="spellEnd"/>
      <w:r w:rsidR="00AB39A1" w:rsidRPr="00280558">
        <w:rPr>
          <w:szCs w:val="18"/>
        </w:rPr>
        <w:t xml:space="preserve"> segurança </w:t>
      </w:r>
      <w:r w:rsidR="00AC5D97" w:rsidRPr="00280558">
        <w:rPr>
          <w:szCs w:val="18"/>
        </w:rPr>
        <w:t>e integridade.</w:t>
      </w:r>
    </w:p>
    <w:p w14:paraId="60A4C143" w14:textId="334FF61E" w:rsidR="00AC5D97" w:rsidRPr="00280558" w:rsidRDefault="00AC5D97" w:rsidP="00280558">
      <w:pPr>
        <w:pStyle w:val="PargrafodaLista"/>
        <w:numPr>
          <w:ilvl w:val="0"/>
          <w:numId w:val="11"/>
        </w:numPr>
        <w:jc w:val="both"/>
        <w:rPr>
          <w:szCs w:val="18"/>
        </w:rPr>
      </w:pPr>
      <w:r w:rsidRPr="00280558">
        <w:rPr>
          <w:i/>
          <w:szCs w:val="18"/>
        </w:rPr>
        <w:t>Front-</w:t>
      </w:r>
      <w:proofErr w:type="spellStart"/>
      <w:r w:rsidRPr="00280558">
        <w:rPr>
          <w:i/>
          <w:szCs w:val="18"/>
        </w:rPr>
        <w:t>end</w:t>
      </w:r>
      <w:proofErr w:type="spellEnd"/>
      <w:r w:rsidRPr="00280558">
        <w:rPr>
          <w:szCs w:val="18"/>
        </w:rPr>
        <w:t xml:space="preserve"> permitindo </w:t>
      </w:r>
      <w:r w:rsidR="00CC36BF" w:rsidRPr="00280558">
        <w:rPr>
          <w:szCs w:val="18"/>
        </w:rPr>
        <w:t xml:space="preserve">a leitura de notícias, visualização dos índices </w:t>
      </w:r>
      <w:r w:rsidR="000E02FA" w:rsidRPr="00280558">
        <w:rPr>
          <w:szCs w:val="18"/>
        </w:rPr>
        <w:t>e cadastro dos usuários.</w:t>
      </w:r>
    </w:p>
    <w:p w14:paraId="33BBB33E" w14:textId="0E08FC15" w:rsidR="000E02FA" w:rsidRPr="00280558" w:rsidRDefault="000E02FA" w:rsidP="00280558">
      <w:pPr>
        <w:jc w:val="both"/>
        <w:rPr>
          <w:szCs w:val="18"/>
        </w:rPr>
      </w:pPr>
      <w:r w:rsidRPr="00280558">
        <w:rPr>
          <w:szCs w:val="18"/>
        </w:rPr>
        <w:t xml:space="preserve">Por fim, na última entrega, no dia </w:t>
      </w:r>
      <w:r w:rsidR="005E4334" w:rsidRPr="00280558">
        <w:rPr>
          <w:szCs w:val="18"/>
        </w:rPr>
        <w:t>19/11/2019:</w:t>
      </w:r>
    </w:p>
    <w:p w14:paraId="09BB72AC" w14:textId="4EB75B10" w:rsidR="005E4334" w:rsidRPr="00280558" w:rsidRDefault="005E4334" w:rsidP="00280558">
      <w:pPr>
        <w:pStyle w:val="PargrafodaLista"/>
        <w:numPr>
          <w:ilvl w:val="0"/>
          <w:numId w:val="12"/>
        </w:numPr>
        <w:jc w:val="both"/>
        <w:rPr>
          <w:szCs w:val="18"/>
        </w:rPr>
      </w:pPr>
      <w:r w:rsidRPr="00280558">
        <w:rPr>
          <w:szCs w:val="18"/>
        </w:rPr>
        <w:t>Solução completa, todos os testes realizados e validados</w:t>
      </w:r>
      <w:r w:rsidR="00D26327" w:rsidRPr="00280558">
        <w:rPr>
          <w:szCs w:val="18"/>
        </w:rPr>
        <w:t xml:space="preserve">, permitindo </w:t>
      </w:r>
      <w:r w:rsidR="00A376A2" w:rsidRPr="00280558">
        <w:rPr>
          <w:szCs w:val="18"/>
        </w:rPr>
        <w:t xml:space="preserve">o usuário todo acesso às funcionalidades </w:t>
      </w:r>
      <w:r w:rsidR="00636C5A" w:rsidRPr="00280558">
        <w:rPr>
          <w:szCs w:val="18"/>
        </w:rPr>
        <w:t>propostas no início do projeto.</w:t>
      </w:r>
    </w:p>
    <w:p w14:paraId="42ECF1DC" w14:textId="77777777" w:rsidR="00C714D8" w:rsidRPr="001C7F7E" w:rsidRDefault="00C714D8" w:rsidP="00274D33">
      <w:pPr>
        <w:spacing w:before="240" w:after="240" w:line="240" w:lineRule="auto"/>
        <w:jc w:val="both"/>
        <w:rPr>
          <w:sz w:val="24"/>
          <w:szCs w:val="24"/>
        </w:rPr>
      </w:pPr>
    </w:p>
    <w:p w14:paraId="5961EBB1" w14:textId="77777777" w:rsidR="006A1486" w:rsidRPr="001C7F7E" w:rsidRDefault="002D0905" w:rsidP="00274D33">
      <w:pPr>
        <w:pStyle w:val="Ttulo2"/>
        <w:numPr>
          <w:ilvl w:val="0"/>
          <w:numId w:val="0"/>
        </w:numPr>
        <w:spacing w:before="240" w:after="240"/>
        <w:ind w:left="360" w:hanging="360"/>
        <w:jc w:val="both"/>
        <w:rPr>
          <w:szCs w:val="24"/>
        </w:rPr>
      </w:pPr>
      <w:r w:rsidRPr="001C7F7E">
        <w:rPr>
          <w:szCs w:val="24"/>
        </w:rPr>
        <w:t xml:space="preserve">4. </w:t>
      </w:r>
      <w:r w:rsidR="006A1486" w:rsidRPr="001C7F7E">
        <w:rPr>
          <w:szCs w:val="24"/>
        </w:rPr>
        <w:t>Orçamento</w:t>
      </w:r>
    </w:p>
    <w:p w14:paraId="69F8DBE1" w14:textId="5799CE5E" w:rsidR="00274D33" w:rsidRPr="00280558" w:rsidRDefault="00636C5A" w:rsidP="00280558">
      <w:pPr>
        <w:jc w:val="both"/>
      </w:pPr>
      <w:r w:rsidRPr="00280558">
        <w:t xml:space="preserve">O Portal EconoMundi, com todos os três integrantes </w:t>
      </w:r>
      <w:r w:rsidR="00130819" w:rsidRPr="00280558">
        <w:t xml:space="preserve">dedicando por volta de 20 (vinte) horas semanais e sendo entregue nas datas previstas </w:t>
      </w:r>
      <w:r w:rsidR="004A6664" w:rsidRPr="00280558">
        <w:t>tem um custo de R$ 30.000,00.</w:t>
      </w:r>
    </w:p>
    <w:p w14:paraId="336447E1" w14:textId="77777777" w:rsidR="00280558" w:rsidRDefault="00280558">
      <w:pPr>
        <w:rPr>
          <w:b/>
          <w:bCs/>
          <w:caps/>
          <w:color w:val="1F4E79" w:themeColor="accent1" w:themeShade="80"/>
          <w:sz w:val="28"/>
        </w:rPr>
      </w:pPr>
      <w:r>
        <w:br w:type="page"/>
      </w:r>
    </w:p>
    <w:p w14:paraId="4147464F" w14:textId="161EB722" w:rsidR="006E5425" w:rsidRPr="002C5A42" w:rsidRDefault="00B44A89" w:rsidP="00274D33">
      <w:pPr>
        <w:pStyle w:val="Ttulo1"/>
        <w:jc w:val="both"/>
      </w:pPr>
      <w:r>
        <w:lastRenderedPageBreak/>
        <w:t>A</w:t>
      </w:r>
      <w:r w:rsidR="00E96407" w:rsidRPr="002C5A42">
        <w:t>provação e autoridade para proceder</w:t>
      </w:r>
    </w:p>
    <w:p w14:paraId="6661188B" w14:textId="77777777" w:rsidR="006E5425" w:rsidRPr="00ED1517" w:rsidRDefault="00E96407" w:rsidP="00274D33">
      <w:pPr>
        <w:jc w:val="both"/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CE475D8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5F77027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09651F8" w14:textId="77777777" w:rsidR="006E5425" w:rsidRPr="00ED1517" w:rsidRDefault="00AA38BC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51D39413" w14:textId="77777777" w:rsidR="006E5425" w:rsidRPr="00ED1517" w:rsidRDefault="00E96407" w:rsidP="00274D33">
            <w:pPr>
              <w:jc w:val="both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9D59962" w14:textId="77777777" w:rsidTr="002F5967">
        <w:tc>
          <w:tcPr>
            <w:tcW w:w="1923" w:type="pct"/>
          </w:tcPr>
          <w:p w14:paraId="2389AA40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355175D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226E3AE1" w14:textId="77777777" w:rsidR="006E5425" w:rsidRPr="00ED1517" w:rsidRDefault="006E5425" w:rsidP="00274D33">
            <w:pPr>
              <w:jc w:val="both"/>
              <w:rPr>
                <w:sz w:val="24"/>
                <w:szCs w:val="24"/>
              </w:rPr>
            </w:pPr>
          </w:p>
        </w:tc>
      </w:tr>
    </w:tbl>
    <w:p w14:paraId="126A4807" w14:textId="77777777" w:rsidR="006E5425" w:rsidRPr="002C5A42" w:rsidRDefault="006E5425" w:rsidP="00274D33">
      <w:pPr>
        <w:jc w:val="both"/>
      </w:pPr>
    </w:p>
    <w:sectPr w:rsidR="006E5425" w:rsidRPr="002C5A42" w:rsidSect="002163E7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A4C07" w14:textId="77777777" w:rsidR="002875A5" w:rsidRDefault="002875A5">
      <w:pPr>
        <w:spacing w:after="0" w:line="240" w:lineRule="auto"/>
      </w:pPr>
      <w:r>
        <w:separator/>
      </w:r>
    </w:p>
  </w:endnote>
  <w:endnote w:type="continuationSeparator" w:id="0">
    <w:p w14:paraId="67BEF63E" w14:textId="77777777" w:rsidR="002875A5" w:rsidRDefault="00287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FCF9B" w14:textId="77777777" w:rsidR="002875A5" w:rsidRDefault="002875A5">
      <w:pPr>
        <w:spacing w:after="0" w:line="240" w:lineRule="auto"/>
      </w:pPr>
      <w:r>
        <w:separator/>
      </w:r>
    </w:p>
  </w:footnote>
  <w:footnote w:type="continuationSeparator" w:id="0">
    <w:p w14:paraId="66E7F969" w14:textId="77777777" w:rsidR="002875A5" w:rsidRDefault="00287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C31A8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6EA8BD" wp14:editId="724C37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469FB3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00291C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6EA8B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7469FB3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00291C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0A3A03"/>
    <w:multiLevelType w:val="hybridMultilevel"/>
    <w:tmpl w:val="69E60A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0710FE"/>
    <w:multiLevelType w:val="hybridMultilevel"/>
    <w:tmpl w:val="3E080A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37947"/>
    <w:multiLevelType w:val="hybridMultilevel"/>
    <w:tmpl w:val="ECC85F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F5CF5"/>
    <w:multiLevelType w:val="hybridMultilevel"/>
    <w:tmpl w:val="F2184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8609C"/>
    <w:multiLevelType w:val="hybridMultilevel"/>
    <w:tmpl w:val="3C98F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3312E"/>
    <w:multiLevelType w:val="multilevel"/>
    <w:tmpl w:val="E1563B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8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291C"/>
    <w:rsid w:val="00007E30"/>
    <w:rsid w:val="00034250"/>
    <w:rsid w:val="000475A1"/>
    <w:rsid w:val="00052A26"/>
    <w:rsid w:val="0006241D"/>
    <w:rsid w:val="00073B0D"/>
    <w:rsid w:val="0008395E"/>
    <w:rsid w:val="00084480"/>
    <w:rsid w:val="00094F6F"/>
    <w:rsid w:val="000A2436"/>
    <w:rsid w:val="000A4986"/>
    <w:rsid w:val="000C5F20"/>
    <w:rsid w:val="000E02FA"/>
    <w:rsid w:val="000F5B3A"/>
    <w:rsid w:val="001036E4"/>
    <w:rsid w:val="00124270"/>
    <w:rsid w:val="00130819"/>
    <w:rsid w:val="00146BD8"/>
    <w:rsid w:val="0015297D"/>
    <w:rsid w:val="00173D71"/>
    <w:rsid w:val="0018091D"/>
    <w:rsid w:val="00187745"/>
    <w:rsid w:val="001A6BF4"/>
    <w:rsid w:val="001C7F7E"/>
    <w:rsid w:val="001E247D"/>
    <w:rsid w:val="001E6508"/>
    <w:rsid w:val="001F2A88"/>
    <w:rsid w:val="00205524"/>
    <w:rsid w:val="002163E7"/>
    <w:rsid w:val="002168F1"/>
    <w:rsid w:val="00230A92"/>
    <w:rsid w:val="0023299A"/>
    <w:rsid w:val="00271506"/>
    <w:rsid w:val="00274D33"/>
    <w:rsid w:val="00274FCA"/>
    <w:rsid w:val="00280558"/>
    <w:rsid w:val="002875A5"/>
    <w:rsid w:val="00292EF7"/>
    <w:rsid w:val="002A561A"/>
    <w:rsid w:val="002B48F2"/>
    <w:rsid w:val="002C5A42"/>
    <w:rsid w:val="002D0905"/>
    <w:rsid w:val="002F5967"/>
    <w:rsid w:val="00306138"/>
    <w:rsid w:val="00314278"/>
    <w:rsid w:val="00327BEF"/>
    <w:rsid w:val="00341E25"/>
    <w:rsid w:val="00355281"/>
    <w:rsid w:val="0037771C"/>
    <w:rsid w:val="00377D7E"/>
    <w:rsid w:val="00392721"/>
    <w:rsid w:val="003B7391"/>
    <w:rsid w:val="003C7E74"/>
    <w:rsid w:val="003D4812"/>
    <w:rsid w:val="003F3D6E"/>
    <w:rsid w:val="00400236"/>
    <w:rsid w:val="00404A9B"/>
    <w:rsid w:val="004158AB"/>
    <w:rsid w:val="00417848"/>
    <w:rsid w:val="004322E6"/>
    <w:rsid w:val="00451A14"/>
    <w:rsid w:val="00473436"/>
    <w:rsid w:val="004944A7"/>
    <w:rsid w:val="004A6664"/>
    <w:rsid w:val="004B7B8B"/>
    <w:rsid w:val="00514CA3"/>
    <w:rsid w:val="00515972"/>
    <w:rsid w:val="005207A1"/>
    <w:rsid w:val="005707E2"/>
    <w:rsid w:val="005842DD"/>
    <w:rsid w:val="00591921"/>
    <w:rsid w:val="00596364"/>
    <w:rsid w:val="005B0DF0"/>
    <w:rsid w:val="005B64EF"/>
    <w:rsid w:val="005D1E03"/>
    <w:rsid w:val="005E4334"/>
    <w:rsid w:val="0061318C"/>
    <w:rsid w:val="00620ED1"/>
    <w:rsid w:val="006309B5"/>
    <w:rsid w:val="00635A09"/>
    <w:rsid w:val="00636C5A"/>
    <w:rsid w:val="00643F39"/>
    <w:rsid w:val="00661860"/>
    <w:rsid w:val="006A1486"/>
    <w:rsid w:val="006A7E89"/>
    <w:rsid w:val="006C62F5"/>
    <w:rsid w:val="006D36FD"/>
    <w:rsid w:val="006D53A9"/>
    <w:rsid w:val="006D59CC"/>
    <w:rsid w:val="006E5425"/>
    <w:rsid w:val="006F436F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56102"/>
    <w:rsid w:val="00871451"/>
    <w:rsid w:val="0088265B"/>
    <w:rsid w:val="008C039D"/>
    <w:rsid w:val="008C1DF8"/>
    <w:rsid w:val="008D0296"/>
    <w:rsid w:val="008D087E"/>
    <w:rsid w:val="008D7C58"/>
    <w:rsid w:val="008F49D8"/>
    <w:rsid w:val="00910693"/>
    <w:rsid w:val="00917F8D"/>
    <w:rsid w:val="00931EC7"/>
    <w:rsid w:val="00936497"/>
    <w:rsid w:val="00967949"/>
    <w:rsid w:val="00993C21"/>
    <w:rsid w:val="009A3F44"/>
    <w:rsid w:val="009A77A0"/>
    <w:rsid w:val="009E27BD"/>
    <w:rsid w:val="009E2ED5"/>
    <w:rsid w:val="00A04870"/>
    <w:rsid w:val="00A070C9"/>
    <w:rsid w:val="00A12F6F"/>
    <w:rsid w:val="00A376A2"/>
    <w:rsid w:val="00A42468"/>
    <w:rsid w:val="00A63595"/>
    <w:rsid w:val="00A669E4"/>
    <w:rsid w:val="00A740C2"/>
    <w:rsid w:val="00A74AA3"/>
    <w:rsid w:val="00A81859"/>
    <w:rsid w:val="00A839D6"/>
    <w:rsid w:val="00A930C5"/>
    <w:rsid w:val="00AA38BC"/>
    <w:rsid w:val="00AA6B21"/>
    <w:rsid w:val="00AB39A1"/>
    <w:rsid w:val="00AC2BD0"/>
    <w:rsid w:val="00AC5D97"/>
    <w:rsid w:val="00AC5EEF"/>
    <w:rsid w:val="00AE0791"/>
    <w:rsid w:val="00B13A66"/>
    <w:rsid w:val="00B22CFB"/>
    <w:rsid w:val="00B44A89"/>
    <w:rsid w:val="00B82FCF"/>
    <w:rsid w:val="00B915D0"/>
    <w:rsid w:val="00BB4771"/>
    <w:rsid w:val="00BC4CDC"/>
    <w:rsid w:val="00BC74DA"/>
    <w:rsid w:val="00BE19D4"/>
    <w:rsid w:val="00BE28E1"/>
    <w:rsid w:val="00C04900"/>
    <w:rsid w:val="00C260E7"/>
    <w:rsid w:val="00C333F0"/>
    <w:rsid w:val="00C370CF"/>
    <w:rsid w:val="00C50926"/>
    <w:rsid w:val="00C61465"/>
    <w:rsid w:val="00C621CB"/>
    <w:rsid w:val="00C66ABA"/>
    <w:rsid w:val="00C714D8"/>
    <w:rsid w:val="00C84DD7"/>
    <w:rsid w:val="00CA00E6"/>
    <w:rsid w:val="00CA5EE2"/>
    <w:rsid w:val="00CB7F8A"/>
    <w:rsid w:val="00CC36BF"/>
    <w:rsid w:val="00CC38FF"/>
    <w:rsid w:val="00CC43A8"/>
    <w:rsid w:val="00CD5872"/>
    <w:rsid w:val="00D0611E"/>
    <w:rsid w:val="00D0703B"/>
    <w:rsid w:val="00D15DA4"/>
    <w:rsid w:val="00D26327"/>
    <w:rsid w:val="00D264BA"/>
    <w:rsid w:val="00D30779"/>
    <w:rsid w:val="00DC42DA"/>
    <w:rsid w:val="00DE496E"/>
    <w:rsid w:val="00E14302"/>
    <w:rsid w:val="00E42170"/>
    <w:rsid w:val="00E52D6C"/>
    <w:rsid w:val="00E875A9"/>
    <w:rsid w:val="00E96407"/>
    <w:rsid w:val="00E9759A"/>
    <w:rsid w:val="00EC2D52"/>
    <w:rsid w:val="00ED1517"/>
    <w:rsid w:val="00ED3F8B"/>
    <w:rsid w:val="00ED50FD"/>
    <w:rsid w:val="00EE3A96"/>
    <w:rsid w:val="00F33C2C"/>
    <w:rsid w:val="00F75E97"/>
    <w:rsid w:val="00F81319"/>
    <w:rsid w:val="00F96319"/>
    <w:rsid w:val="00FD5F5F"/>
    <w:rsid w:val="00FE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FD2B9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3299A"/>
    <w:rPr>
      <w:color w:val="40ACD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4D8"/>
    <w:pPr>
      <w:spacing w:after="0" w:line="240" w:lineRule="auto"/>
    </w:pPr>
    <w:rPr>
      <w:rFonts w:ascii="Book Antiqua" w:hAnsi="Book Antiqua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4D8"/>
    <w:rPr>
      <w:rFonts w:ascii="Book Antiqua" w:hAnsi="Book Antiqu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40E0F"/>
    <w:rsid w:val="00175C27"/>
    <w:rsid w:val="00201A50"/>
    <w:rsid w:val="00275326"/>
    <w:rsid w:val="003678F8"/>
    <w:rsid w:val="003C1E1D"/>
    <w:rsid w:val="004D46F7"/>
    <w:rsid w:val="00704804"/>
    <w:rsid w:val="007A3602"/>
    <w:rsid w:val="00851622"/>
    <w:rsid w:val="008F4FF0"/>
    <w:rsid w:val="00970072"/>
    <w:rsid w:val="00A26068"/>
    <w:rsid w:val="00A26356"/>
    <w:rsid w:val="00A52B08"/>
    <w:rsid w:val="00A837FA"/>
    <w:rsid w:val="00AB077F"/>
    <w:rsid w:val="00B42A3E"/>
    <w:rsid w:val="00C4007D"/>
    <w:rsid w:val="00D32ED5"/>
    <w:rsid w:val="00D74044"/>
    <w:rsid w:val="00D76615"/>
    <w:rsid w:val="00E0367F"/>
    <w:rsid w:val="00E13072"/>
    <w:rsid w:val="00E6727B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048152-E733-47FE-ACC4-6DB649E6F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157</TotalTime>
  <Pages>1</Pages>
  <Words>547</Words>
  <Characters>2959</Characters>
  <Application>Microsoft Office Word</Application>
  <DocSecurity>0</DocSecurity>
  <Lines>24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194</cp:revision>
  <dcterms:created xsi:type="dcterms:W3CDTF">2019-02-25T14:54:00Z</dcterms:created>
  <dcterms:modified xsi:type="dcterms:W3CDTF">2019-10-03T20:27:00Z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