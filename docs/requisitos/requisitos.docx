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C4093D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A42468">
        <w:t>nterdisciplinar 2019</w:t>
      </w:r>
    </w:p>
    <w:p w14:paraId="3AC4093E" w14:textId="77777777" w:rsidR="006E5425" w:rsidRPr="002C5A42" w:rsidRDefault="006D59CC">
      <w:pPr>
        <w:pStyle w:val="Ttulo"/>
      </w:pPr>
      <w:r>
        <w:t>REQUISITOS FUNCIONAIS E NÃO FUNCIONAIS</w:t>
      </w:r>
      <w:r w:rsidR="008D0296">
        <w:t xml:space="preserve"> </w:t>
      </w:r>
    </w:p>
    <w:sdt>
      <w:sdtPr>
        <w:id w:val="216403978"/>
        <w:placeholder>
          <w:docPart w:val="E914DB9B81AE47DDB5A0D55CB0F3A877"/>
        </w:placeholder>
        <w:date w:fullDate="2019-03-22T00:00:00Z">
          <w:dateFormat w:val="dd/MM/yyyy"/>
          <w:lid w:val="pt-BR"/>
          <w:storeMappedDataAs w:val="dateTime"/>
          <w:calendar w:val="gregorian"/>
        </w:date>
      </w:sdtPr>
      <w:sdtEndPr/>
      <w:sdtContent>
        <w:p w14:paraId="3AC4093F" w14:textId="77777777" w:rsidR="006E5425" w:rsidRPr="002C5A42" w:rsidRDefault="000475A1">
          <w:pPr>
            <w:pStyle w:val="Subttulo"/>
          </w:pPr>
          <w:r>
            <w:t>22/03/2019</w:t>
          </w:r>
        </w:p>
      </w:sdtContent>
    </w:sdt>
    <w:p w14:paraId="3AC40940" w14:textId="3F3FC7FF" w:rsidR="006E5425" w:rsidRPr="002C5A42" w:rsidRDefault="006769A5">
      <w:pPr>
        <w:pStyle w:val="Ttulo1"/>
      </w:pPr>
      <w:r>
        <w:t>portal economundi</w:t>
      </w:r>
    </w:p>
    <w:p w14:paraId="3AC40941" w14:textId="77777777" w:rsidR="006E5425" w:rsidRPr="00DE496E" w:rsidRDefault="006D59CC">
      <w:pPr>
        <w:pStyle w:val="Ttulo2"/>
      </w:pPr>
      <w:r w:rsidRPr="00DE496E">
        <w:t>Requisitos Funcionais</w:t>
      </w:r>
    </w:p>
    <w:p w14:paraId="3AC40942" w14:textId="77777777" w:rsidR="0082226E" w:rsidRDefault="0082226E" w:rsidP="0082226E">
      <w:pPr>
        <w:rPr>
          <w:b/>
        </w:rPr>
      </w:pPr>
    </w:p>
    <w:p w14:paraId="3AC40943" w14:textId="1290DF75" w:rsidR="000F39C8" w:rsidRDefault="000F39C8" w:rsidP="000F39C8">
      <w:pPr>
        <w:pStyle w:val="Ttulo3"/>
        <w:numPr>
          <w:ilvl w:val="1"/>
          <w:numId w:val="4"/>
        </w:numPr>
      </w:pPr>
      <w:r>
        <w:t>Módulo Acesso</w:t>
      </w:r>
    </w:p>
    <w:p w14:paraId="5AD94905" w14:textId="2C68C337" w:rsidR="0072116C" w:rsidRPr="0072116C" w:rsidRDefault="0072116C" w:rsidP="0072116C">
      <w:pPr>
        <w:ind w:left="360"/>
      </w:pPr>
      <w:bookmarkStart w:id="0" w:name="_Hlk4271599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módulo agrupa os requisitos referentes às funcionalidades para controle de acesso ao Portal EconoMundi.</w:t>
      </w:r>
    </w:p>
    <w:bookmarkEnd w:id="0"/>
    <w:p w14:paraId="1CC20729" w14:textId="77777777" w:rsidR="000F4CAB" w:rsidRDefault="000F4CAB" w:rsidP="000F39C8">
      <w:pPr>
        <w:pStyle w:val="PargrafodaLista"/>
        <w:ind w:left="360"/>
      </w:pPr>
    </w:p>
    <w:p w14:paraId="5A1E7D6A" w14:textId="13453C22" w:rsidR="0072116C" w:rsidRPr="00A65A66" w:rsidRDefault="00ED66B2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A5C3C">
        <w:rPr>
          <w:rFonts w:asciiTheme="majorHAnsi" w:hAnsiTheme="majorHAnsi"/>
          <w:b/>
          <w:sz w:val="20"/>
        </w:rPr>
        <w:t>RF 01 – Cadastrar no portal</w:t>
      </w:r>
      <w:r w:rsidR="00AA5C3C">
        <w:rPr>
          <w:rFonts w:asciiTheme="majorHAnsi" w:hAnsiTheme="majorHAnsi"/>
          <w:b/>
          <w:sz w:val="20"/>
        </w:rPr>
        <w:t xml:space="preserve"> (</w:t>
      </w:r>
      <w:r w:rsidR="0072116C">
        <w:rPr>
          <w:rFonts w:asciiTheme="majorHAnsi" w:hAnsiTheme="majorHAnsi"/>
          <w:b/>
          <w:sz w:val="20"/>
        </w:rPr>
        <w:t>Essencial)</w:t>
      </w:r>
    </w:p>
    <w:p w14:paraId="7C4EAF08" w14:textId="0F6FB68E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usuário interessado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se cadastrar no sistema.</w:t>
      </w:r>
    </w:p>
    <w:p w14:paraId="719DB493" w14:textId="128DE5C8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isso deve informar: (1) nome, (2) e-mail, 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(3) data de nascimento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4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senha de acesso.</w:t>
      </w:r>
    </w:p>
    <w:p w14:paraId="4A25502E" w14:textId="6F53AE5D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cadastro pode ser excluído pelo usuário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06</w:t>
      </w:r>
      <w:r w:rsidR="0065087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) 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momento, sem restrições.</w:t>
      </w:r>
    </w:p>
    <w:p w14:paraId="1481DA64" w14:textId="66CD7486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Todos os dados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podem ser editados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, exceto o e-mail,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através de uma funcionalidade para edição do perfil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03</w:t>
      </w:r>
      <w:r w:rsidR="0013400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66CE220E" w14:textId="383292EA" w:rsidR="00B47553" w:rsidRDefault="00B47553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Uma vez cadastrado, permite-se o login (RF 02).</w:t>
      </w:r>
    </w:p>
    <w:p w14:paraId="073AED35" w14:textId="7AAAC7B1" w:rsidR="00134000" w:rsidRDefault="00134000" w:rsidP="00B4755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DC9C9B9" w14:textId="4441AB78" w:rsidR="004A243B" w:rsidRPr="00A65A66" w:rsidRDefault="00A65A66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>
        <w:rPr>
          <w:rFonts w:asciiTheme="majorHAnsi" w:hAnsiTheme="majorHAnsi"/>
          <w:b/>
          <w:sz w:val="20"/>
        </w:rPr>
        <w:t>R</w:t>
      </w:r>
      <w:r w:rsidR="00134000" w:rsidRPr="00A65A66">
        <w:rPr>
          <w:rFonts w:asciiTheme="majorHAnsi" w:hAnsiTheme="majorHAnsi"/>
          <w:b/>
          <w:sz w:val="20"/>
        </w:rPr>
        <w:t xml:space="preserve">F 02 </w:t>
      </w:r>
      <w:r w:rsidR="004A243B" w:rsidRPr="00A65A66">
        <w:rPr>
          <w:rFonts w:asciiTheme="majorHAnsi" w:hAnsiTheme="majorHAnsi"/>
          <w:b/>
          <w:sz w:val="20"/>
        </w:rPr>
        <w:t>–</w:t>
      </w:r>
      <w:r w:rsidR="00134000" w:rsidRPr="00A65A66">
        <w:rPr>
          <w:rFonts w:asciiTheme="majorHAnsi" w:hAnsiTheme="majorHAnsi"/>
          <w:b/>
          <w:sz w:val="20"/>
        </w:rPr>
        <w:t xml:space="preserve"> </w:t>
      </w:r>
      <w:proofErr w:type="spellStart"/>
      <w:r w:rsidR="004A243B" w:rsidRPr="00A65A66">
        <w:rPr>
          <w:rFonts w:asciiTheme="majorHAnsi" w:hAnsiTheme="majorHAnsi"/>
          <w:b/>
          <w:sz w:val="20"/>
        </w:rPr>
        <w:t>Logar</w:t>
      </w:r>
      <w:proofErr w:type="spellEnd"/>
      <w:r w:rsidR="004A243B" w:rsidRPr="00A65A66">
        <w:rPr>
          <w:rFonts w:asciiTheme="majorHAnsi" w:hAnsiTheme="majorHAnsi"/>
          <w:b/>
          <w:sz w:val="20"/>
        </w:rPr>
        <w:t xml:space="preserve"> no portal (Essencial)</w:t>
      </w:r>
    </w:p>
    <w:p w14:paraId="045076FD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de acesso ao sistema pelo usuário previamente cadastrado (RF 01). </w:t>
      </w:r>
    </w:p>
    <w:p w14:paraId="1DF18282" w14:textId="77777777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acesso deve-se informar obrigatoriamente (1) e-mail e (2) senha.</w:t>
      </w:r>
    </w:p>
    <w:p w14:paraId="55286A5A" w14:textId="26F0F7D8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Permite-se a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alteração (RF 04)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recuperação de senha (RF </w:t>
      </w:r>
      <w:r w:rsid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05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5FB4D4C" w14:textId="2AEC3980" w:rsidR="004A243B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Permite-se o cadastro de usuário (RF 01), caso ele ainda não seja cadastrado.</w:t>
      </w:r>
    </w:p>
    <w:p w14:paraId="43669B3F" w14:textId="525E9F1F" w:rsidR="00483E4E" w:rsidRDefault="00483E4E" w:rsidP="00483E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8049F37" w14:textId="59285810" w:rsidR="00600CB7" w:rsidRPr="00A65A66" w:rsidRDefault="00483E4E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 xml:space="preserve">RF 03 </w:t>
      </w:r>
      <w:r w:rsidR="005073C8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5073C8" w:rsidRPr="00A65A66">
        <w:rPr>
          <w:rFonts w:asciiTheme="majorHAnsi" w:hAnsiTheme="majorHAnsi"/>
          <w:b/>
          <w:sz w:val="20"/>
        </w:rPr>
        <w:t xml:space="preserve">Editar perfil </w:t>
      </w:r>
      <w:r w:rsidR="00600CB7" w:rsidRPr="00A65A66">
        <w:rPr>
          <w:rFonts w:asciiTheme="majorHAnsi" w:hAnsiTheme="majorHAnsi"/>
          <w:b/>
          <w:sz w:val="20"/>
        </w:rPr>
        <w:t>(Essencial)</w:t>
      </w:r>
    </w:p>
    <w:p w14:paraId="38D7CB56" w14:textId="77777777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 um usuário, previamente cadastrado 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A7479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A74796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possa editar as informações do seu perfil.</w:t>
      </w:r>
    </w:p>
    <w:p w14:paraId="49A07F9A" w14:textId="1656807C" w:rsidR="00A74796" w:rsidRDefault="00A74796" w:rsidP="00A7479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pode editar: (1) nome do usuário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>,</w:t>
      </w:r>
      <w:r w:rsidR="00EA767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(2) foto</w:t>
      </w:r>
      <w:r w:rsidR="009D364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(3) senha (RF 04).</w:t>
      </w:r>
    </w:p>
    <w:p w14:paraId="4DB00902" w14:textId="0EA4DA72" w:rsidR="00600CB7" w:rsidRDefault="00A74796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concretizar a mudança no perfil, o usuário deve informar a senha.</w:t>
      </w:r>
    </w:p>
    <w:p w14:paraId="655D0275" w14:textId="3C342170" w:rsidR="00EA7674" w:rsidRDefault="00EA7674" w:rsidP="00A7479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A66382" w14:textId="7F99ED30" w:rsidR="0004079C" w:rsidRPr="00A65A66" w:rsidRDefault="00EA7674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lastRenderedPageBreak/>
        <w:t xml:space="preserve">RF 04 </w:t>
      </w:r>
      <w:r w:rsidR="009D3644" w:rsidRPr="00A65A66">
        <w:rPr>
          <w:rFonts w:asciiTheme="majorHAnsi" w:hAnsiTheme="majorHAnsi"/>
          <w:b/>
          <w:sz w:val="20"/>
        </w:rPr>
        <w:t>–</w:t>
      </w:r>
      <w:r w:rsidRPr="00A65A66">
        <w:rPr>
          <w:rFonts w:asciiTheme="majorHAnsi" w:hAnsiTheme="majorHAnsi"/>
          <w:b/>
          <w:sz w:val="20"/>
        </w:rPr>
        <w:t xml:space="preserve"> </w:t>
      </w:r>
      <w:r w:rsidR="009D3644" w:rsidRPr="00A65A66">
        <w:rPr>
          <w:rFonts w:asciiTheme="majorHAnsi" w:hAnsiTheme="majorHAnsi"/>
          <w:b/>
          <w:sz w:val="20"/>
        </w:rPr>
        <w:t>Alterar senha (Essencial)</w:t>
      </w:r>
    </w:p>
    <w:p w14:paraId="3E5952A8" w14:textId="7FD226FC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para que, um usuário previamente cadastrado (RF 01), possa alterar sua senha de acesso, visando manter a segurança do sistema. </w:t>
      </w:r>
    </w:p>
    <w:p w14:paraId="03C4C184" w14:textId="0DA20458" w:rsidR="0004079C" w:rsidRDefault="0004079C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efetuar a alteração da senha, o usuário deve informar (1) senha atual, e (2) senha nova (2x).</w:t>
      </w:r>
    </w:p>
    <w:p w14:paraId="1B8D5ECA" w14:textId="197A356A" w:rsidR="00B737DB" w:rsidRDefault="00B737DB" w:rsidP="0004079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56045A8" w14:textId="3F58D1EB" w:rsidR="00B737DB" w:rsidRPr="00A65A66" w:rsidRDefault="00B737DB" w:rsidP="00A65A66">
      <w:pPr>
        <w:pStyle w:val="PargrafodaLista"/>
        <w:ind w:left="360"/>
        <w:rPr>
          <w:rFonts w:asciiTheme="majorHAnsi" w:hAnsiTheme="majorHAnsi"/>
          <w:b/>
          <w:sz w:val="20"/>
        </w:rPr>
      </w:pPr>
      <w:r w:rsidRPr="00A65A66">
        <w:rPr>
          <w:rFonts w:asciiTheme="majorHAnsi" w:hAnsiTheme="majorHAnsi"/>
          <w:b/>
          <w:sz w:val="20"/>
        </w:rPr>
        <w:t>RF 05 – Recuperar senha (Essencial)</w:t>
      </w:r>
    </w:p>
    <w:p w14:paraId="3D2DA538" w14:textId="1E8AF5C4" w:rsidR="00A65A66" w:rsidRDefault="00A65A66" w:rsidP="00A65A66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funcionalidade para que, um usuário previamente cadastrado (RF 01), possa recuperar sua senha de acesso ao sistema, em caso de esquecimento.</w:t>
      </w:r>
    </w:p>
    <w:p w14:paraId="3CA5A6D0" w14:textId="058E87AE" w:rsidR="009D3644" w:rsidRDefault="00A65A66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Visando manter a segurança do sistema, para efetuar a recuperação, ele deve informar (1) e-mail cadastrado. Na sequência, se </w:t>
      </w:r>
      <w:r w:rsidR="0098244D">
        <w:rPr>
          <w:rFonts w:ascii="Arial" w:hAnsi="Arial" w:cs="Arial"/>
          <w:color w:val="000000"/>
          <w:sz w:val="22"/>
          <w:szCs w:val="22"/>
          <w:shd w:val="clear" w:color="auto" w:fill="FFFFFF"/>
        </w:rPr>
        <w:t>o endereço eletrônico for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válido, um e-mail informativo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um link temporário para o cadastro de uma nova senha é enviado ao usuário, após o cadastro da nova senha o link é expirado não permitindo mais o acesso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E3DD631" w14:textId="254EFFAD" w:rsidR="00FF21AF" w:rsidRDefault="00FF21AF" w:rsidP="00A65A6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2B35CA6" w14:textId="2454DB29" w:rsidR="00FF21AF" w:rsidRPr="00827EE8" w:rsidRDefault="00FF21AF" w:rsidP="00827EE8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06 – Excluir perfil (Essencial)</w:t>
      </w:r>
    </w:p>
    <w:p w14:paraId="4D673048" w14:textId="7EED5DE4" w:rsidR="00827EE8" w:rsidRDefault="00827EE8" w:rsidP="00827EE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funcionalidade do usuário, previamente cadastrado no sistema 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(</w:t>
      </w:r>
      <w:r w:rsidRPr="00827EE8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RF 01</w:t>
      </w:r>
      <w:r w:rsidRPr="00827EE8">
        <w:rPr>
          <w:rFonts w:ascii="Arial" w:hAnsi="Arial" w:cs="Arial"/>
          <w:color w:val="000000"/>
          <w:sz w:val="22"/>
          <w:szCs w:val="22"/>
          <w:shd w:val="clear" w:color="auto" w:fill="FFFFFF"/>
        </w:rPr>
        <w:t>),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poder excluir seu perfil.</w:t>
      </w:r>
    </w:p>
    <w:p w14:paraId="25C02FD9" w14:textId="40F23101" w:rsidR="00ED66B2" w:rsidRPr="00827EE8" w:rsidRDefault="00827EE8" w:rsidP="00827EE8">
      <w:pPr>
        <w:pStyle w:val="NormalWeb"/>
        <w:spacing w:before="0" w:beforeAutospacing="0" w:after="140" w:afterAutospacing="0"/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Não existem restrições para exclusão do perfil no sistema.</w:t>
      </w:r>
    </w:p>
    <w:p w14:paraId="44966C6B" w14:textId="77777777" w:rsidR="009626E1" w:rsidRPr="000F39C8" w:rsidRDefault="009626E1" w:rsidP="000F39C8">
      <w:pPr>
        <w:pStyle w:val="PargrafodaLista"/>
        <w:ind w:left="360"/>
      </w:pPr>
    </w:p>
    <w:p w14:paraId="3AC40945" w14:textId="71D0CBEB" w:rsidR="000F39C8" w:rsidRDefault="000F39C8" w:rsidP="000F39C8">
      <w:pPr>
        <w:pStyle w:val="Ttulo3"/>
        <w:numPr>
          <w:ilvl w:val="1"/>
          <w:numId w:val="4"/>
        </w:numPr>
      </w:pPr>
      <w:r>
        <w:t xml:space="preserve">Módulo </w:t>
      </w:r>
      <w:r w:rsidR="00533ADC">
        <w:t>Notícias</w:t>
      </w:r>
    </w:p>
    <w:p w14:paraId="3AC40946" w14:textId="2A7A2A18" w:rsidR="00E954ED" w:rsidRDefault="00533ADC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à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exibição das notícias e as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funcionalidades disponíveis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aos</w:t>
      </w:r>
      <w:r w:rsidR="000C5AA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</w:t>
      </w:r>
      <w:r w:rsidR="00AE3E6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533AD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1DB3514" w14:textId="748E8D9D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69BEACD" w14:textId="38A037A1" w:rsidR="008A787A" w:rsidRDefault="008A787A" w:rsidP="008A787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 w:rsidR="00B9649E">
        <w:rPr>
          <w:rFonts w:asciiTheme="majorHAnsi" w:hAnsiTheme="majorHAnsi"/>
          <w:sz w:val="20"/>
        </w:rPr>
        <w:t>7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Visualizar notícias</w:t>
      </w:r>
      <w:r w:rsidRPr="00827EE8">
        <w:rPr>
          <w:rFonts w:asciiTheme="majorHAnsi" w:hAnsiTheme="majorHAnsi"/>
          <w:sz w:val="20"/>
        </w:rPr>
        <w:t xml:space="preserve"> (Essencial)</w:t>
      </w:r>
    </w:p>
    <w:p w14:paraId="73BBC4E7" w14:textId="0C497115" w:rsidR="00B9649E" w:rsidRDefault="00B9649E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</w:t>
      </w:r>
      <w:r w:rsidR="00B734B3">
        <w:rPr>
          <w:rFonts w:ascii="Arial" w:hAnsi="Arial" w:cs="Arial"/>
          <w:color w:val="000000"/>
          <w:sz w:val="22"/>
          <w:szCs w:val="22"/>
          <w:shd w:val="clear" w:color="auto" w:fill="FFFFFF"/>
        </w:rPr>
        <w:t>isito refere-se à funcionalidade do usuário, previamente cadastrado no sistema (RF 01) ou não, poder ler</w:t>
      </w:r>
      <w:r w:rsidR="007660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notícias.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4BD936D9" w14:textId="37E19211" w:rsidR="00766028" w:rsidRDefault="00E46A1C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notícias </w:t>
      </w:r>
      <w:r w:rsidR="00D657B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se dividem em </w:t>
      </w:r>
      <w:r w:rsidR="006D0878">
        <w:rPr>
          <w:rFonts w:ascii="Arial" w:hAnsi="Arial" w:cs="Arial"/>
          <w:color w:val="000000"/>
          <w:sz w:val="22"/>
          <w:szCs w:val="22"/>
          <w:shd w:val="clear" w:color="auto" w:fill="FFFFFF"/>
        </w:rPr>
        <w:t>Brasil e Mundo, todas tratando de um assunto específico: economia.</w:t>
      </w:r>
      <w:r w:rsidR="004358A9" w:rsidRP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 atualização d</w:t>
      </w:r>
      <w:r w:rsidR="008B603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elas </w:t>
      </w:r>
      <w:r w:rsidR="004358A9">
        <w:rPr>
          <w:rFonts w:ascii="Arial" w:hAnsi="Arial" w:cs="Arial"/>
          <w:color w:val="000000"/>
          <w:sz w:val="22"/>
          <w:szCs w:val="22"/>
          <w:shd w:val="clear" w:color="auto" w:fill="FFFFFF"/>
        </w:rPr>
        <w:t>acontecem de hora em hora.</w:t>
      </w:r>
    </w:p>
    <w:p w14:paraId="6EEA7D0D" w14:textId="6DA64EFF" w:rsidR="00D22720" w:rsidRDefault="00D22720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cadastrado no portal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tem acesso a mais funcionalidades: curtir ou 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curtir 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(RF</w:t>
      </w:r>
      <w:r w:rsidR="00742A7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08</w:t>
      </w:r>
      <w:r w:rsidR="008375A8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493ED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comentar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</w:t>
      </w:r>
      <w:r w:rsidR="00AC6E2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09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).  A possibilidade de compartilhar (RF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10</w:t>
      </w:r>
      <w:r w:rsidR="00370F87">
        <w:rPr>
          <w:rFonts w:ascii="Arial" w:hAnsi="Arial" w:cs="Arial"/>
          <w:color w:val="000000"/>
          <w:sz w:val="22"/>
          <w:szCs w:val="22"/>
          <w:shd w:val="clear" w:color="auto" w:fill="FFFFFF"/>
        </w:rPr>
        <w:t>) é disponível também para os usuários não cadastrados.</w:t>
      </w:r>
    </w:p>
    <w:p w14:paraId="003F9157" w14:textId="21B762BE" w:rsidR="001138A3" w:rsidRDefault="001138A3" w:rsidP="00B9649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31D55B0" w14:textId="3A5A6E4E" w:rsidR="001138A3" w:rsidRDefault="001138A3" w:rsidP="001138A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>RF 0</w:t>
      </w:r>
      <w:r>
        <w:rPr>
          <w:rFonts w:asciiTheme="majorHAnsi" w:hAnsiTheme="majorHAnsi"/>
          <w:sz w:val="20"/>
        </w:rPr>
        <w:t>8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>Curtir ou não curtir notícias</w:t>
      </w:r>
      <w:r w:rsidRPr="00827EE8">
        <w:rPr>
          <w:rFonts w:asciiTheme="majorHAnsi" w:hAnsiTheme="majorHAnsi"/>
          <w:sz w:val="20"/>
        </w:rPr>
        <w:t xml:space="preserve"> (</w:t>
      </w:r>
      <w:r w:rsidR="007201E3"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3A467C6E" w14:textId="17274F92" w:rsidR="007201E3" w:rsidRDefault="007201E3" w:rsidP="00804776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</w:t>
      </w:r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“</w:t>
      </w:r>
      <w:proofErr w:type="spellStart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 w:rsidR="005F1843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deixar seu feedback. </w:t>
      </w:r>
    </w:p>
    <w:p w14:paraId="2ECFC8AF" w14:textId="0EBA8E21" w:rsidR="004466EE" w:rsidRDefault="00804776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muda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>r seu feedback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1A2598"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</w:t>
      </w:r>
      <w:r w:rsidR="00BB4B9F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61F7691" w14:textId="60149428" w:rsidR="004466EE" w:rsidRDefault="004466EE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C69A36C" w14:textId="05DEA2A3" w:rsidR="004466EE" w:rsidRDefault="004466EE" w:rsidP="004466EE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>RF 0</w:t>
      </w:r>
      <w:r w:rsidR="001F0185">
        <w:rPr>
          <w:rFonts w:asciiTheme="majorHAnsi" w:hAnsiTheme="majorHAnsi"/>
          <w:sz w:val="20"/>
        </w:rPr>
        <w:t>9</w:t>
      </w:r>
      <w:r w:rsidRPr="00827EE8">
        <w:rPr>
          <w:rFonts w:asciiTheme="majorHAnsi" w:hAnsiTheme="majorHAnsi"/>
          <w:sz w:val="20"/>
        </w:rPr>
        <w:t xml:space="preserve"> – </w:t>
      </w:r>
      <w:r w:rsidR="00AC4748">
        <w:rPr>
          <w:rFonts w:asciiTheme="majorHAnsi" w:hAnsiTheme="majorHAnsi"/>
          <w:sz w:val="20"/>
        </w:rPr>
        <w:t>Comentar nas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Pr="007201E3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BBFCF02" w14:textId="0EE0D6DD" w:rsidR="001F0BC8" w:rsidRDefault="001F0BC8" w:rsidP="001F0BC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comentário. </w:t>
      </w:r>
    </w:p>
    <w:p w14:paraId="704FE6B7" w14:textId="77777777" w:rsidR="00A16E1F" w:rsidRDefault="00AC6E28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a possibilidade de editar e excluir o comentário fez.</w:t>
      </w:r>
      <w:r w:rsidR="00677FA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1084A990" w14:textId="11CFA438" w:rsidR="004466EE" w:rsidRPr="004466EE" w:rsidRDefault="00677FAB" w:rsidP="004466E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Pode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também responder outros comentários (RF</w:t>
      </w:r>
      <w:r w:rsidR="00E07EB3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11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deixar feedback neles (RF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12</w:t>
      </w:r>
      <w:r w:rsidR="007E7D20">
        <w:rPr>
          <w:rFonts w:ascii="Arial" w:hAnsi="Arial" w:cs="Arial"/>
          <w:color w:val="000000"/>
          <w:sz w:val="22"/>
          <w:szCs w:val="22"/>
          <w:shd w:val="clear" w:color="auto" w:fill="FFFFFF"/>
        </w:rPr>
        <w:t>).</w:t>
      </w:r>
    </w:p>
    <w:p w14:paraId="1BDBB42D" w14:textId="77777777" w:rsidR="008A787A" w:rsidRDefault="008A787A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E518187" w14:textId="2D332868" w:rsidR="008236AA" w:rsidRDefault="008236AA" w:rsidP="008236A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 w:rsidR="00DD09D5">
        <w:rPr>
          <w:rFonts w:asciiTheme="majorHAnsi" w:hAnsiTheme="majorHAnsi"/>
          <w:sz w:val="20"/>
        </w:rPr>
        <w:t>10</w:t>
      </w:r>
      <w:r w:rsidRPr="00827EE8">
        <w:rPr>
          <w:rFonts w:asciiTheme="majorHAnsi" w:hAnsiTheme="majorHAnsi"/>
          <w:sz w:val="20"/>
        </w:rPr>
        <w:t xml:space="preserve"> – </w:t>
      </w:r>
      <w:r w:rsidR="003604BE">
        <w:rPr>
          <w:rFonts w:asciiTheme="majorHAnsi" w:hAnsiTheme="majorHAnsi"/>
          <w:sz w:val="20"/>
        </w:rPr>
        <w:t>Compartilhar</w:t>
      </w:r>
      <w:r>
        <w:rPr>
          <w:rFonts w:asciiTheme="majorHAnsi" w:hAnsiTheme="majorHAnsi"/>
          <w:sz w:val="20"/>
        </w:rPr>
        <w:t xml:space="preserve"> notícias</w:t>
      </w:r>
      <w:r w:rsidRPr="00827EE8">
        <w:rPr>
          <w:rFonts w:asciiTheme="majorHAnsi" w:hAnsiTheme="majorHAnsi"/>
          <w:sz w:val="20"/>
        </w:rPr>
        <w:t xml:space="preserve"> (</w:t>
      </w:r>
      <w:r w:rsidR="003604BE"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64DAD873" w14:textId="6E2872FC" w:rsidR="003604BE" w:rsidRDefault="003604BE" w:rsidP="003604B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ou não, compartilhar notícias nas suas redes.</w:t>
      </w:r>
    </w:p>
    <w:p w14:paraId="71595B95" w14:textId="28436BC5" w:rsidR="003604BE" w:rsidRDefault="003604BE" w:rsidP="00DD09D5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O usuário pode compartilhar 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>usando o Facebook, WhatsApp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</w:t>
      </w:r>
      <w:r w:rsidR="00AC212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Twitter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, ou</w:t>
      </w:r>
      <w:r w:rsidR="00FC103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copiar um link que redireciona </w:t>
      </w:r>
      <w:r w:rsidR="00DD09D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a notícia em questão.</w:t>
      </w:r>
    </w:p>
    <w:p w14:paraId="0C456041" w14:textId="77777777" w:rsidR="003604BE" w:rsidRDefault="003604BE" w:rsidP="008236AA">
      <w:pPr>
        <w:pStyle w:val="PargrafodaLista"/>
        <w:ind w:left="360"/>
        <w:rPr>
          <w:rFonts w:asciiTheme="majorHAnsi" w:hAnsiTheme="majorHAnsi"/>
          <w:sz w:val="20"/>
        </w:rPr>
      </w:pPr>
    </w:p>
    <w:p w14:paraId="71930181" w14:textId="1BA03E18" w:rsidR="0044159A" w:rsidRDefault="0044159A" w:rsidP="0044159A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E07EB3">
        <w:rPr>
          <w:rFonts w:asciiTheme="majorHAnsi" w:hAnsiTheme="majorHAnsi"/>
          <w:sz w:val="20"/>
        </w:rPr>
        <w:t>1</w:t>
      </w:r>
      <w:r w:rsidRPr="00827EE8">
        <w:rPr>
          <w:rFonts w:asciiTheme="majorHAnsi" w:hAnsiTheme="majorHAnsi"/>
          <w:sz w:val="20"/>
        </w:rPr>
        <w:t xml:space="preserve"> – </w:t>
      </w:r>
      <w:r w:rsidR="00E63FC4">
        <w:rPr>
          <w:rFonts w:asciiTheme="majorHAnsi" w:hAnsiTheme="majorHAnsi"/>
          <w:sz w:val="20"/>
        </w:rPr>
        <w:t xml:space="preserve">Responder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40E1983" w14:textId="33E78091" w:rsidR="0044159A" w:rsidRDefault="0044159A" w:rsidP="0044159A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</w:t>
      </w:r>
      <w:r w:rsidR="00E63FC4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responder 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63F693F6" w14:textId="0101E5B4" w:rsidR="00AE3E69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quantidade de respostas que um comentário pode ter é ilimitado, podendo ser editadas ou excluídas.</w:t>
      </w:r>
    </w:p>
    <w:p w14:paraId="40D5DDDE" w14:textId="67AD5F52" w:rsidR="00E07EB3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761CD25" w14:textId="6C111CB6" w:rsidR="00E07EB3" w:rsidRDefault="00E07EB3" w:rsidP="00E07EB3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483FC0">
        <w:rPr>
          <w:rFonts w:asciiTheme="majorHAnsi" w:hAnsiTheme="majorHAnsi"/>
          <w:sz w:val="20"/>
        </w:rPr>
        <w:t>2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Curtir ou não curtir comentários </w:t>
      </w:r>
      <w:r w:rsidRPr="00827EE8">
        <w:rPr>
          <w:rFonts w:asciiTheme="majorHAnsi" w:hAnsiTheme="majorHAnsi"/>
          <w:sz w:val="20"/>
        </w:rPr>
        <w:t>(</w:t>
      </w:r>
      <w:r w:rsidRPr="003604BE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15C95E18" w14:textId="69FDCB90" w:rsidR="00E07EB3" w:rsidRDefault="00E07EB3" w:rsidP="00E07EB3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” (RF 02), deixar seu feedback nos </w:t>
      </w:r>
      <w:r w:rsidR="001D2656">
        <w:rPr>
          <w:rFonts w:ascii="Arial" w:hAnsi="Arial" w:cs="Arial"/>
          <w:color w:val="000000"/>
          <w:sz w:val="22"/>
          <w:szCs w:val="22"/>
          <w:shd w:val="clear" w:color="auto" w:fill="FFFFFF"/>
        </w:rPr>
        <w:t>comentários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877365E" w14:textId="771F1713" w:rsidR="001D2656" w:rsidRDefault="00AB237D" w:rsidP="00AB23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contagem só é exibida após o usuário deixar sua opinião sobre a notícia e pode mud</w:t>
      </w:r>
      <w:r w:rsidR="00483FC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ar seu feedback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quantas vezes quiser.</w:t>
      </w:r>
    </w:p>
    <w:p w14:paraId="012EB1A6" w14:textId="77777777" w:rsidR="00E07EB3" w:rsidRPr="00533ADC" w:rsidRDefault="00E07EB3" w:rsidP="00AE3E69">
      <w:pPr>
        <w:ind w:left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EA9F71E" w14:textId="165E11CB" w:rsidR="00FB6493" w:rsidRDefault="00FB6493" w:rsidP="00FB6493">
      <w:pPr>
        <w:pStyle w:val="Ttulo3"/>
        <w:numPr>
          <w:ilvl w:val="1"/>
          <w:numId w:val="4"/>
        </w:numPr>
      </w:pPr>
      <w:r>
        <w:t xml:space="preserve">Módulo </w:t>
      </w:r>
      <w:r w:rsidR="00C73ACE">
        <w:t>Perfil Econômico</w:t>
      </w:r>
    </w:p>
    <w:p w14:paraId="69578B98" w14:textId="5C53DED4" w:rsidR="00C73ACE" w:rsidRPr="00C73ACE" w:rsidRDefault="00C73ACE" w:rsidP="00C73A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C73A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 w:rsid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criação do perfil econômico do usuário.</w:t>
      </w:r>
    </w:p>
    <w:p w14:paraId="31DD44A8" w14:textId="232A0957" w:rsidR="00C73ACE" w:rsidRDefault="00C73ACE" w:rsidP="00C73ACE"/>
    <w:p w14:paraId="48389B48" w14:textId="34288D76" w:rsidR="00FB6493" w:rsidRDefault="00C73ACE" w:rsidP="00552E7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0D0A7D">
        <w:rPr>
          <w:rFonts w:asciiTheme="majorHAnsi" w:hAnsiTheme="majorHAnsi"/>
          <w:sz w:val="20"/>
        </w:rPr>
        <w:t>3</w:t>
      </w:r>
      <w:r w:rsidRPr="00827EE8">
        <w:rPr>
          <w:rFonts w:asciiTheme="majorHAnsi" w:hAnsiTheme="majorHAnsi"/>
          <w:sz w:val="20"/>
        </w:rPr>
        <w:t xml:space="preserve"> – </w:t>
      </w:r>
      <w:r w:rsidR="003445DE">
        <w:rPr>
          <w:rFonts w:asciiTheme="majorHAnsi" w:hAnsiTheme="majorHAnsi"/>
          <w:sz w:val="20"/>
        </w:rPr>
        <w:t>Criar perfil econômico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AE4C70" w:rsidRPr="00AE4C70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2ACF2002" w14:textId="3C7F742B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criar seu perfil econômico.</w:t>
      </w:r>
    </w:p>
    <w:p w14:paraId="00987768" w14:textId="6FE593DE" w:rsidR="006B21CD" w:rsidRDefault="006B21C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Para criação do perfil econômico é necessário que o usuário </w:t>
      </w:r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responda um formulário chamado “</w:t>
      </w:r>
      <w:proofErr w:type="spellStart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suitability</w:t>
      </w:r>
      <w:proofErr w:type="spellEnd"/>
      <w:r w:rsidR="00B94DA6" w:rsidRP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(conhecido nos bancos como API, avaliação de perfil do investidor), existem quatro possibilidades que podem resultar das respostas do usuário: conservador, moderado, moderado-agressivo ou agressivo</w:t>
      </w:r>
      <w:r w:rsidR="00B94DA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399DD79E" w14:textId="2F494169" w:rsidR="00552E7D" w:rsidRDefault="00552E7D" w:rsidP="00552E7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com um perfil</w:t>
      </w:r>
      <w:r w:rsidR="00933B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usuário tem informações de quais investimentos são melhores 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ele (RF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20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), pode refazer os testes (RF</w:t>
      </w:r>
      <w:r w:rsidR="003D139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14</w:t>
      </w:r>
      <w:r w:rsidR="006B21CD">
        <w:rPr>
          <w:rFonts w:ascii="Arial" w:hAnsi="Arial" w:cs="Arial"/>
          <w:color w:val="000000"/>
          <w:sz w:val="22"/>
          <w:szCs w:val="22"/>
          <w:shd w:val="clear" w:color="auto" w:fill="FFFFFF"/>
        </w:rPr>
        <w:t>) e ter um resultado diferente.</w:t>
      </w:r>
    </w:p>
    <w:p w14:paraId="12C7C90D" w14:textId="59A0DA68" w:rsidR="00552E7D" w:rsidRDefault="00552E7D" w:rsidP="00552E7D">
      <w:pPr>
        <w:pStyle w:val="PargrafodaLista"/>
        <w:ind w:left="360"/>
        <w:rPr>
          <w:rFonts w:asciiTheme="majorHAnsi" w:hAnsiTheme="majorHAnsi"/>
          <w:sz w:val="20"/>
        </w:rPr>
      </w:pPr>
    </w:p>
    <w:p w14:paraId="76B0FA15" w14:textId="17DA96B3" w:rsidR="00927156" w:rsidRDefault="00927156" w:rsidP="0092715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lastRenderedPageBreak/>
        <w:t xml:space="preserve">RF </w:t>
      </w:r>
      <w:r>
        <w:rPr>
          <w:rFonts w:asciiTheme="majorHAnsi" w:hAnsiTheme="majorHAnsi"/>
          <w:sz w:val="20"/>
        </w:rPr>
        <w:t>14</w:t>
      </w:r>
      <w:r w:rsidRPr="00827EE8">
        <w:rPr>
          <w:rFonts w:asciiTheme="majorHAnsi" w:hAnsiTheme="majorHAnsi"/>
          <w:sz w:val="20"/>
        </w:rPr>
        <w:t xml:space="preserve"> – </w:t>
      </w:r>
      <w:r w:rsidR="001D12D5">
        <w:rPr>
          <w:rFonts w:asciiTheme="majorHAnsi" w:hAnsiTheme="majorHAnsi"/>
          <w:sz w:val="20"/>
        </w:rPr>
        <w:t>Redefinir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F667F4" w:rsidRPr="00F667F4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B6AED0" w14:textId="5E7A22DE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editar seu perfil econômico.</w:t>
      </w:r>
    </w:p>
    <w:p w14:paraId="0E988CB9" w14:textId="1DA4E448" w:rsidR="003D1391" w:rsidRDefault="003D1391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edição pode ocorre</w:t>
      </w:r>
      <w:r w:rsidR="003C4ACF">
        <w:rPr>
          <w:rFonts w:ascii="Arial" w:hAnsi="Arial" w:cs="Arial"/>
          <w:color w:val="000000"/>
          <w:sz w:val="22"/>
          <w:szCs w:val="22"/>
          <w:shd w:val="clear" w:color="auto" w:fill="FFFFFF"/>
        </w:rPr>
        <w:t>r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 qualquer momento e quantas vezes o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desejar</w:t>
      </w:r>
      <w:r w:rsidR="0026115D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615E6DA" w14:textId="21462492" w:rsidR="0026115D" w:rsidRDefault="0026115D" w:rsidP="003D139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EFAEE5B" w14:textId="21064F35" w:rsidR="0026115D" w:rsidRDefault="0026115D" w:rsidP="0026115D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15</w:t>
      </w:r>
      <w:r w:rsidRPr="00827EE8">
        <w:rPr>
          <w:rFonts w:asciiTheme="majorHAnsi" w:hAnsiTheme="majorHAnsi"/>
          <w:sz w:val="20"/>
        </w:rPr>
        <w:t xml:space="preserve"> – </w:t>
      </w:r>
      <w:r w:rsidR="006E04CA">
        <w:rPr>
          <w:rFonts w:asciiTheme="majorHAnsi" w:hAnsiTheme="majorHAnsi"/>
          <w:sz w:val="20"/>
        </w:rPr>
        <w:t xml:space="preserve">Percentual </w:t>
      </w:r>
      <w:r w:rsidR="001A427B">
        <w:rPr>
          <w:rFonts w:asciiTheme="majorHAnsi" w:hAnsiTheme="majorHAnsi"/>
          <w:sz w:val="20"/>
        </w:rPr>
        <w:t>todos os tipos de</w:t>
      </w:r>
      <w:r>
        <w:rPr>
          <w:rFonts w:asciiTheme="majorHAnsi" w:hAnsiTheme="majorHAnsi"/>
          <w:sz w:val="20"/>
        </w:rPr>
        <w:t xml:space="preserve"> perfil econômico </w:t>
      </w:r>
      <w:r w:rsidRPr="00827EE8">
        <w:rPr>
          <w:rFonts w:asciiTheme="majorHAnsi" w:hAnsiTheme="majorHAnsi"/>
          <w:sz w:val="20"/>
        </w:rPr>
        <w:t>(</w:t>
      </w:r>
      <w:r w:rsidR="004B53FA" w:rsidRPr="004B53FA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1C80F8EA" w14:textId="73EA048B" w:rsidR="00F667F4" w:rsidRDefault="001A427B" w:rsidP="00F667F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o percentual dos perfis econômicos </w:t>
      </w:r>
      <w:r w:rsidR="00C91452">
        <w:rPr>
          <w:rFonts w:ascii="Arial" w:hAnsi="Arial" w:cs="Arial"/>
          <w:color w:val="000000"/>
          <w:sz w:val="22"/>
          <w:szCs w:val="22"/>
          <w:shd w:val="clear" w:color="auto" w:fill="FFFFFF"/>
        </w:rPr>
        <w:t>criados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73BD4A92" w14:textId="3FE2A977" w:rsidR="00F667F4" w:rsidRDefault="00F667F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BAB340A" w14:textId="6C201850" w:rsidR="00F667F4" w:rsidRDefault="00F667F4" w:rsidP="00F667F4">
      <w:pPr>
        <w:pStyle w:val="Ttulo3"/>
        <w:numPr>
          <w:ilvl w:val="1"/>
          <w:numId w:val="4"/>
        </w:numPr>
      </w:pPr>
      <w:r>
        <w:t xml:space="preserve">Módulo </w:t>
      </w:r>
      <w:r w:rsidR="002165D4">
        <w:t>Dicionário</w:t>
      </w:r>
    </w:p>
    <w:p w14:paraId="265198DE" w14:textId="765A29BD" w:rsidR="002165D4" w:rsidRDefault="002165D4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possibilidade </w:t>
      </w:r>
      <w:r w:rsidR="005651C6">
        <w:rPr>
          <w:rFonts w:ascii="Arial" w:hAnsi="Arial" w:cs="Arial"/>
          <w:color w:val="000000"/>
          <w:sz w:val="22"/>
          <w:szCs w:val="22"/>
          <w:shd w:val="clear" w:color="auto" w:fill="FFFFFF"/>
        </w:rPr>
        <w:t>de 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usuário utilizar um dicionário do próprio sistema para compreender melhor os termos ligados no mundo econômico.</w:t>
      </w:r>
    </w:p>
    <w:p w14:paraId="1B3E3CDE" w14:textId="3DB1BE6E" w:rsidR="005651C6" w:rsidRDefault="005651C6" w:rsidP="002165D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B2BBA4F" w14:textId="52D117D0" w:rsidR="005651C6" w:rsidRDefault="005651C6" w:rsidP="005651C6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1</w:t>
      </w:r>
      <w:r w:rsidR="00AA6FFB">
        <w:rPr>
          <w:rFonts w:asciiTheme="majorHAnsi" w:hAnsiTheme="majorHAnsi"/>
          <w:sz w:val="20"/>
        </w:rPr>
        <w:t>6</w:t>
      </w:r>
      <w:r w:rsidRPr="00827EE8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Buscar palavras no dicionário </w:t>
      </w:r>
      <w:r w:rsidRPr="00827EE8">
        <w:rPr>
          <w:rFonts w:asciiTheme="majorHAnsi" w:hAnsiTheme="majorHAnsi"/>
          <w:sz w:val="20"/>
        </w:rPr>
        <w:t>(</w:t>
      </w:r>
      <w:r w:rsidR="00022512" w:rsidRPr="00022512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6F0B7653" w14:textId="28E81165" w:rsidR="00022512" w:rsidRDefault="00022512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procurar por palavras no dicionário.</w:t>
      </w:r>
    </w:p>
    <w:p w14:paraId="69F01539" w14:textId="4D8A8B52" w:rsidR="00022512" w:rsidRDefault="00275FF7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tem disponível uma barra de pesquisar onde pode realizar sua busca sobre determinados termos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. Caso exista, ele tem todo conteúdo explicativo exibido, podendo sugerir modificações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17</w:t>
      </w:r>
      <w:r w:rsidR="007159C5">
        <w:rPr>
          <w:rFonts w:ascii="Arial" w:hAnsi="Arial" w:cs="Arial"/>
          <w:color w:val="000000"/>
          <w:sz w:val="22"/>
          <w:szCs w:val="22"/>
          <w:shd w:val="clear" w:color="auto" w:fill="FFFFFF"/>
        </w:rPr>
        <w:t>), cas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o contrário ele pode submeter um cadastro de palavra (RF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18</w:t>
      </w:r>
      <w:r w:rsidR="00751453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BF42E6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54C6600D" w14:textId="595FB939" w:rsidR="00AA6FFB" w:rsidRDefault="00AA6FFB" w:rsidP="00022512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0454176" w14:textId="3B26415E" w:rsidR="00AA6FFB" w:rsidRDefault="00AA6FFB" w:rsidP="00AA6FFB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17 </w:t>
      </w:r>
      <w:r w:rsidRPr="00827EE8">
        <w:rPr>
          <w:rFonts w:asciiTheme="majorHAnsi" w:hAnsiTheme="majorHAnsi"/>
          <w:sz w:val="20"/>
        </w:rPr>
        <w:t xml:space="preserve">– </w:t>
      </w:r>
      <w:r w:rsidR="00442820">
        <w:rPr>
          <w:rFonts w:asciiTheme="majorHAnsi" w:hAnsiTheme="majorHAnsi"/>
          <w:sz w:val="20"/>
        </w:rPr>
        <w:t>Editar</w:t>
      </w:r>
      <w:r>
        <w:rPr>
          <w:rFonts w:asciiTheme="majorHAnsi" w:hAnsiTheme="majorHAnsi"/>
          <w:sz w:val="20"/>
        </w:rPr>
        <w:t xml:space="preserve"> palavras no dicionário </w:t>
      </w:r>
      <w:r w:rsidRPr="00827EE8">
        <w:rPr>
          <w:rFonts w:asciiTheme="majorHAnsi" w:hAnsiTheme="majorHAnsi"/>
          <w:sz w:val="20"/>
        </w:rPr>
        <w:t>(</w:t>
      </w:r>
      <w:r w:rsidR="00032E5D"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A3F3DBC" w14:textId="36528440" w:rsidR="00032E5D" w:rsidRDefault="00032E5D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solicitar modificações na explicação de um determinado termo encontrado no dicionário.</w:t>
      </w:r>
    </w:p>
    <w:p w14:paraId="35792294" w14:textId="3EC6FEFD" w:rsidR="00032E5D" w:rsidRDefault="004E2AEA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É necessário que o usuário descreva o que há de errado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explicação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podendo oferecer links e materiais para ser consultado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442820">
        <w:rPr>
          <w:rFonts w:ascii="Arial" w:hAnsi="Arial" w:cs="Arial"/>
          <w:color w:val="000000"/>
          <w:sz w:val="22"/>
          <w:szCs w:val="22"/>
          <w:shd w:val="clear" w:color="auto" w:fill="FFFFFF"/>
        </w:rPr>
        <w:t>pelos</w:t>
      </w:r>
      <w:r w:rsidR="00204FE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administradores que podem aceitar ou não a modificação.</w:t>
      </w:r>
    </w:p>
    <w:p w14:paraId="733107E0" w14:textId="3B07FFA8" w:rsidR="00442820" w:rsidRDefault="00442820" w:rsidP="00032E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851AC21" w14:textId="1AA1FA5E" w:rsidR="00AA6FFB" w:rsidRDefault="00442820" w:rsidP="0044282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18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Cadastrar palavras no dicionário </w:t>
      </w:r>
      <w:r w:rsidRPr="00827EE8">
        <w:rPr>
          <w:rFonts w:asciiTheme="majorHAnsi" w:hAnsiTheme="majorHAnsi"/>
          <w:sz w:val="20"/>
        </w:rPr>
        <w:t>(</w:t>
      </w:r>
      <w:r w:rsidRPr="00032E5D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4847331F" w14:textId="39195F71" w:rsidR="0016455D" w:rsidRDefault="0016455D" w:rsidP="0016455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cadastrar palavras que ainda não estão no dicionário.</w:t>
      </w:r>
    </w:p>
    <w:p w14:paraId="530E957B" w14:textId="145B2E50" w:rsidR="00442820" w:rsidRDefault="0016455D" w:rsidP="00DD63A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É necessário que o usuário informe a palavra, fica opcional se ele vai oferecer ou não materiais </w:t>
      </w:r>
      <w:r w:rsidR="0002083D">
        <w:rPr>
          <w:rFonts w:ascii="Arial" w:hAnsi="Arial" w:cs="Arial"/>
          <w:color w:val="000000"/>
          <w:sz w:val="22"/>
          <w:szCs w:val="22"/>
          <w:shd w:val="clear" w:color="auto" w:fill="FFFFFF"/>
        </w:rPr>
        <w:t>e links para que os administradores consultem</w:t>
      </w:r>
      <w:r w:rsidR="0061450C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090C74EE" w14:textId="3DEE74F9" w:rsidR="00DD63A8" w:rsidRDefault="00DD63A8" w:rsidP="00DD63A8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6E35B20" w14:textId="191473B4" w:rsidR="005651C6" w:rsidRDefault="00DD63A8" w:rsidP="00E86674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19 </w:t>
      </w:r>
      <w:r w:rsidRPr="00827EE8">
        <w:rPr>
          <w:rFonts w:asciiTheme="majorHAnsi" w:hAnsiTheme="majorHAnsi"/>
          <w:sz w:val="20"/>
        </w:rPr>
        <w:t xml:space="preserve">– </w:t>
      </w:r>
      <w:r>
        <w:rPr>
          <w:rFonts w:asciiTheme="majorHAnsi" w:hAnsiTheme="majorHAnsi"/>
          <w:sz w:val="20"/>
        </w:rPr>
        <w:t xml:space="preserve">Ranquear pesquisas realizadas no dicionário </w:t>
      </w:r>
      <w:r w:rsidRPr="00827EE8">
        <w:rPr>
          <w:rFonts w:asciiTheme="majorHAnsi" w:hAnsiTheme="majorHAnsi"/>
          <w:sz w:val="20"/>
        </w:rPr>
        <w:t>(</w:t>
      </w:r>
      <w:r w:rsidR="00DA06B4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59F4AF21" w14:textId="34751F1D" w:rsidR="00E86674" w:rsidRDefault="00E86674" w:rsidP="00E8667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é puramente administrativo e estratégico, não é disponibilizado aos usuários comuns e refere-se à possibilidade de o sistema gerar o percentual das pesquisas mais realizadas </w:t>
      </w:r>
      <w:r w:rsidR="00DA06B4">
        <w:rPr>
          <w:rFonts w:ascii="Arial" w:hAnsi="Arial" w:cs="Arial"/>
          <w:color w:val="000000"/>
          <w:sz w:val="22"/>
          <w:szCs w:val="22"/>
          <w:shd w:val="clear" w:color="auto" w:fill="FFFFFF"/>
        </w:rPr>
        <w:t>no dicionário.</w:t>
      </w:r>
    </w:p>
    <w:p w14:paraId="103946B4" w14:textId="374AB9C6" w:rsidR="00176511" w:rsidRDefault="00176511" w:rsidP="00176511">
      <w:pPr>
        <w:pStyle w:val="Ttulo3"/>
        <w:numPr>
          <w:ilvl w:val="1"/>
          <w:numId w:val="4"/>
        </w:numPr>
      </w:pPr>
      <w:r>
        <w:t xml:space="preserve">Módulo </w:t>
      </w:r>
      <w:r w:rsidR="00E6153C">
        <w:t>Simulações</w:t>
      </w:r>
    </w:p>
    <w:p w14:paraId="00D6CC7C" w14:textId="580909B0" w:rsidR="00E6153C" w:rsidRDefault="00E6153C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2165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possibilidade de o usuário fazer simulações</w:t>
      </w:r>
      <w:r w:rsidR="00B5210D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investimentos no </w:t>
      </w:r>
      <w:r w:rsidR="000445D5">
        <w:rPr>
          <w:rFonts w:ascii="Arial" w:hAnsi="Arial" w:cs="Arial"/>
          <w:color w:val="000000"/>
          <w:sz w:val="22"/>
          <w:szCs w:val="22"/>
          <w:shd w:val="clear" w:color="auto" w:fill="FFFFFF"/>
        </w:rPr>
        <w:t>portal.</w:t>
      </w:r>
    </w:p>
    <w:p w14:paraId="560F137C" w14:textId="77777777" w:rsidR="000445D5" w:rsidRDefault="000445D5" w:rsidP="00E6153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EB4C9B4" w14:textId="0B3A929F" w:rsidR="000445D5" w:rsidRDefault="000445D5" w:rsidP="000445D5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20 </w:t>
      </w:r>
      <w:r w:rsidRPr="00827EE8">
        <w:rPr>
          <w:rFonts w:asciiTheme="majorHAnsi" w:hAnsiTheme="majorHAnsi"/>
          <w:sz w:val="20"/>
        </w:rPr>
        <w:t xml:space="preserve">– </w:t>
      </w:r>
      <w:r w:rsidR="00337965">
        <w:rPr>
          <w:rFonts w:asciiTheme="majorHAnsi" w:hAnsiTheme="majorHAnsi"/>
          <w:sz w:val="20"/>
        </w:rPr>
        <w:t>Simular investimentos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B60549">
        <w:rPr>
          <w:rFonts w:asciiTheme="majorHAnsi" w:hAnsiTheme="majorHAnsi"/>
          <w:sz w:val="20"/>
        </w:rPr>
        <w:t>Essencial</w:t>
      </w:r>
      <w:r w:rsidRPr="00827EE8">
        <w:rPr>
          <w:rFonts w:asciiTheme="majorHAnsi" w:hAnsiTheme="majorHAnsi"/>
          <w:sz w:val="20"/>
        </w:rPr>
        <w:t>)</w:t>
      </w:r>
    </w:p>
    <w:p w14:paraId="1924DEC0" w14:textId="45F225B0" w:rsidR="00FD0421" w:rsidRDefault="00FD0421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refere-se à possibilidade do usuário, previamente cadastrado no sistema (RF 01) 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simular investimentos.</w:t>
      </w:r>
    </w:p>
    <w:p w14:paraId="759CB5C9" w14:textId="24C0B3D5" w:rsidR="00FD0421" w:rsidRDefault="005D0135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Algumas possibilidades são apresentadas ao usuário</w:t>
      </w:r>
      <w:r w:rsidR="00242550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são elas: 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>CDI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193956" w:rsidRP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Interbancário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7A460A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>LCI/LCA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361785" w:rsidRP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Imobiliário</w:t>
      </w:r>
      <w:r w:rsidR="00361785">
        <w:rPr>
          <w:rFonts w:ascii="Arial" w:hAnsi="Arial" w:cs="Arial"/>
          <w:color w:val="000000"/>
          <w:sz w:val="22"/>
          <w:szCs w:val="22"/>
          <w:shd w:val="clear" w:color="auto" w:fill="FFFFFF"/>
        </w:rPr>
        <w:t>/</w:t>
      </w:r>
      <w:r w:rsidR="003569A3" w:rsidRPr="003569A3">
        <w:t xml:space="preserve"> </w:t>
      </w:r>
      <w:r w:rsidR="003569A3" w:rsidRPr="003569A3">
        <w:rPr>
          <w:rFonts w:ascii="Arial" w:hAnsi="Arial" w:cs="Arial"/>
          <w:color w:val="000000"/>
          <w:sz w:val="22"/>
          <w:szCs w:val="22"/>
          <w:shd w:val="clear" w:color="auto" w:fill="FFFFFF"/>
        </w:rPr>
        <w:t>Letras de Crédito do Agronegócio</w:t>
      </w:r>
      <w:r w:rsidR="00193956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0763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CDB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</w:t>
      </w:r>
      <w:r w:rsidR="00C33ED4" w:rsidRP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Certificado de Depósito Bancário</w:t>
      </w:r>
      <w:r w:rsidR="00C33ED4">
        <w:rPr>
          <w:rFonts w:ascii="Arial" w:hAnsi="Arial" w:cs="Arial"/>
          <w:color w:val="000000"/>
          <w:sz w:val="22"/>
          <w:szCs w:val="22"/>
          <w:shd w:val="clear" w:color="auto" w:fill="FFFFFF"/>
        </w:rPr>
        <w:t>)</w:t>
      </w:r>
      <w:r w:rsidR="005331D4">
        <w:rPr>
          <w:rFonts w:ascii="Arial" w:hAnsi="Arial" w:cs="Arial"/>
          <w:color w:val="000000"/>
          <w:sz w:val="22"/>
          <w:szCs w:val="22"/>
          <w:shd w:val="clear" w:color="auto" w:fill="FFFFFF"/>
        </w:rPr>
        <w:t>, poupança e bolsa de valores.</w:t>
      </w:r>
    </w:p>
    <w:p w14:paraId="0FBFB644" w14:textId="4EE861AA" w:rsidR="00BF3868" w:rsidRDefault="00BF3868" w:rsidP="00FD042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Como há variações na rentabilidade de todos os investimentos possíveis, é necessário que o usuário possa guardar alguns dos seus investimentos (RF </w:t>
      </w:r>
      <w:r w:rsidR="00AE390C">
        <w:rPr>
          <w:rFonts w:ascii="Arial" w:hAnsi="Arial" w:cs="Arial"/>
          <w:color w:val="000000"/>
          <w:sz w:val="22"/>
          <w:szCs w:val="22"/>
          <w:shd w:val="clear" w:color="auto" w:fill="FFFFFF"/>
        </w:rPr>
        <w:t>21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) para saber qual seria o resultado se tivesse aplicado de verdade.</w:t>
      </w:r>
    </w:p>
    <w:p w14:paraId="244E7C2F" w14:textId="77777777" w:rsidR="00E86674" w:rsidRPr="00E86674" w:rsidRDefault="00E86674" w:rsidP="00E86674">
      <w:pPr>
        <w:pStyle w:val="PargrafodaLista"/>
        <w:ind w:left="360"/>
        <w:rPr>
          <w:rFonts w:asciiTheme="majorHAnsi" w:hAnsiTheme="majorHAnsi"/>
          <w:sz w:val="20"/>
        </w:rPr>
      </w:pPr>
    </w:p>
    <w:p w14:paraId="1EE44556" w14:textId="0D4CF16C" w:rsidR="00AE390C" w:rsidRDefault="00AE390C" w:rsidP="00AE390C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8E514D">
        <w:rPr>
          <w:rFonts w:asciiTheme="majorHAnsi" w:hAnsiTheme="majorHAnsi"/>
          <w:sz w:val="20"/>
        </w:rPr>
        <w:t>1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8E514D">
        <w:rPr>
          <w:rFonts w:asciiTheme="majorHAnsi" w:hAnsiTheme="majorHAnsi"/>
          <w:sz w:val="20"/>
        </w:rPr>
        <w:t>Guardar</w:t>
      </w:r>
      <w:r>
        <w:rPr>
          <w:rFonts w:asciiTheme="majorHAnsi" w:hAnsiTheme="majorHAnsi"/>
          <w:sz w:val="20"/>
        </w:rPr>
        <w:t xml:space="preserve"> </w:t>
      </w:r>
      <w:r w:rsidR="008E514D">
        <w:rPr>
          <w:rFonts w:asciiTheme="majorHAnsi" w:hAnsiTheme="majorHAnsi"/>
          <w:sz w:val="20"/>
        </w:rPr>
        <w:t>simulações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03C869E3" w14:textId="63BCFBAD" w:rsidR="008E514D" w:rsidRDefault="008E514D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“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logado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” (RF 02), guardar simulações de investimentos.</w:t>
      </w:r>
    </w:p>
    <w:p w14:paraId="6F0CF776" w14:textId="7911CA29" w:rsidR="008E514D" w:rsidRDefault="002D4C5B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usuário, após ter guardado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 simulação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tem acesso</w:t>
      </w:r>
      <w:r w:rsidR="00E75CF7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ao resultado depois de um determinado tempo, tudo baseado nas variações que ocorrerem </w:t>
      </w:r>
      <w:r w:rsidR="00AF4D63">
        <w:rPr>
          <w:rFonts w:ascii="Arial" w:hAnsi="Arial" w:cs="Arial"/>
          <w:color w:val="000000"/>
          <w:sz w:val="22"/>
          <w:szCs w:val="22"/>
          <w:shd w:val="clear" w:color="auto" w:fill="FFFFFF"/>
        </w:rPr>
        <w:t>durante aquele determinado período.</w:t>
      </w:r>
    </w:p>
    <w:p w14:paraId="73C71156" w14:textId="7DE1DF3F" w:rsidR="00AF4D63" w:rsidRDefault="00AF4D63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Caso 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>o usuário não tenha mais interesse de acompanhar s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uas simulações</w:t>
      </w:r>
      <w:r w:rsidR="00777A65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pode excluir </w:t>
      </w:r>
      <w:r w:rsidR="0063003E">
        <w:rPr>
          <w:rFonts w:ascii="Arial" w:hAnsi="Arial" w:cs="Arial"/>
          <w:color w:val="000000"/>
          <w:sz w:val="22"/>
          <w:szCs w:val="22"/>
          <w:shd w:val="clear" w:color="auto" w:fill="FFFFFF"/>
        </w:rPr>
        <w:t>a qualquer momento.</w:t>
      </w:r>
    </w:p>
    <w:p w14:paraId="5D3E646D" w14:textId="3D9FA335" w:rsidR="00D10B70" w:rsidRDefault="00D10B70" w:rsidP="008E514D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14BD173" w14:textId="438887B0" w:rsidR="00D10B70" w:rsidRDefault="00D10B70" w:rsidP="00D10B70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>2</w:t>
      </w:r>
      <w:r w:rsidR="00F8486B">
        <w:rPr>
          <w:rFonts w:asciiTheme="majorHAnsi" w:hAnsiTheme="majorHAnsi"/>
          <w:sz w:val="20"/>
        </w:rPr>
        <w:t>2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 xml:space="preserve">– </w:t>
      </w:r>
      <w:r w:rsidR="00AC58B4">
        <w:rPr>
          <w:rFonts w:asciiTheme="majorHAnsi" w:hAnsiTheme="majorHAnsi"/>
          <w:sz w:val="20"/>
        </w:rPr>
        <w:t>Quantificar quais</w:t>
      </w:r>
      <w:r>
        <w:rPr>
          <w:rFonts w:asciiTheme="majorHAnsi" w:hAnsiTheme="majorHAnsi"/>
          <w:sz w:val="20"/>
        </w:rPr>
        <w:t xml:space="preserve"> simulações</w:t>
      </w:r>
      <w:r w:rsidR="00AC58B4">
        <w:rPr>
          <w:rFonts w:asciiTheme="majorHAnsi" w:hAnsiTheme="majorHAnsi"/>
          <w:sz w:val="20"/>
        </w:rPr>
        <w:t xml:space="preserve"> estão sendo mais realizadas</w:t>
      </w:r>
      <w:r>
        <w:rPr>
          <w:rFonts w:asciiTheme="majorHAnsi" w:hAnsiTheme="majorHAnsi"/>
          <w:sz w:val="20"/>
        </w:rPr>
        <w:t xml:space="preserve"> </w:t>
      </w:r>
      <w:r w:rsidRPr="00827EE8">
        <w:rPr>
          <w:rFonts w:asciiTheme="majorHAnsi" w:hAnsiTheme="majorHAnsi"/>
          <w:sz w:val="20"/>
        </w:rPr>
        <w:t>(</w:t>
      </w:r>
      <w:r w:rsidR="00F8486B">
        <w:rPr>
          <w:rFonts w:asciiTheme="majorHAnsi" w:hAnsiTheme="majorHAnsi"/>
          <w:sz w:val="20"/>
        </w:rPr>
        <w:t>Desejável</w:t>
      </w:r>
      <w:r w:rsidRPr="00827EE8">
        <w:rPr>
          <w:rFonts w:asciiTheme="majorHAnsi" w:hAnsiTheme="majorHAnsi"/>
          <w:sz w:val="20"/>
        </w:rPr>
        <w:t>)</w:t>
      </w:r>
    </w:p>
    <w:p w14:paraId="32ED0A15" w14:textId="058873D8" w:rsidR="00AC58B4" w:rsidRDefault="00AC58B4" w:rsidP="00AC58B4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é puramente administrativo e estratégico, não é disponibilizado aos usuários comuns e refere-se à possibilidade de o sistema gerar </w:t>
      </w:r>
      <w:r w:rsidR="00920A30">
        <w:rPr>
          <w:rFonts w:ascii="Arial" w:hAnsi="Arial" w:cs="Arial"/>
          <w:color w:val="000000"/>
          <w:sz w:val="22"/>
          <w:szCs w:val="22"/>
          <w:shd w:val="clear" w:color="auto" w:fill="FFFFFF"/>
        </w:rPr>
        <w:t>um cálculo das simulações que mais foram realizadas.</w:t>
      </w:r>
    </w:p>
    <w:p w14:paraId="57AE1AC4" w14:textId="77777777" w:rsidR="00AC58B4" w:rsidRDefault="00AC58B4" w:rsidP="00F667F4">
      <w:pPr>
        <w:pStyle w:val="NormalWeb"/>
        <w:spacing w:before="0" w:beforeAutospacing="0" w:after="140" w:afterAutospacing="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6F44F52" w14:textId="07943642" w:rsidR="00F667F4" w:rsidRDefault="00F8486B" w:rsidP="00E11DF8">
      <w:pPr>
        <w:pStyle w:val="Ttulo3"/>
        <w:numPr>
          <w:ilvl w:val="1"/>
          <w:numId w:val="4"/>
        </w:numPr>
        <w:spacing w:before="0" w:after="140"/>
        <w:jc w:val="both"/>
      </w:pPr>
      <w:r>
        <w:t xml:space="preserve">Módulo </w:t>
      </w:r>
      <w:r w:rsidR="005C2C01">
        <w:t>Índices</w:t>
      </w:r>
    </w:p>
    <w:p w14:paraId="39AC1C09" w14:textId="2CF864D7" w:rsidR="005C2C01" w:rsidRDefault="005C2C01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referentes à possibilidade de o usuário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visualizar os índices da bolsa e do câmbio.</w:t>
      </w:r>
    </w:p>
    <w:p w14:paraId="50414786" w14:textId="7361BB17" w:rsidR="00E533F7" w:rsidRDefault="00E533F7" w:rsidP="005C2C0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2881715" w14:textId="24D3F940" w:rsidR="00E533F7" w:rsidRDefault="00E533F7" w:rsidP="00E533F7">
      <w:pPr>
        <w:pStyle w:val="PargrafodaLista"/>
        <w:ind w:left="360"/>
        <w:rPr>
          <w:rFonts w:asciiTheme="majorHAnsi" w:hAnsiTheme="majorHAnsi"/>
          <w:sz w:val="20"/>
        </w:rPr>
      </w:pPr>
      <w:r w:rsidRPr="00827EE8">
        <w:rPr>
          <w:rFonts w:asciiTheme="majorHAnsi" w:hAnsiTheme="majorHAnsi"/>
          <w:sz w:val="20"/>
        </w:rPr>
        <w:t xml:space="preserve">RF </w:t>
      </w:r>
      <w:r>
        <w:rPr>
          <w:rFonts w:asciiTheme="majorHAnsi" w:hAnsiTheme="majorHAnsi"/>
          <w:sz w:val="20"/>
        </w:rPr>
        <w:t xml:space="preserve">22 </w:t>
      </w:r>
      <w:r w:rsidRPr="00827EE8">
        <w:rPr>
          <w:rFonts w:asciiTheme="majorHAnsi" w:hAnsiTheme="majorHAnsi"/>
          <w:sz w:val="20"/>
        </w:rPr>
        <w:t>–</w:t>
      </w:r>
      <w:r>
        <w:rPr>
          <w:rFonts w:asciiTheme="majorHAnsi" w:hAnsiTheme="majorHAnsi"/>
          <w:sz w:val="20"/>
        </w:rPr>
        <w:t xml:space="preserve"> </w:t>
      </w:r>
      <w:r w:rsidR="000D0C71">
        <w:rPr>
          <w:rFonts w:asciiTheme="majorHAnsi" w:hAnsiTheme="majorHAnsi"/>
          <w:sz w:val="20"/>
        </w:rPr>
        <w:t xml:space="preserve">Acompanhar os índices </w:t>
      </w:r>
      <w:r w:rsidRPr="00827EE8">
        <w:rPr>
          <w:rFonts w:asciiTheme="majorHAnsi" w:hAnsiTheme="majorHAnsi"/>
          <w:sz w:val="20"/>
        </w:rPr>
        <w:t>(</w:t>
      </w:r>
      <w:r w:rsidR="004B584F">
        <w:rPr>
          <w:rFonts w:asciiTheme="majorHAnsi" w:hAnsiTheme="majorHAnsi"/>
          <w:sz w:val="20"/>
        </w:rPr>
        <w:t>Importante</w:t>
      </w:r>
      <w:r w:rsidRPr="00827EE8">
        <w:rPr>
          <w:rFonts w:asciiTheme="majorHAnsi" w:hAnsiTheme="majorHAnsi"/>
          <w:sz w:val="20"/>
        </w:rPr>
        <w:t>)</w:t>
      </w:r>
    </w:p>
    <w:p w14:paraId="60A2003E" w14:textId="114585C1" w:rsidR="005C2C01" w:rsidRPr="00426C7C" w:rsidRDefault="004B584F" w:rsidP="00426C7C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refere-se à possibilidade do usuário, previamente cadastrado no sistema (RF 01) e ou não, visualizar o índice</w:t>
      </w:r>
      <w:r w:rsidR="009A077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Bovespa e o câmbio do dólar turismo </w:t>
      </w:r>
      <w:r w:rsidR="00144EE5">
        <w:rPr>
          <w:rFonts w:ascii="Arial" w:hAnsi="Arial" w:cs="Arial"/>
          <w:color w:val="000000"/>
          <w:sz w:val="22"/>
          <w:szCs w:val="22"/>
          <w:shd w:val="clear" w:color="auto" w:fill="FFFFFF"/>
        </w:rPr>
        <w:t>e comercial.</w:t>
      </w:r>
    </w:p>
    <w:p w14:paraId="3AC40948" w14:textId="77777777" w:rsidR="006D59CC" w:rsidRPr="00DE496E" w:rsidRDefault="006D59CC" w:rsidP="006D59CC">
      <w:pPr>
        <w:pStyle w:val="Ttulo2"/>
      </w:pPr>
      <w:r w:rsidRPr="00DE496E">
        <w:lastRenderedPageBreak/>
        <w:t>Requisitos não-Funcionais</w:t>
      </w:r>
    </w:p>
    <w:p w14:paraId="3AC40949" w14:textId="77777777" w:rsidR="006D59CC" w:rsidRDefault="006D59CC" w:rsidP="006D59CC">
      <w:pPr>
        <w:pStyle w:val="Ttulo3"/>
      </w:pPr>
    </w:p>
    <w:p w14:paraId="69D9D3E9" w14:textId="625E410E" w:rsidR="00FA249C" w:rsidRDefault="006D59CC" w:rsidP="00552761">
      <w:pPr>
        <w:pStyle w:val="Ttulo3"/>
        <w:numPr>
          <w:ilvl w:val="1"/>
          <w:numId w:val="4"/>
        </w:numPr>
      </w:pPr>
      <w:r>
        <w:t>Produto</w:t>
      </w:r>
    </w:p>
    <w:p w14:paraId="70A1567E" w14:textId="1132DAC3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ao produto nas seguintes classificações: usabilidade, eficiência, confiabilidade e portabilidade.</w:t>
      </w:r>
    </w:p>
    <w:p w14:paraId="66FF19F8" w14:textId="77777777" w:rsidR="002536F9" w:rsidRP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43515743" w14:textId="0F1C3FA3" w:rsidR="00FA249C" w:rsidRPr="002536F9" w:rsidRDefault="002536F9" w:rsidP="002536F9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01 – Utilizar design responsivo</w:t>
      </w:r>
    </w:p>
    <w:p w14:paraId="49C210F4" w14:textId="40AB2727" w:rsidR="002536F9" w:rsidRDefault="002536F9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usabilidade do produto. Ele será desenvolvido para ser executado em um ambiente Web e deverá possui um design responsivo, ou seja, possuir uma interface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que se adeque ao dispositivo pelo qual está sendo acessado: Browser, Smartphone ou Tablet.</w:t>
      </w:r>
    </w:p>
    <w:p w14:paraId="0109CB1A" w14:textId="6FC1664E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97EB193" w14:textId="315F13C1" w:rsidR="00333141" w:rsidRPr="00333141" w:rsidRDefault="00333141" w:rsidP="00333141">
      <w:pPr>
        <w:pStyle w:val="PargrafodaLista"/>
        <w:ind w:left="360"/>
        <w:rPr>
          <w:rFonts w:asciiTheme="majorHAnsi" w:hAnsiTheme="majorHAnsi"/>
          <w:sz w:val="20"/>
        </w:rPr>
      </w:pPr>
      <w:r w:rsidRPr="00333141">
        <w:rPr>
          <w:rFonts w:asciiTheme="majorHAnsi" w:hAnsiTheme="majorHAnsi"/>
          <w:sz w:val="20"/>
        </w:rPr>
        <w:t>RNF 02 – Processar as informações adquiridas nas APIs</w:t>
      </w:r>
    </w:p>
    <w:p w14:paraId="2785B053" w14:textId="41C17F13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eficiência do produto. O coração da aplicação será inteiramente por consumo de informações de APIs externas, dessa forma o sistema deverá ser capaz de processar essas informações obtidas de forma eficiente e o mais transparente para o usuário.</w:t>
      </w:r>
    </w:p>
    <w:p w14:paraId="3734D78A" w14:textId="013DA89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579926E" w14:textId="68220E68" w:rsidR="00333141" w:rsidRPr="00ED7CD2" w:rsidRDefault="00333141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03 – Garantir segurança nos dados dos usuários</w:t>
      </w:r>
    </w:p>
    <w:p w14:paraId="7D8F9AD2" w14:textId="3713B3E8" w:rsidR="00333141" w:rsidRDefault="00333141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</w:t>
      </w:r>
      <w:r w:rsidR="00ED7CD2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Todas as informações pessoais do usuário, tais como: cadastro (RF 01), perfil econômico (RF 13) e simulações (RF 21) deverão ser armazenados com segurança na base de dados do sistema, uma vez que são dados pessoais e podem comprometer o usuário caso sejam violadas.</w:t>
      </w:r>
    </w:p>
    <w:p w14:paraId="101148B6" w14:textId="021F2CD6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0107C27F" w14:textId="42305935" w:rsidR="00ED7CD2" w:rsidRPr="00ED7CD2" w:rsidRDefault="00ED7CD2" w:rsidP="00ED7CD2">
      <w:pPr>
        <w:pStyle w:val="PargrafodaLista"/>
        <w:ind w:left="360"/>
        <w:rPr>
          <w:rFonts w:asciiTheme="majorHAnsi" w:hAnsiTheme="majorHAnsi"/>
          <w:sz w:val="20"/>
        </w:rPr>
      </w:pPr>
      <w:r w:rsidRPr="00ED7CD2">
        <w:rPr>
          <w:rFonts w:asciiTheme="majorHAnsi" w:hAnsiTheme="majorHAnsi"/>
          <w:sz w:val="20"/>
        </w:rPr>
        <w:t>RNF 04 – Garantir confiança nas fontes de notícias e dicionário</w:t>
      </w:r>
    </w:p>
    <w:p w14:paraId="1E72714D" w14:textId="754B4283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confiabilidade do produto. O ponto chave do produto é a agregação de notícias sobre economia e a definição de palavras específicas da área através de um dicionário. Dessa forma, o sistema deve garantir que as fontes das notícias que estão sendo publicadas no portal sejam confiáveis e as definições e fontes dos termos também possuam crédito de confiança.</w:t>
      </w:r>
    </w:p>
    <w:p w14:paraId="6343975F" w14:textId="3312F40D" w:rsidR="00ED7CD2" w:rsidRDefault="00ED7CD2" w:rsidP="002536F9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792956B5" w14:textId="7771B783" w:rsidR="00ED7CD2" w:rsidRPr="00C7574E" w:rsidRDefault="00ED7CD2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C7574E">
        <w:rPr>
          <w:rFonts w:asciiTheme="majorHAnsi" w:hAnsiTheme="majorHAnsi"/>
          <w:sz w:val="20"/>
        </w:rPr>
        <w:t>RNF 05 – Executar nos principais navegadores disponíveis</w:t>
      </w:r>
    </w:p>
    <w:p w14:paraId="7B86B8EE" w14:textId="2F31DB75" w:rsidR="002536F9" w:rsidRDefault="00ED7CD2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Este requisito não funcional refere-se à portabilidade do produto. Atualmente existem diversos navegadores para acesso a internet, sendo assim, o sistema deverá ser compatível com os principais navegadores que são utilizados, sendo eles: Google Chrome, Mozilla Firefox, Opera, Safari</w:t>
      </w:r>
      <w:r w:rsidR="00C7574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Edge.</w:t>
      </w:r>
    </w:p>
    <w:p w14:paraId="3C657876" w14:textId="77777777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</w:p>
    <w:p w14:paraId="18CBECE6" w14:textId="5F60B964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06</w:t>
      </w:r>
      <w:r w:rsidRPr="000A69BB">
        <w:rPr>
          <w:rFonts w:asciiTheme="majorHAnsi" w:hAnsiTheme="majorHAnsi"/>
          <w:sz w:val="20"/>
        </w:rPr>
        <w:t xml:space="preserve"> – Disponibilidade</w:t>
      </w:r>
    </w:p>
    <w:p w14:paraId="7DD326F1" w14:textId="77777777" w:rsidR="000A69BB" w:rsidRDefault="000A69BB" w:rsidP="000A69BB">
      <w:pPr>
        <w:pStyle w:val="PargrafodaLista"/>
        <w:ind w:left="360"/>
        <w:rPr>
          <w:rFonts w:asciiTheme="majorHAnsi" w:hAnsiTheme="majorHAnsi"/>
          <w:sz w:val="20"/>
        </w:rPr>
      </w:pPr>
    </w:p>
    <w:p w14:paraId="1AF83A7A" w14:textId="34582FC6" w:rsidR="000A69BB" w:rsidRPr="000A69BB" w:rsidRDefault="00C41481" w:rsidP="000A69BB">
      <w:pPr>
        <w:pStyle w:val="PargrafodaLista"/>
        <w:ind w:left="360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refere-se à </w:t>
      </w:r>
      <w:r w:rsidR="0087530A">
        <w:rPr>
          <w:rFonts w:ascii="Arial" w:hAnsi="Arial" w:cs="Arial"/>
          <w:color w:val="000000"/>
          <w:sz w:val="22"/>
          <w:szCs w:val="22"/>
          <w:shd w:val="clear" w:color="auto" w:fill="FFFFFF"/>
        </w:rPr>
        <w:t>confiabilidade do produto. A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aplicação deverá funcionar o dia inteiro durante todos os dias da semana, para que um usuário possa acessá-la a qualquer moment</w:t>
      </w:r>
      <w:r w:rsidR="004E620C">
        <w:rPr>
          <w:rFonts w:ascii="Arial" w:hAnsi="Arial" w:cs="Arial"/>
          <w:color w:val="000000"/>
          <w:sz w:val="22"/>
          <w:szCs w:val="22"/>
          <w:shd w:val="clear" w:color="auto" w:fill="FFFFFF"/>
        </w:rPr>
        <w:t>o</w:t>
      </w:r>
      <w:r w:rsidR="000A69BB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. Em caso de falhas, os problemas serão sanados o mais rápido possível para manter todos usuários satisfeitos.</w:t>
      </w:r>
    </w:p>
    <w:p w14:paraId="26BCF0F8" w14:textId="77777777" w:rsidR="000A69BB" w:rsidRDefault="000A69BB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5CD34B0A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C" w14:textId="77777777" w:rsidR="006D59CC" w:rsidRDefault="006D59CC" w:rsidP="006D59CC">
      <w:pPr>
        <w:pStyle w:val="Ttulo3"/>
      </w:pPr>
      <w:r>
        <w:t>2.2 Organizacional</w:t>
      </w:r>
    </w:p>
    <w:p w14:paraId="6B79CA0B" w14:textId="06B1B075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à organização nas seguintes classificações: entrega, implementação e padrões.</w:t>
      </w:r>
    </w:p>
    <w:p w14:paraId="3A490487" w14:textId="77777777" w:rsidR="00C7574E" w:rsidRPr="002536F9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E3F84B0" w14:textId="31BAC57A" w:rsidR="00C7574E" w:rsidRPr="002536F9" w:rsidRDefault="00C7574E" w:rsidP="00C7574E">
      <w:pPr>
        <w:pStyle w:val="PargrafodaLista"/>
        <w:ind w:left="360"/>
        <w:rPr>
          <w:rFonts w:asciiTheme="majorHAnsi" w:hAnsiTheme="majorHAnsi"/>
          <w:sz w:val="20"/>
        </w:rPr>
      </w:pPr>
      <w:r w:rsidRPr="002536F9">
        <w:rPr>
          <w:rFonts w:asciiTheme="majorHAnsi" w:hAnsiTheme="majorHAnsi"/>
          <w:sz w:val="20"/>
        </w:rPr>
        <w:t>RNF 0</w:t>
      </w:r>
      <w:r w:rsidR="000A69BB">
        <w:rPr>
          <w:rFonts w:asciiTheme="majorHAnsi" w:hAnsiTheme="majorHAnsi"/>
          <w:sz w:val="20"/>
        </w:rPr>
        <w:t>7</w:t>
      </w:r>
      <w:r w:rsidRPr="002536F9">
        <w:rPr>
          <w:rFonts w:asciiTheme="majorHAnsi" w:hAnsiTheme="majorHAnsi"/>
          <w:sz w:val="20"/>
        </w:rPr>
        <w:t xml:space="preserve"> – </w:t>
      </w:r>
      <w:r>
        <w:rPr>
          <w:rFonts w:asciiTheme="majorHAnsi" w:hAnsiTheme="majorHAnsi"/>
          <w:sz w:val="20"/>
        </w:rPr>
        <w:t xml:space="preserve">Utilizar Linguagem Java no </w:t>
      </w:r>
      <w:proofErr w:type="spellStart"/>
      <w:r>
        <w:rPr>
          <w:rFonts w:asciiTheme="majorHAnsi" w:hAnsiTheme="majorHAnsi"/>
          <w:sz w:val="20"/>
        </w:rPr>
        <w:t>back-end</w:t>
      </w:r>
      <w:proofErr w:type="spellEnd"/>
    </w:p>
    <w:p w14:paraId="3AC4094D" w14:textId="1AC0F7CB" w:rsidR="006D59CC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Todo o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back-end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para ser desenvolvido em linguagem Java, tanto os serviços de consumo das APIs, quanto o CRUD com o banco de dados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será utilizado 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E8A2AE0" w14:textId="259BAC3E" w:rsidR="00C7574E" w:rsidRDefault="00C7574E" w:rsidP="00C7574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602B8A55" w14:textId="11300132" w:rsidR="00C7574E" w:rsidRPr="00B75ECE" w:rsidRDefault="000A69BB" w:rsidP="00B75ECE">
      <w:pPr>
        <w:pStyle w:val="PargrafodaLista"/>
        <w:ind w:left="360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08</w:t>
      </w:r>
      <w:r w:rsidR="00C7574E" w:rsidRPr="00B75ECE">
        <w:rPr>
          <w:rFonts w:asciiTheme="majorHAnsi" w:hAnsiTheme="majorHAnsi"/>
          <w:sz w:val="20"/>
        </w:rPr>
        <w:t xml:space="preserve"> – Utilizar biblioteca </w:t>
      </w:r>
      <w:proofErr w:type="spellStart"/>
      <w:r w:rsidR="00C7574E" w:rsidRPr="00B75ECE">
        <w:rPr>
          <w:rFonts w:asciiTheme="majorHAnsi" w:hAnsiTheme="majorHAnsi"/>
          <w:sz w:val="20"/>
        </w:rPr>
        <w:t>ReactJS</w:t>
      </w:r>
      <w:proofErr w:type="spellEnd"/>
      <w:r w:rsidR="00C7574E" w:rsidRPr="00B75ECE">
        <w:rPr>
          <w:rFonts w:asciiTheme="majorHAnsi" w:hAnsiTheme="majorHAnsi"/>
          <w:sz w:val="20"/>
        </w:rPr>
        <w:t xml:space="preserve"> no front-</w:t>
      </w:r>
      <w:proofErr w:type="spellStart"/>
      <w:r w:rsidR="00C7574E" w:rsidRPr="00B75ECE">
        <w:rPr>
          <w:rFonts w:asciiTheme="majorHAnsi" w:hAnsiTheme="majorHAnsi"/>
          <w:sz w:val="20"/>
        </w:rPr>
        <w:t>end</w:t>
      </w:r>
      <w:proofErr w:type="spellEnd"/>
    </w:p>
    <w:p w14:paraId="58499BEB" w14:textId="13CA1B3C" w:rsidR="00B75ECE" w:rsidRDefault="00C7574E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implementação do produto. </w:t>
      </w:r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O front-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sistema foi acordado de ser feito em </w:t>
      </w:r>
      <w:proofErr w:type="spellStart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ReactJS</w:t>
      </w:r>
      <w:proofErr w:type="spellEnd"/>
      <w:r w:rsidR="00B75ECE">
        <w:rPr>
          <w:rFonts w:ascii="Arial" w:hAnsi="Arial" w:cs="Arial"/>
          <w:color w:val="000000"/>
          <w:sz w:val="22"/>
          <w:szCs w:val="22"/>
          <w:shd w:val="clear" w:color="auto" w:fill="FFFFFF"/>
        </w:rPr>
        <w:t>, mantida pelo Facebook Inc. e responsável por auxiliar na criação de componentes visuais de forma simples e dinâmica, facilitando o desenvolvimento do produto.</w:t>
      </w:r>
    </w:p>
    <w:p w14:paraId="18D7ADE8" w14:textId="12478A60" w:rsidR="000A69BB" w:rsidRDefault="004D3ED8" w:rsidP="004D3ED8">
      <w:pPr>
        <w:pStyle w:val="NormalWeb"/>
        <w:spacing w:line="360" w:lineRule="auto"/>
        <w:ind w:left="9" w:firstLine="351"/>
        <w:jc w:val="both"/>
      </w:pPr>
      <w:r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>RNF 09</w:t>
      </w:r>
      <w:r w:rsidR="000A69BB" w:rsidRPr="000A69BB"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 xml:space="preserve"> </w:t>
      </w:r>
      <w:r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 xml:space="preserve">- </w:t>
      </w:r>
      <w:r w:rsidR="000A69BB" w:rsidRPr="000A69BB">
        <w:rPr>
          <w:rFonts w:asciiTheme="majorHAnsi" w:eastAsiaTheme="minorHAnsi" w:hAnsiTheme="majorHAnsi" w:cstheme="minorBidi"/>
          <w:color w:val="404040" w:themeColor="text1" w:themeTint="BF"/>
          <w:sz w:val="20"/>
          <w:szCs w:val="20"/>
        </w:rPr>
        <w:t>Ferramentas CASE</w:t>
      </w:r>
    </w:p>
    <w:p w14:paraId="2537496A" w14:textId="569091BC" w:rsidR="000A69BB" w:rsidRP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Para o desenvolvimento da aplicação ser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ão n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ecessário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diversos tipo</w:t>
      </w:r>
      <w:r w:rsidR="00E61D59">
        <w:rPr>
          <w:rFonts w:ascii="Arial" w:hAnsi="Arial" w:cs="Arial"/>
          <w:color w:val="000000"/>
          <w:sz w:val="22"/>
          <w:szCs w:val="22"/>
          <w:shd w:val="clear" w:color="auto" w:fill="FFFFFF"/>
        </w:rPr>
        <w:t>s</w:t>
      </w:r>
      <w:r w:rsidR="00E61D59"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de ferramentas </w:t>
      </w:r>
      <w:r w:rsidR="00E61D59" w:rsidRPr="00E61D59">
        <w:rPr>
          <w:rFonts w:ascii="Arial" w:hAnsi="Arial" w:cs="Arial"/>
          <w:i/>
          <w:color w:val="000000"/>
          <w:sz w:val="22"/>
          <w:szCs w:val="22"/>
          <w:shd w:val="clear" w:color="auto" w:fill="FFFFFF"/>
        </w:rPr>
        <w:t>cases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, visando garantir a qualidade e agilidade no processo de desenvolvimento.</w:t>
      </w:r>
    </w:p>
    <w:p w14:paraId="550840D2" w14:textId="143489E9" w:rsid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NetBeans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/Eclipse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: para implemen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tar a codificação Back-</w:t>
      </w:r>
      <w:proofErr w:type="spellStart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 linguagem J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ava</w:t>
      </w:r>
      <w:r w:rsidR="004D3ED8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14:paraId="4527D59E" w14:textId="2EB74B68" w:rsidR="004D3ED8" w:rsidRPr="000A69BB" w:rsidRDefault="004D3ED8" w:rsidP="004D3ED8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Visual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Code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. para desenvolvimento Front-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End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</w:t>
      </w:r>
      <w:bookmarkStart w:id="1" w:name="_GoBack"/>
      <w:bookmarkEnd w:id="1"/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ara a criação de scripts que ge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altera</w:t>
      </w:r>
      <w:r w:rsidR="006C674C">
        <w:rPr>
          <w:rFonts w:ascii="Arial" w:hAnsi="Arial" w:cs="Arial"/>
          <w:color w:val="000000"/>
          <w:sz w:val="22"/>
          <w:szCs w:val="22"/>
          <w:shd w:val="clear" w:color="auto" w:fill="FFFFFF"/>
        </w:rPr>
        <w:t>m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o banco de dados.</w:t>
      </w:r>
    </w:p>
    <w:p w14:paraId="38ABA5E9" w14:textId="41C68B9B" w:rsidR="000A69BB" w:rsidRPr="000A69BB" w:rsidRDefault="000A69BB" w:rsidP="00E1315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DIA: para desenhar o diagrama de ER (entidade-relacionamento)</w:t>
      </w:r>
      <w:r w:rsidR="00E1315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e ter uma boa visualização do banco de dados.</w:t>
      </w:r>
    </w:p>
    <w:p w14:paraId="2C08AB85" w14:textId="77777777" w:rsidR="000A69BB" w:rsidRPr="000A69BB" w:rsidRDefault="000A69BB" w:rsidP="000A69BB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Photoshop: para editar imagens necessárias à interface da aplicação.</w:t>
      </w:r>
    </w:p>
    <w:p w14:paraId="4B8387EA" w14:textId="3C31BF1B" w:rsidR="000A69BB" w:rsidRDefault="000A69BB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PostgreSQL: ferramenta para a criação e edição do banco de dados.</w:t>
      </w:r>
    </w:p>
    <w:p w14:paraId="6FA6429E" w14:textId="77777777" w:rsidR="00B75ECE" w:rsidRPr="00C7574E" w:rsidRDefault="00B75ECE" w:rsidP="00B75ECE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AC4094E" w14:textId="3FCD07A0" w:rsidR="006D59CC" w:rsidRDefault="006D59CC" w:rsidP="006D59CC">
      <w:pPr>
        <w:pStyle w:val="Ttulo3"/>
      </w:pPr>
      <w:r>
        <w:t>2.3 Externo</w:t>
      </w:r>
    </w:p>
    <w:p w14:paraId="37E36FD5" w14:textId="2799CECF" w:rsidR="00552761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módulo agrupa os requisitos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não funcionais </w:t>
      </w:r>
      <w:r w:rsidRPr="005C2C01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referentes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as relações externas do produto nas seguintes classificações: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, éticos e legais.</w:t>
      </w:r>
    </w:p>
    <w:p w14:paraId="2B4622C9" w14:textId="77777777" w:rsidR="00552761" w:rsidRPr="002536F9" w:rsidRDefault="00552761" w:rsidP="00552761">
      <w:pPr>
        <w:pStyle w:val="NormalWeb"/>
        <w:spacing w:before="0" w:beforeAutospacing="0" w:after="140" w:afterAutospacing="0"/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3CB13BC8" w14:textId="523FA06C" w:rsidR="00552761" w:rsidRPr="002536F9" w:rsidRDefault="004D3ED8" w:rsidP="00552761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10</w:t>
      </w:r>
      <w:r w:rsidR="00552761" w:rsidRPr="002536F9">
        <w:rPr>
          <w:rFonts w:asciiTheme="majorHAnsi" w:hAnsiTheme="majorHAnsi"/>
          <w:sz w:val="20"/>
        </w:rPr>
        <w:t xml:space="preserve"> – </w:t>
      </w:r>
      <w:r w:rsidR="00552761">
        <w:rPr>
          <w:rFonts w:asciiTheme="majorHAnsi" w:hAnsiTheme="majorHAnsi"/>
          <w:sz w:val="20"/>
        </w:rPr>
        <w:t xml:space="preserve">Comunicar com Banco de Dados </w:t>
      </w:r>
      <w:r w:rsidR="000A69BB">
        <w:rPr>
          <w:rFonts w:asciiTheme="majorHAnsi" w:hAnsiTheme="majorHAnsi"/>
          <w:sz w:val="20"/>
        </w:rPr>
        <w:t>PostgreSQL</w:t>
      </w:r>
    </w:p>
    <w:p w14:paraId="62F97DD9" w14:textId="689E9AFC" w:rsidR="00552761" w:rsidRDefault="00552761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lastRenderedPageBreak/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Todo o armazenamento de dados do produto deverá ser feito com </w:t>
      </w:r>
      <w:r w:rsidR="000A69BB">
        <w:rPr>
          <w:rFonts w:ascii="Arial" w:hAnsi="Arial" w:cs="Arial"/>
          <w:color w:val="000000"/>
          <w:sz w:val="22"/>
          <w:szCs w:val="22"/>
          <w:shd w:val="clear" w:color="auto" w:fill="FFFFFF"/>
        </w:rPr>
        <w:t>PostgreSQL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 w:rsidR="00B375BF">
        <w:rPr>
          <w:rFonts w:ascii="Arial" w:hAnsi="Arial" w:cs="Arial"/>
          <w:color w:val="000000"/>
          <w:sz w:val="22"/>
          <w:szCs w:val="22"/>
          <w:shd w:val="clear" w:color="auto" w:fill="FFFFFF"/>
        </w:rPr>
        <w:t>dessa forma, deverá ser garantido pelo sistema, que as informações nele salvas sempre estarão disponíveis aos usuários.</w:t>
      </w:r>
    </w:p>
    <w:p w14:paraId="4E2E1778" w14:textId="594737A0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1C2DD795" w14:textId="4DE0D78B" w:rsidR="00B375BF" w:rsidRPr="00B375BF" w:rsidRDefault="004D3ED8" w:rsidP="00B375BF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11</w:t>
      </w:r>
      <w:r w:rsidR="00B375BF" w:rsidRPr="00B375BF">
        <w:rPr>
          <w:rFonts w:asciiTheme="majorHAnsi" w:hAnsiTheme="majorHAnsi"/>
          <w:sz w:val="20"/>
        </w:rPr>
        <w:t xml:space="preserve"> – Manter </w:t>
      </w:r>
      <w:r w:rsidR="00B375BF">
        <w:rPr>
          <w:rFonts w:asciiTheme="majorHAnsi" w:hAnsiTheme="majorHAnsi"/>
          <w:sz w:val="20"/>
        </w:rPr>
        <w:t>catálogo de APIs atualizado</w:t>
      </w:r>
    </w:p>
    <w:p w14:paraId="065C4EEC" w14:textId="42A05DB6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</w:t>
      </w:r>
      <w:r w:rsidRPr="00552761">
        <w:rPr>
          <w:rFonts w:ascii="Arial" w:hAnsi="Arial" w:cs="Arial"/>
          <w:color w:val="000000"/>
          <w:sz w:val="22"/>
          <w:szCs w:val="22"/>
          <w:shd w:val="clear" w:color="auto" w:fill="FFFFFF"/>
        </w:rPr>
        <w:t>interoperabilidade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do produto. Como dito no RNF 02, a base do sistema é feita com processamento de APIs externas, dessa forma, o sistema desenvolvido deverá garantir que as informações contidas no momento do acesso são de APIs online e seguras. Uma vez que uma determinada API venha a ficar offline, o sistema deverá providenciar uma alternativa para que se evite o comprometimento da operabilidade do site e os usuários fiquem sem conteúdo.</w:t>
      </w:r>
    </w:p>
    <w:p w14:paraId="1D37F4DF" w14:textId="06B9DC1E" w:rsidR="00B375BF" w:rsidRDefault="00B375BF" w:rsidP="00552761">
      <w:pPr>
        <w:ind w:firstLine="360"/>
        <w:jc w:val="both"/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14:paraId="233E1ADB" w14:textId="7CAC87BC" w:rsidR="00B375BF" w:rsidRPr="00510154" w:rsidRDefault="004D3ED8" w:rsidP="00510154">
      <w:pPr>
        <w:pStyle w:val="PargrafodaLista"/>
        <w:ind w:left="360"/>
        <w:jc w:val="both"/>
        <w:rPr>
          <w:rFonts w:asciiTheme="majorHAnsi" w:hAnsiTheme="majorHAnsi"/>
          <w:sz w:val="20"/>
        </w:rPr>
      </w:pPr>
      <w:r>
        <w:rPr>
          <w:rFonts w:asciiTheme="majorHAnsi" w:hAnsiTheme="majorHAnsi"/>
          <w:sz w:val="20"/>
        </w:rPr>
        <w:t>RNF 12</w:t>
      </w:r>
      <w:r w:rsidR="00B375BF" w:rsidRPr="00510154">
        <w:rPr>
          <w:rFonts w:asciiTheme="majorHAnsi" w:hAnsiTheme="majorHAnsi"/>
          <w:sz w:val="20"/>
        </w:rPr>
        <w:t xml:space="preserve"> – Garantir confiabilidade nas informações disponíveis</w:t>
      </w:r>
    </w:p>
    <w:p w14:paraId="005960D6" w14:textId="74E24735" w:rsidR="00B375BF" w:rsidRPr="00552761" w:rsidRDefault="00B375BF" w:rsidP="00552761">
      <w:pPr>
        <w:ind w:firstLine="360"/>
        <w:jc w:val="both"/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Este requisito não funcional refere-se à ética do produto. Como o produto será um agregado de informações coletadas externamente, deve-se garantir que as informações obtidas são de confiança e legitimas, evitando fake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news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nas </w:t>
      </w:r>
      <w:proofErr w:type="spellStart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noticías</w:t>
      </w:r>
      <w:proofErr w:type="spellEnd"/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07)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,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dados financeiros nas simulações (RF 20)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e índices incorretos na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bolsa 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de valores 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e câmbio</w:t>
      </w:r>
      <w:r w:rsidR="00510154"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(RF 22).</w:t>
      </w: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 xml:space="preserve"> </w:t>
      </w:r>
    </w:p>
    <w:p w14:paraId="3AC4094F" w14:textId="77777777" w:rsidR="006E5425" w:rsidRPr="002C5A42" w:rsidRDefault="006D59CC">
      <w:pPr>
        <w:pStyle w:val="Ttulo1"/>
      </w:pPr>
      <w:r>
        <w:t>A</w:t>
      </w:r>
      <w:r w:rsidR="00E96407" w:rsidRPr="002C5A42">
        <w:t>provação e autoridade para proceder</w:t>
      </w:r>
    </w:p>
    <w:p w14:paraId="3AC40950" w14:textId="77777777" w:rsidR="006E5425" w:rsidRPr="00ED1517" w:rsidRDefault="00E96407">
      <w:pPr>
        <w:rPr>
          <w:sz w:val="24"/>
          <w:szCs w:val="24"/>
        </w:rPr>
      </w:pPr>
      <w:r w:rsidRPr="00ED1517">
        <w:rPr>
          <w:sz w:val="24"/>
          <w:szCs w:val="24"/>
        </w:rPr>
        <w:t>Aprovamos o projeto como descrito acima e autorizamos a equipe a prosseguir.</w:t>
      </w:r>
    </w:p>
    <w:tbl>
      <w:tblPr>
        <w:tblStyle w:val="ProjectScopeTable"/>
        <w:tblW w:w="5000" w:type="pct"/>
        <w:tblLook w:val="04A0" w:firstRow="1" w:lastRow="0" w:firstColumn="1" w:lastColumn="0" w:noHBand="0" w:noVBand="1"/>
        <w:tblDescription w:val="Stakeholders Table"/>
      </w:tblPr>
      <w:tblGrid>
        <w:gridCol w:w="3468"/>
        <w:gridCol w:w="3468"/>
        <w:gridCol w:w="2081"/>
      </w:tblGrid>
      <w:tr w:rsidR="006E5425" w:rsidRPr="00ED1517" w14:paraId="3AC40954" w14:textId="77777777" w:rsidTr="002F5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23" w:type="pct"/>
          </w:tcPr>
          <w:p w14:paraId="3AC40951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Nome</w:t>
            </w:r>
          </w:p>
        </w:tc>
        <w:tc>
          <w:tcPr>
            <w:tcW w:w="1923" w:type="pct"/>
          </w:tcPr>
          <w:p w14:paraId="3AC40952" w14:textId="77777777" w:rsidR="006E5425" w:rsidRPr="00ED1517" w:rsidRDefault="00AA38BC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1154" w:type="pct"/>
          </w:tcPr>
          <w:p w14:paraId="3AC40953" w14:textId="77777777" w:rsidR="006E5425" w:rsidRPr="00ED1517" w:rsidRDefault="00E96407">
            <w:pPr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</w:tr>
      <w:tr w:rsidR="006E5425" w:rsidRPr="00ED1517" w14:paraId="3AC40958" w14:textId="77777777" w:rsidTr="002F5967">
        <w:tc>
          <w:tcPr>
            <w:tcW w:w="1923" w:type="pct"/>
          </w:tcPr>
          <w:p w14:paraId="3AC40955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923" w:type="pct"/>
          </w:tcPr>
          <w:p w14:paraId="3AC40956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  <w:tc>
          <w:tcPr>
            <w:tcW w:w="1154" w:type="pct"/>
          </w:tcPr>
          <w:p w14:paraId="3AC40957" w14:textId="77777777" w:rsidR="006E5425" w:rsidRPr="00ED1517" w:rsidRDefault="006E5425">
            <w:pPr>
              <w:rPr>
                <w:sz w:val="24"/>
                <w:szCs w:val="24"/>
              </w:rPr>
            </w:pPr>
          </w:p>
        </w:tc>
      </w:tr>
    </w:tbl>
    <w:p w14:paraId="3AC40959" w14:textId="77777777" w:rsidR="006E5425" w:rsidRPr="002C5A42" w:rsidRDefault="006E5425" w:rsidP="00514CA3"/>
    <w:sectPr w:rsidR="006E5425" w:rsidRPr="002C5A42" w:rsidSect="00CA5EE2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6BCB8C" w14:textId="77777777" w:rsidR="001F68C9" w:rsidRDefault="001F68C9">
      <w:pPr>
        <w:spacing w:after="0" w:line="240" w:lineRule="auto"/>
      </w:pPr>
      <w:r>
        <w:separator/>
      </w:r>
    </w:p>
  </w:endnote>
  <w:endnote w:type="continuationSeparator" w:id="0">
    <w:p w14:paraId="71C75E94" w14:textId="77777777" w:rsidR="001F68C9" w:rsidRDefault="001F6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E4F38" w14:textId="77777777" w:rsidR="001F68C9" w:rsidRDefault="001F68C9">
      <w:pPr>
        <w:spacing w:after="0" w:line="240" w:lineRule="auto"/>
      </w:pPr>
      <w:r>
        <w:separator/>
      </w:r>
    </w:p>
  </w:footnote>
  <w:footnote w:type="continuationSeparator" w:id="0">
    <w:p w14:paraId="453B2874" w14:textId="77777777" w:rsidR="001F68C9" w:rsidRDefault="001F6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C4095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C4095F" wp14:editId="3AC40960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C40961" w14:textId="6B2E958D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4D3ED8"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AC4095F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WfPdsegIAAFk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3AC40961" w14:textId="6B2E958D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4D3ED8"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F5F6A06"/>
    <w:multiLevelType w:val="multilevel"/>
    <w:tmpl w:val="89A2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071DF2"/>
    <w:multiLevelType w:val="multilevel"/>
    <w:tmpl w:val="1AC0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91EE9"/>
    <w:multiLevelType w:val="multilevel"/>
    <w:tmpl w:val="17044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5"/>
    <w:lvlOverride w:ilvl="0">
      <w:startOverride w:val="1"/>
    </w:lvlOverride>
  </w:num>
  <w:num w:numId="4">
    <w:abstractNumId w:val="1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2083D"/>
    <w:rsid w:val="00022512"/>
    <w:rsid w:val="00027C82"/>
    <w:rsid w:val="0003121F"/>
    <w:rsid w:val="00032E5D"/>
    <w:rsid w:val="00034250"/>
    <w:rsid w:val="0004079C"/>
    <w:rsid w:val="000445D5"/>
    <w:rsid w:val="000475A1"/>
    <w:rsid w:val="00052A26"/>
    <w:rsid w:val="00076371"/>
    <w:rsid w:val="0008395E"/>
    <w:rsid w:val="00084480"/>
    <w:rsid w:val="00094F6F"/>
    <w:rsid w:val="000A2436"/>
    <w:rsid w:val="000A4986"/>
    <w:rsid w:val="000A69BB"/>
    <w:rsid w:val="000C5AA1"/>
    <w:rsid w:val="000D0A7D"/>
    <w:rsid w:val="000D0C71"/>
    <w:rsid w:val="000F39C8"/>
    <w:rsid w:val="000F4CAB"/>
    <w:rsid w:val="001138A3"/>
    <w:rsid w:val="00124270"/>
    <w:rsid w:val="00134000"/>
    <w:rsid w:val="00144EE5"/>
    <w:rsid w:val="00146BD8"/>
    <w:rsid w:val="00151D4B"/>
    <w:rsid w:val="0015297D"/>
    <w:rsid w:val="0016455D"/>
    <w:rsid w:val="00173D71"/>
    <w:rsid w:val="00176511"/>
    <w:rsid w:val="00193956"/>
    <w:rsid w:val="001A2598"/>
    <w:rsid w:val="001A427B"/>
    <w:rsid w:val="001A70C3"/>
    <w:rsid w:val="001D12D5"/>
    <w:rsid w:val="001D2656"/>
    <w:rsid w:val="001E247D"/>
    <w:rsid w:val="001F0185"/>
    <w:rsid w:val="001F0BC8"/>
    <w:rsid w:val="001F2A88"/>
    <w:rsid w:val="001F68C9"/>
    <w:rsid w:val="00204FE0"/>
    <w:rsid w:val="00205524"/>
    <w:rsid w:val="002165D4"/>
    <w:rsid w:val="00230A92"/>
    <w:rsid w:val="00242550"/>
    <w:rsid w:val="002536F9"/>
    <w:rsid w:val="0026115D"/>
    <w:rsid w:val="00274FCA"/>
    <w:rsid w:val="00275FF7"/>
    <w:rsid w:val="002B48F2"/>
    <w:rsid w:val="002C5A42"/>
    <w:rsid w:val="002D4C5B"/>
    <w:rsid w:val="002F5967"/>
    <w:rsid w:val="0030445A"/>
    <w:rsid w:val="00304F3D"/>
    <w:rsid w:val="00327BEF"/>
    <w:rsid w:val="00330056"/>
    <w:rsid w:val="00333141"/>
    <w:rsid w:val="00337965"/>
    <w:rsid w:val="00341E25"/>
    <w:rsid w:val="003445DE"/>
    <w:rsid w:val="00355281"/>
    <w:rsid w:val="003569A3"/>
    <w:rsid w:val="003604BE"/>
    <w:rsid w:val="00361785"/>
    <w:rsid w:val="00370F87"/>
    <w:rsid w:val="0037771C"/>
    <w:rsid w:val="00377D7E"/>
    <w:rsid w:val="003B7391"/>
    <w:rsid w:val="003C4ACF"/>
    <w:rsid w:val="003C7E74"/>
    <w:rsid w:val="003D1391"/>
    <w:rsid w:val="003D4812"/>
    <w:rsid w:val="00404A9B"/>
    <w:rsid w:val="00417848"/>
    <w:rsid w:val="00426C7C"/>
    <w:rsid w:val="004322E6"/>
    <w:rsid w:val="0043340E"/>
    <w:rsid w:val="004358A9"/>
    <w:rsid w:val="0044159A"/>
    <w:rsid w:val="00442820"/>
    <w:rsid w:val="004466EE"/>
    <w:rsid w:val="00451A14"/>
    <w:rsid w:val="00473436"/>
    <w:rsid w:val="00483E4E"/>
    <w:rsid w:val="00483FC0"/>
    <w:rsid w:val="00493ED6"/>
    <w:rsid w:val="004944A7"/>
    <w:rsid w:val="004A19D3"/>
    <w:rsid w:val="004A243B"/>
    <w:rsid w:val="004B3E54"/>
    <w:rsid w:val="004B53FA"/>
    <w:rsid w:val="004B584F"/>
    <w:rsid w:val="004B7B8B"/>
    <w:rsid w:val="004D391F"/>
    <w:rsid w:val="004D3ED8"/>
    <w:rsid w:val="004E2AEA"/>
    <w:rsid w:val="004E620C"/>
    <w:rsid w:val="005073C8"/>
    <w:rsid w:val="00510154"/>
    <w:rsid w:val="00514CA3"/>
    <w:rsid w:val="00515972"/>
    <w:rsid w:val="005331D4"/>
    <w:rsid w:val="00533ADC"/>
    <w:rsid w:val="00552761"/>
    <w:rsid w:val="00552E7D"/>
    <w:rsid w:val="00562C0F"/>
    <w:rsid w:val="005651C6"/>
    <w:rsid w:val="005707E2"/>
    <w:rsid w:val="005842DD"/>
    <w:rsid w:val="00596364"/>
    <w:rsid w:val="005965B6"/>
    <w:rsid w:val="005C2C01"/>
    <w:rsid w:val="005D0135"/>
    <w:rsid w:val="005D1E03"/>
    <w:rsid w:val="005F1843"/>
    <w:rsid w:val="00600CB7"/>
    <w:rsid w:val="0061450C"/>
    <w:rsid w:val="006166D9"/>
    <w:rsid w:val="00620ED1"/>
    <w:rsid w:val="0063003E"/>
    <w:rsid w:val="00630B86"/>
    <w:rsid w:val="00643F39"/>
    <w:rsid w:val="00650878"/>
    <w:rsid w:val="00661860"/>
    <w:rsid w:val="006769A5"/>
    <w:rsid w:val="00677FAB"/>
    <w:rsid w:val="00683FAF"/>
    <w:rsid w:val="006A7E89"/>
    <w:rsid w:val="006B21CD"/>
    <w:rsid w:val="006C62F5"/>
    <w:rsid w:val="006C674C"/>
    <w:rsid w:val="006D0878"/>
    <w:rsid w:val="006D36FD"/>
    <w:rsid w:val="006D59CC"/>
    <w:rsid w:val="006E04CA"/>
    <w:rsid w:val="006E5425"/>
    <w:rsid w:val="00713EC5"/>
    <w:rsid w:val="007159C5"/>
    <w:rsid w:val="007201E3"/>
    <w:rsid w:val="0072116C"/>
    <w:rsid w:val="007243B8"/>
    <w:rsid w:val="007427CC"/>
    <w:rsid w:val="00742A73"/>
    <w:rsid w:val="00742E55"/>
    <w:rsid w:val="00751453"/>
    <w:rsid w:val="00766028"/>
    <w:rsid w:val="00777A65"/>
    <w:rsid w:val="00777B42"/>
    <w:rsid w:val="007A460A"/>
    <w:rsid w:val="007B2E09"/>
    <w:rsid w:val="007C0D22"/>
    <w:rsid w:val="007C5632"/>
    <w:rsid w:val="007D51C7"/>
    <w:rsid w:val="007D6440"/>
    <w:rsid w:val="007E7D20"/>
    <w:rsid w:val="007F3CB0"/>
    <w:rsid w:val="007F5DAC"/>
    <w:rsid w:val="00804776"/>
    <w:rsid w:val="0082226E"/>
    <w:rsid w:val="008236AA"/>
    <w:rsid w:val="00827EE8"/>
    <w:rsid w:val="008375A8"/>
    <w:rsid w:val="00871451"/>
    <w:rsid w:val="0087530A"/>
    <w:rsid w:val="0088265B"/>
    <w:rsid w:val="008A787A"/>
    <w:rsid w:val="008B6035"/>
    <w:rsid w:val="008C039D"/>
    <w:rsid w:val="008C1DF8"/>
    <w:rsid w:val="008D0296"/>
    <w:rsid w:val="008D087E"/>
    <w:rsid w:val="008D7C58"/>
    <w:rsid w:val="008E514D"/>
    <w:rsid w:val="00912641"/>
    <w:rsid w:val="00917F8D"/>
    <w:rsid w:val="00920A30"/>
    <w:rsid w:val="00927156"/>
    <w:rsid w:val="00933B54"/>
    <w:rsid w:val="009433E6"/>
    <w:rsid w:val="009626E1"/>
    <w:rsid w:val="0098244D"/>
    <w:rsid w:val="00993C21"/>
    <w:rsid w:val="009A0771"/>
    <w:rsid w:val="009A3F44"/>
    <w:rsid w:val="009A77A0"/>
    <w:rsid w:val="009D3644"/>
    <w:rsid w:val="009E27BD"/>
    <w:rsid w:val="00A04870"/>
    <w:rsid w:val="00A07DB5"/>
    <w:rsid w:val="00A16E1F"/>
    <w:rsid w:val="00A42468"/>
    <w:rsid w:val="00A65A66"/>
    <w:rsid w:val="00A74796"/>
    <w:rsid w:val="00A74AA3"/>
    <w:rsid w:val="00A81859"/>
    <w:rsid w:val="00A930C5"/>
    <w:rsid w:val="00AA38BC"/>
    <w:rsid w:val="00AA5C3C"/>
    <w:rsid w:val="00AA6FFB"/>
    <w:rsid w:val="00AB237D"/>
    <w:rsid w:val="00AC212B"/>
    <w:rsid w:val="00AC4748"/>
    <w:rsid w:val="00AC58B4"/>
    <w:rsid w:val="00AC6E28"/>
    <w:rsid w:val="00AE0791"/>
    <w:rsid w:val="00AE390C"/>
    <w:rsid w:val="00AE3E69"/>
    <w:rsid w:val="00AE4C70"/>
    <w:rsid w:val="00AF03EB"/>
    <w:rsid w:val="00AF4D63"/>
    <w:rsid w:val="00B13A66"/>
    <w:rsid w:val="00B22CFB"/>
    <w:rsid w:val="00B375BF"/>
    <w:rsid w:val="00B47553"/>
    <w:rsid w:val="00B5210D"/>
    <w:rsid w:val="00B60549"/>
    <w:rsid w:val="00B734B3"/>
    <w:rsid w:val="00B737DB"/>
    <w:rsid w:val="00B75ECE"/>
    <w:rsid w:val="00B915D0"/>
    <w:rsid w:val="00B94DA6"/>
    <w:rsid w:val="00B9649E"/>
    <w:rsid w:val="00BA06A0"/>
    <w:rsid w:val="00BB4771"/>
    <w:rsid w:val="00BB4B9F"/>
    <w:rsid w:val="00BC74DA"/>
    <w:rsid w:val="00BE19D4"/>
    <w:rsid w:val="00BF3868"/>
    <w:rsid w:val="00BF42E6"/>
    <w:rsid w:val="00C04900"/>
    <w:rsid w:val="00C33ED4"/>
    <w:rsid w:val="00C41481"/>
    <w:rsid w:val="00C50926"/>
    <w:rsid w:val="00C61465"/>
    <w:rsid w:val="00C73ACE"/>
    <w:rsid w:val="00C7574E"/>
    <w:rsid w:val="00C76089"/>
    <w:rsid w:val="00C91452"/>
    <w:rsid w:val="00CA00E6"/>
    <w:rsid w:val="00CA5EE2"/>
    <w:rsid w:val="00CB6164"/>
    <w:rsid w:val="00CC43A8"/>
    <w:rsid w:val="00CF6DC6"/>
    <w:rsid w:val="00D0703B"/>
    <w:rsid w:val="00D10B70"/>
    <w:rsid w:val="00D15DA4"/>
    <w:rsid w:val="00D22720"/>
    <w:rsid w:val="00D264BA"/>
    <w:rsid w:val="00D657BA"/>
    <w:rsid w:val="00DA06B4"/>
    <w:rsid w:val="00DC42DA"/>
    <w:rsid w:val="00DD09D5"/>
    <w:rsid w:val="00DD63A8"/>
    <w:rsid w:val="00DE3F2C"/>
    <w:rsid w:val="00DE496E"/>
    <w:rsid w:val="00E07EB3"/>
    <w:rsid w:val="00E13151"/>
    <w:rsid w:val="00E14302"/>
    <w:rsid w:val="00E2520C"/>
    <w:rsid w:val="00E46A1C"/>
    <w:rsid w:val="00E52D6C"/>
    <w:rsid w:val="00E533F7"/>
    <w:rsid w:val="00E6153C"/>
    <w:rsid w:val="00E61D59"/>
    <w:rsid w:val="00E63FC4"/>
    <w:rsid w:val="00E75CF7"/>
    <w:rsid w:val="00E865D4"/>
    <w:rsid w:val="00E86674"/>
    <w:rsid w:val="00E954ED"/>
    <w:rsid w:val="00E96407"/>
    <w:rsid w:val="00EA7674"/>
    <w:rsid w:val="00ED1517"/>
    <w:rsid w:val="00ED3F8B"/>
    <w:rsid w:val="00ED50FD"/>
    <w:rsid w:val="00ED66B2"/>
    <w:rsid w:val="00ED7CD2"/>
    <w:rsid w:val="00EE3A96"/>
    <w:rsid w:val="00EE7FD9"/>
    <w:rsid w:val="00F667F4"/>
    <w:rsid w:val="00F75E97"/>
    <w:rsid w:val="00F81378"/>
    <w:rsid w:val="00F8486B"/>
    <w:rsid w:val="00FA249C"/>
    <w:rsid w:val="00FB6493"/>
    <w:rsid w:val="00FC1030"/>
    <w:rsid w:val="00FD0421"/>
    <w:rsid w:val="00FF2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4093D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notaderodap">
    <w:name w:val="footnote reference"/>
    <w:basedOn w:val="Fontepargpadro"/>
    <w:uiPriority w:val="99"/>
    <w:semiHidden/>
    <w:unhideWhenUsed/>
    <w:rsid w:val="00D264BA"/>
    <w:rPr>
      <w:vertAlign w:val="superscript"/>
    </w:rPr>
  </w:style>
  <w:style w:type="paragraph" w:styleId="PargrafodaLista">
    <w:name w:val="List Paragraph"/>
    <w:basedOn w:val="Normal"/>
    <w:uiPriority w:val="34"/>
    <w:unhideWhenUsed/>
    <w:qFormat/>
    <w:rsid w:val="000F39C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9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74B89"/>
    <w:rsid w:val="00175C27"/>
    <w:rsid w:val="00201A50"/>
    <w:rsid w:val="003C1E1D"/>
    <w:rsid w:val="00483630"/>
    <w:rsid w:val="00552229"/>
    <w:rsid w:val="00570693"/>
    <w:rsid w:val="00704804"/>
    <w:rsid w:val="007A3602"/>
    <w:rsid w:val="007F1537"/>
    <w:rsid w:val="00851622"/>
    <w:rsid w:val="00970072"/>
    <w:rsid w:val="00A244A1"/>
    <w:rsid w:val="00A52B08"/>
    <w:rsid w:val="00AB077F"/>
    <w:rsid w:val="00B2578D"/>
    <w:rsid w:val="00B42A3E"/>
    <w:rsid w:val="00D32ED5"/>
    <w:rsid w:val="00D76615"/>
    <w:rsid w:val="00E42719"/>
    <w:rsid w:val="00F9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C40523E6A9E4F12BE1FC001AD6EDE0B">
    <w:name w:val="CC40523E6A9E4F12BE1FC001AD6EDE0B"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175C27"/>
    <w:rPr>
      <w:color w:val="808080"/>
    </w:rPr>
  </w:style>
  <w:style w:type="paragraph" w:customStyle="1" w:styleId="29BB6A730EFF4C39BCBEDBD76ECAB86B">
    <w:name w:val="29BB6A730EFF4C39BCBEDBD76ECAB86B"/>
  </w:style>
  <w:style w:type="paragraph" w:customStyle="1" w:styleId="8F9B3AE71F424627B2C92E9D24663FF5">
    <w:name w:val="8F9B3AE71F424627B2C92E9D24663FF5"/>
    <w:rsid w:val="00175C27"/>
  </w:style>
  <w:style w:type="paragraph" w:customStyle="1" w:styleId="94467B86B9384F6097C83B9B83099123">
    <w:name w:val="94467B86B9384F6097C83B9B83099123"/>
    <w:rsid w:val="00175C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073172-542A-4A94-BA21-E15763B7F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projeto.dotx</Template>
  <TotalTime>351</TotalTime>
  <Pages>8</Pages>
  <Words>2332</Words>
  <Characters>12598</Characters>
  <Application>Microsoft Office Word</Application>
  <DocSecurity>0</DocSecurity>
  <Lines>104</Lines>
  <Paragraphs>29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14901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Alexandre</dc:creator>
  <cp:keywords/>
  <cp:lastModifiedBy>João Vitor Teixeira</cp:lastModifiedBy>
  <cp:revision>144</cp:revision>
  <dcterms:created xsi:type="dcterms:W3CDTF">2019-03-24T00:52:00Z</dcterms:created>
  <dcterms:modified xsi:type="dcterms:W3CDTF">2019-03-27T10:35:00Z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