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:rsidR="006E5425" w:rsidRPr="002C5A42" w:rsidRDefault="008D0296">
      <w:pPr>
        <w:pStyle w:val="Ttulo"/>
      </w:pPr>
      <w:r>
        <w:t xml:space="preserve">USER STORIES </w:t>
      </w:r>
    </w:p>
    <w:sdt>
      <w:sdtPr>
        <w:id w:val="216403978"/>
        <w:placeholder>
          <w:docPart w:val="E914DB9B81AE47DDB5A0D55CB0F3A877"/>
        </w:placeholder>
        <w:date w:fullDate="2019-03-14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8D0296">
          <w:pPr>
            <w:pStyle w:val="Subttulo"/>
          </w:pPr>
          <w:r>
            <w:t>14/03/2019</w:t>
          </w:r>
        </w:p>
      </w:sdtContent>
    </w:sdt>
    <w:p w:rsidR="006E5425" w:rsidRPr="002C5A42" w:rsidRDefault="0077782E">
      <w:pPr>
        <w:pStyle w:val="Ttulo1"/>
      </w:pPr>
      <w:r>
        <w:t xml:space="preserve">PORTAL ECONOMUNDi </w:t>
      </w:r>
    </w:p>
    <w:p w:rsidR="006E5425" w:rsidRPr="00917F8D" w:rsidRDefault="008D0296">
      <w:pPr>
        <w:pStyle w:val="Ttulo2"/>
        <w:rPr>
          <w:i/>
        </w:rPr>
      </w:pPr>
      <w:proofErr w:type="spellStart"/>
      <w:r w:rsidRPr="00917F8D">
        <w:rPr>
          <w:i/>
        </w:rPr>
        <w:t>User</w:t>
      </w:r>
      <w:proofErr w:type="spellEnd"/>
      <w:r w:rsidRPr="00917F8D">
        <w:rPr>
          <w:i/>
        </w:rPr>
        <w:t xml:space="preserve"> Stories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2809"/>
        <w:gridCol w:w="1585"/>
        <w:gridCol w:w="3039"/>
      </w:tblGrid>
      <w:tr w:rsidR="00B13A66" w:rsidTr="00B13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B13A66" w:rsidRPr="00230A92" w:rsidRDefault="00B13A66" w:rsidP="00230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:rsidR="00B13A66" w:rsidRPr="00230A92" w:rsidRDefault="00B13A66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 como</w:t>
            </w:r>
            <w:r w:rsidR="009A3F4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B13A66" w:rsidRPr="00230A92" w:rsidRDefault="00B13A66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Quero</w:t>
            </w:r>
            <w:r w:rsidR="009A3F4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09" w:type="dxa"/>
          </w:tcPr>
          <w:p w:rsidR="009A3F44" w:rsidRPr="00230A92" w:rsidRDefault="00B13A66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1585" w:type="dxa"/>
          </w:tcPr>
          <w:p w:rsidR="00B13A66" w:rsidRPr="00230A92" w:rsidRDefault="00B13A66" w:rsidP="008D029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 w:rsidR="00D264BA">
              <w:rPr>
                <w:rStyle w:val="Refdenotaderodap"/>
                <w:sz w:val="24"/>
                <w:szCs w:val="24"/>
              </w:rPr>
              <w:footnoteReference w:id="1"/>
            </w:r>
          </w:p>
        </w:tc>
        <w:tc>
          <w:tcPr>
            <w:tcW w:w="3039" w:type="dxa"/>
          </w:tcPr>
          <w:p w:rsidR="00B13A66" w:rsidRPr="00230A92" w:rsidRDefault="007D51C7" w:rsidP="005D1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Critérios</w:t>
            </w:r>
            <w:r w:rsidR="00404A9B">
              <w:rPr>
                <w:sz w:val="24"/>
                <w:szCs w:val="24"/>
              </w:rPr>
              <w:t xml:space="preserve"> de Aceitação</w:t>
            </w:r>
            <w:r w:rsidR="007D6440">
              <w:rPr>
                <w:rStyle w:val="Refdenotaderodap"/>
                <w:sz w:val="24"/>
                <w:szCs w:val="24"/>
              </w:rPr>
              <w:footnoteReference w:id="2"/>
            </w:r>
          </w:p>
        </w:tc>
      </w:tr>
      <w:tr w:rsidR="00B13A66" w:rsidTr="00B13A66">
        <w:tc>
          <w:tcPr>
            <w:tcW w:w="562" w:type="dxa"/>
          </w:tcPr>
          <w:p w:rsidR="00B13A66" w:rsidRDefault="0077782E" w:rsidP="008D0296">
            <w:r>
              <w:t>1</w:t>
            </w:r>
          </w:p>
        </w:tc>
        <w:tc>
          <w:tcPr>
            <w:tcW w:w="2127" w:type="dxa"/>
          </w:tcPr>
          <w:p w:rsidR="00B13A66" w:rsidRDefault="0077782E" w:rsidP="008D0296">
            <w:r>
              <w:t>Usuário</w:t>
            </w:r>
          </w:p>
        </w:tc>
        <w:tc>
          <w:tcPr>
            <w:tcW w:w="3827" w:type="dxa"/>
          </w:tcPr>
          <w:p w:rsidR="00B13A66" w:rsidRDefault="0077782E" w:rsidP="008D0296">
            <w:r>
              <w:t>Ler notícias sobre economia</w:t>
            </w:r>
          </w:p>
        </w:tc>
        <w:tc>
          <w:tcPr>
            <w:tcW w:w="2809" w:type="dxa"/>
          </w:tcPr>
          <w:p w:rsidR="00B13A66" w:rsidRDefault="0077782E" w:rsidP="008D0296">
            <w:r>
              <w:t>Porque quero ficar informado sobre esse assunto específico</w:t>
            </w:r>
          </w:p>
        </w:tc>
        <w:tc>
          <w:tcPr>
            <w:tcW w:w="1585" w:type="dxa"/>
          </w:tcPr>
          <w:p w:rsidR="00B13A66" w:rsidRDefault="0077782E" w:rsidP="008D0296">
            <w:r>
              <w:t>Essencial</w:t>
            </w:r>
          </w:p>
        </w:tc>
        <w:tc>
          <w:tcPr>
            <w:tcW w:w="3039" w:type="dxa"/>
          </w:tcPr>
          <w:p w:rsidR="0077782E" w:rsidRDefault="0077782E" w:rsidP="008D0296"/>
        </w:tc>
      </w:tr>
      <w:tr w:rsidR="0077782E" w:rsidTr="00B13A66">
        <w:tc>
          <w:tcPr>
            <w:tcW w:w="562" w:type="dxa"/>
          </w:tcPr>
          <w:p w:rsidR="0077782E" w:rsidRDefault="0077782E" w:rsidP="008D0296">
            <w:r>
              <w:t>2</w:t>
            </w:r>
          </w:p>
        </w:tc>
        <w:tc>
          <w:tcPr>
            <w:tcW w:w="2127" w:type="dxa"/>
          </w:tcPr>
          <w:p w:rsidR="0077782E" w:rsidRDefault="0077782E" w:rsidP="008D0296">
            <w:r>
              <w:t>Usuário</w:t>
            </w:r>
          </w:p>
        </w:tc>
        <w:tc>
          <w:tcPr>
            <w:tcW w:w="3827" w:type="dxa"/>
          </w:tcPr>
          <w:p w:rsidR="0077782E" w:rsidRDefault="0077782E" w:rsidP="008D0296">
            <w:r>
              <w:t>Quero acompanhar o câmbio</w:t>
            </w:r>
          </w:p>
        </w:tc>
        <w:tc>
          <w:tcPr>
            <w:tcW w:w="2809" w:type="dxa"/>
          </w:tcPr>
          <w:p w:rsidR="0077782E" w:rsidRDefault="0077782E" w:rsidP="008D0296">
            <w:r>
              <w:t xml:space="preserve">Pois quero ter essas informações dentro do portal, para me planejar quando for viajar, fazer transações, </w:t>
            </w:r>
            <w:proofErr w:type="spellStart"/>
            <w:r>
              <w:t>etc</w:t>
            </w:r>
            <w:proofErr w:type="spellEnd"/>
          </w:p>
        </w:tc>
        <w:tc>
          <w:tcPr>
            <w:tcW w:w="1585" w:type="dxa"/>
          </w:tcPr>
          <w:p w:rsidR="0077782E" w:rsidRDefault="0077782E" w:rsidP="008D0296">
            <w:r>
              <w:t>Importante</w:t>
            </w:r>
          </w:p>
        </w:tc>
        <w:tc>
          <w:tcPr>
            <w:tcW w:w="3039" w:type="dxa"/>
          </w:tcPr>
          <w:p w:rsidR="0077782E" w:rsidRDefault="0077782E" w:rsidP="008D0296"/>
        </w:tc>
      </w:tr>
      <w:tr w:rsidR="0077782E" w:rsidTr="00B13A66">
        <w:tc>
          <w:tcPr>
            <w:tcW w:w="562" w:type="dxa"/>
          </w:tcPr>
          <w:p w:rsidR="0077782E" w:rsidRDefault="0077782E" w:rsidP="008D0296">
            <w:r>
              <w:t>3</w:t>
            </w:r>
          </w:p>
        </w:tc>
        <w:tc>
          <w:tcPr>
            <w:tcW w:w="2127" w:type="dxa"/>
          </w:tcPr>
          <w:p w:rsidR="0077782E" w:rsidRDefault="0077782E" w:rsidP="008D0296">
            <w:r>
              <w:t>Usuário</w:t>
            </w:r>
          </w:p>
        </w:tc>
        <w:tc>
          <w:tcPr>
            <w:tcW w:w="3827" w:type="dxa"/>
          </w:tcPr>
          <w:p w:rsidR="0077782E" w:rsidRDefault="0077782E" w:rsidP="008D0296">
            <w:r>
              <w:t>Quero acompanhar o índice da bolsa</w:t>
            </w:r>
          </w:p>
        </w:tc>
        <w:tc>
          <w:tcPr>
            <w:tcW w:w="2809" w:type="dxa"/>
          </w:tcPr>
          <w:p w:rsidR="0077782E" w:rsidRDefault="0077782E" w:rsidP="008D0296">
            <w:r>
              <w:t>Pois é um indicador que me interessa dentro de um portal sobre economia</w:t>
            </w:r>
          </w:p>
        </w:tc>
        <w:tc>
          <w:tcPr>
            <w:tcW w:w="1585" w:type="dxa"/>
          </w:tcPr>
          <w:p w:rsidR="0077782E" w:rsidRDefault="0077782E" w:rsidP="008D0296">
            <w:r>
              <w:t>Desejável</w:t>
            </w:r>
          </w:p>
        </w:tc>
        <w:tc>
          <w:tcPr>
            <w:tcW w:w="3039" w:type="dxa"/>
          </w:tcPr>
          <w:p w:rsidR="0077782E" w:rsidRDefault="0077782E" w:rsidP="008D0296"/>
        </w:tc>
      </w:tr>
      <w:tr w:rsidR="0077782E" w:rsidTr="00B13A66">
        <w:tc>
          <w:tcPr>
            <w:tcW w:w="562" w:type="dxa"/>
          </w:tcPr>
          <w:p w:rsidR="0077782E" w:rsidRDefault="0077782E" w:rsidP="008D0296">
            <w:r>
              <w:t>4</w:t>
            </w:r>
          </w:p>
        </w:tc>
        <w:tc>
          <w:tcPr>
            <w:tcW w:w="2127" w:type="dxa"/>
          </w:tcPr>
          <w:p w:rsidR="0077782E" w:rsidRDefault="0077782E" w:rsidP="008D0296">
            <w:r>
              <w:t>Usuário</w:t>
            </w:r>
          </w:p>
        </w:tc>
        <w:tc>
          <w:tcPr>
            <w:tcW w:w="3827" w:type="dxa"/>
          </w:tcPr>
          <w:p w:rsidR="0077782E" w:rsidRDefault="0077782E" w:rsidP="008D0296">
            <w:r>
              <w:t>Quero simular meus investimentos</w:t>
            </w:r>
          </w:p>
        </w:tc>
        <w:tc>
          <w:tcPr>
            <w:tcW w:w="2809" w:type="dxa"/>
          </w:tcPr>
          <w:p w:rsidR="0077782E" w:rsidRDefault="0077782E" w:rsidP="008D0296">
            <w:r>
              <w:t>Porque desejo saber qual o melhor investimento antes de realmente realiza-lo</w:t>
            </w:r>
          </w:p>
        </w:tc>
        <w:tc>
          <w:tcPr>
            <w:tcW w:w="1585" w:type="dxa"/>
          </w:tcPr>
          <w:p w:rsidR="0077782E" w:rsidRDefault="0077782E" w:rsidP="008D0296">
            <w:r>
              <w:t>Essencial</w:t>
            </w:r>
          </w:p>
        </w:tc>
        <w:tc>
          <w:tcPr>
            <w:tcW w:w="3039" w:type="dxa"/>
          </w:tcPr>
          <w:p w:rsidR="0077782E" w:rsidRDefault="00EE240A" w:rsidP="008D0296">
            <w:r>
              <w:t>Terão algumas possibilidades de investimentos, como poupança, CDI, LCI/LCA, CDB, etc...</w:t>
            </w:r>
          </w:p>
        </w:tc>
      </w:tr>
      <w:tr w:rsidR="0077782E" w:rsidTr="00B13A66">
        <w:tc>
          <w:tcPr>
            <w:tcW w:w="562" w:type="dxa"/>
          </w:tcPr>
          <w:p w:rsidR="0077782E" w:rsidRDefault="0077782E" w:rsidP="008D0296">
            <w:r>
              <w:lastRenderedPageBreak/>
              <w:t>5</w:t>
            </w:r>
          </w:p>
        </w:tc>
        <w:tc>
          <w:tcPr>
            <w:tcW w:w="2127" w:type="dxa"/>
          </w:tcPr>
          <w:p w:rsidR="0077782E" w:rsidRDefault="0077782E" w:rsidP="008D0296">
            <w:r>
              <w:t>Usuário</w:t>
            </w:r>
          </w:p>
        </w:tc>
        <w:tc>
          <w:tcPr>
            <w:tcW w:w="3827" w:type="dxa"/>
          </w:tcPr>
          <w:p w:rsidR="0077782E" w:rsidRDefault="0077782E" w:rsidP="008D0296">
            <w:r>
              <w:t>Quero ter acesso a um dicionário sobre os termos econômicos</w:t>
            </w:r>
          </w:p>
        </w:tc>
        <w:tc>
          <w:tcPr>
            <w:tcW w:w="2809" w:type="dxa"/>
          </w:tcPr>
          <w:p w:rsidR="0077782E" w:rsidRDefault="0077782E" w:rsidP="008D0296">
            <w:r>
              <w:t>Porque existem palavras que desconheço e preciso compreendê-las</w:t>
            </w:r>
          </w:p>
        </w:tc>
        <w:tc>
          <w:tcPr>
            <w:tcW w:w="1585" w:type="dxa"/>
          </w:tcPr>
          <w:p w:rsidR="0077782E" w:rsidRDefault="0077782E" w:rsidP="008D0296">
            <w:r>
              <w:t>Essencial</w:t>
            </w:r>
          </w:p>
        </w:tc>
        <w:tc>
          <w:tcPr>
            <w:tcW w:w="3039" w:type="dxa"/>
          </w:tcPr>
          <w:p w:rsidR="0077782E" w:rsidRDefault="00EE240A" w:rsidP="008D0296">
            <w:r>
              <w:t>Terá uma barra de pesquisa, o usuário encontrando a palavra pesquisada, terá uma página (como uma Wiki) com os detalhes.</w:t>
            </w:r>
            <w:bookmarkStart w:id="0" w:name="_GoBack"/>
            <w:bookmarkEnd w:id="0"/>
          </w:p>
        </w:tc>
      </w:tr>
      <w:tr w:rsidR="0077782E" w:rsidTr="00B13A66">
        <w:tc>
          <w:tcPr>
            <w:tcW w:w="562" w:type="dxa"/>
          </w:tcPr>
          <w:p w:rsidR="0077782E" w:rsidRDefault="0077782E" w:rsidP="008D0296">
            <w:r>
              <w:t>6</w:t>
            </w:r>
          </w:p>
        </w:tc>
        <w:tc>
          <w:tcPr>
            <w:tcW w:w="2127" w:type="dxa"/>
          </w:tcPr>
          <w:p w:rsidR="0077782E" w:rsidRDefault="0077782E" w:rsidP="008D0296">
            <w:r>
              <w:t>Usuário</w:t>
            </w:r>
          </w:p>
        </w:tc>
        <w:tc>
          <w:tcPr>
            <w:tcW w:w="3827" w:type="dxa"/>
          </w:tcPr>
          <w:p w:rsidR="0077782E" w:rsidRDefault="0077782E" w:rsidP="008D0296">
            <w:r>
              <w:t>Quero ter um perfil econômico</w:t>
            </w:r>
          </w:p>
        </w:tc>
        <w:tc>
          <w:tcPr>
            <w:tcW w:w="2809" w:type="dxa"/>
          </w:tcPr>
          <w:p w:rsidR="0077782E" w:rsidRDefault="0077782E" w:rsidP="008D0296">
            <w:r>
              <w:t>Pois quero saber qual investimento se encaixa com meu perfil, talvez eu não queira correr muitos riscos, ou não...</w:t>
            </w:r>
          </w:p>
        </w:tc>
        <w:tc>
          <w:tcPr>
            <w:tcW w:w="1585" w:type="dxa"/>
          </w:tcPr>
          <w:p w:rsidR="0077782E" w:rsidRDefault="0077782E" w:rsidP="008D0296">
            <w:r>
              <w:t>Essencial</w:t>
            </w:r>
          </w:p>
        </w:tc>
        <w:tc>
          <w:tcPr>
            <w:tcW w:w="3039" w:type="dxa"/>
          </w:tcPr>
          <w:p w:rsidR="0077782E" w:rsidRDefault="0077782E" w:rsidP="008D0296"/>
        </w:tc>
      </w:tr>
      <w:tr w:rsidR="0077782E" w:rsidTr="00B13A66">
        <w:tc>
          <w:tcPr>
            <w:tcW w:w="562" w:type="dxa"/>
          </w:tcPr>
          <w:p w:rsidR="0077782E" w:rsidRDefault="0077782E" w:rsidP="008D0296">
            <w:r>
              <w:t>7</w:t>
            </w:r>
          </w:p>
        </w:tc>
        <w:tc>
          <w:tcPr>
            <w:tcW w:w="2127" w:type="dxa"/>
          </w:tcPr>
          <w:p w:rsidR="0077782E" w:rsidRDefault="0077782E" w:rsidP="008D0296">
            <w:r>
              <w:t>Usuário</w:t>
            </w:r>
          </w:p>
        </w:tc>
        <w:tc>
          <w:tcPr>
            <w:tcW w:w="3827" w:type="dxa"/>
          </w:tcPr>
          <w:p w:rsidR="0077782E" w:rsidRDefault="0077782E" w:rsidP="008D0296">
            <w:r>
              <w:t>Quero fazer login usando o Facebook ou Google</w:t>
            </w:r>
          </w:p>
        </w:tc>
        <w:tc>
          <w:tcPr>
            <w:tcW w:w="2809" w:type="dxa"/>
          </w:tcPr>
          <w:p w:rsidR="0077782E" w:rsidRDefault="0077782E" w:rsidP="008D0296">
            <w:r>
              <w:t>Porque facilita no meu primeiro e próximos acessos</w:t>
            </w:r>
          </w:p>
        </w:tc>
        <w:tc>
          <w:tcPr>
            <w:tcW w:w="1585" w:type="dxa"/>
          </w:tcPr>
          <w:p w:rsidR="0077782E" w:rsidRDefault="0077782E" w:rsidP="008D0296">
            <w:r>
              <w:t>Desejável</w:t>
            </w:r>
          </w:p>
        </w:tc>
        <w:tc>
          <w:tcPr>
            <w:tcW w:w="3039" w:type="dxa"/>
          </w:tcPr>
          <w:p w:rsidR="0077782E" w:rsidRDefault="0077782E" w:rsidP="008D0296"/>
        </w:tc>
      </w:tr>
      <w:tr w:rsidR="0077782E" w:rsidTr="00B13A66">
        <w:tc>
          <w:tcPr>
            <w:tcW w:w="562" w:type="dxa"/>
          </w:tcPr>
          <w:p w:rsidR="0077782E" w:rsidRDefault="0077782E" w:rsidP="008D0296">
            <w:r>
              <w:t>8</w:t>
            </w:r>
          </w:p>
        </w:tc>
        <w:tc>
          <w:tcPr>
            <w:tcW w:w="2127" w:type="dxa"/>
          </w:tcPr>
          <w:p w:rsidR="0077782E" w:rsidRDefault="00476A3F" w:rsidP="008D0296">
            <w:r>
              <w:t>Usuário</w:t>
            </w:r>
          </w:p>
        </w:tc>
        <w:tc>
          <w:tcPr>
            <w:tcW w:w="3827" w:type="dxa"/>
          </w:tcPr>
          <w:p w:rsidR="0077782E" w:rsidRDefault="00476A3F" w:rsidP="008D0296">
            <w:r>
              <w:t>Quero que as notícias sejam separadas entre Brasil e mundo</w:t>
            </w:r>
          </w:p>
        </w:tc>
        <w:tc>
          <w:tcPr>
            <w:tcW w:w="2809" w:type="dxa"/>
          </w:tcPr>
          <w:p w:rsidR="0077782E" w:rsidRDefault="00476A3F" w:rsidP="008D0296">
            <w:r>
              <w:t>Pois quero ter essas informações separadas para minha melhor leitura</w:t>
            </w:r>
          </w:p>
        </w:tc>
        <w:tc>
          <w:tcPr>
            <w:tcW w:w="1585" w:type="dxa"/>
          </w:tcPr>
          <w:p w:rsidR="0077782E" w:rsidRDefault="00476A3F" w:rsidP="008D0296">
            <w:r>
              <w:t>Importante</w:t>
            </w:r>
          </w:p>
        </w:tc>
        <w:tc>
          <w:tcPr>
            <w:tcW w:w="3039" w:type="dxa"/>
          </w:tcPr>
          <w:p w:rsidR="0077782E" w:rsidRDefault="0077782E" w:rsidP="008D0296"/>
        </w:tc>
      </w:tr>
      <w:tr w:rsidR="00476A3F" w:rsidTr="00B13A66">
        <w:tc>
          <w:tcPr>
            <w:tcW w:w="562" w:type="dxa"/>
          </w:tcPr>
          <w:p w:rsidR="00476A3F" w:rsidRDefault="00476A3F" w:rsidP="008D0296">
            <w:r>
              <w:t>9</w:t>
            </w:r>
          </w:p>
        </w:tc>
        <w:tc>
          <w:tcPr>
            <w:tcW w:w="2127" w:type="dxa"/>
          </w:tcPr>
          <w:p w:rsidR="00476A3F" w:rsidRDefault="00476A3F" w:rsidP="008D0296">
            <w:r>
              <w:t>Usuário</w:t>
            </w:r>
          </w:p>
        </w:tc>
        <w:tc>
          <w:tcPr>
            <w:tcW w:w="3827" w:type="dxa"/>
          </w:tcPr>
          <w:p w:rsidR="00476A3F" w:rsidRDefault="00476A3F" w:rsidP="008D0296">
            <w:r>
              <w:t>Quero ter um histórico das minhas simulações</w:t>
            </w:r>
          </w:p>
        </w:tc>
        <w:tc>
          <w:tcPr>
            <w:tcW w:w="2809" w:type="dxa"/>
          </w:tcPr>
          <w:p w:rsidR="00476A3F" w:rsidRDefault="00476A3F" w:rsidP="008D0296">
            <w:r>
              <w:t>Porque quero ter segurança do meu aprendizado para poder aplicar na vida real</w:t>
            </w:r>
          </w:p>
        </w:tc>
        <w:tc>
          <w:tcPr>
            <w:tcW w:w="1585" w:type="dxa"/>
          </w:tcPr>
          <w:p w:rsidR="00476A3F" w:rsidRDefault="00476A3F" w:rsidP="008D0296">
            <w:r>
              <w:t>Desejável</w:t>
            </w:r>
          </w:p>
        </w:tc>
        <w:tc>
          <w:tcPr>
            <w:tcW w:w="3039" w:type="dxa"/>
          </w:tcPr>
          <w:p w:rsidR="00476A3F" w:rsidRDefault="00476A3F" w:rsidP="008D0296"/>
        </w:tc>
      </w:tr>
      <w:tr w:rsidR="00476A3F" w:rsidTr="00B13A66">
        <w:tc>
          <w:tcPr>
            <w:tcW w:w="562" w:type="dxa"/>
          </w:tcPr>
          <w:p w:rsidR="00476A3F" w:rsidRDefault="00476A3F" w:rsidP="008D0296">
            <w:r>
              <w:t>10</w:t>
            </w:r>
          </w:p>
        </w:tc>
        <w:tc>
          <w:tcPr>
            <w:tcW w:w="2127" w:type="dxa"/>
          </w:tcPr>
          <w:p w:rsidR="00476A3F" w:rsidRDefault="00476A3F" w:rsidP="008D0296">
            <w:r>
              <w:t>Usuário</w:t>
            </w:r>
          </w:p>
        </w:tc>
        <w:tc>
          <w:tcPr>
            <w:tcW w:w="3827" w:type="dxa"/>
          </w:tcPr>
          <w:p w:rsidR="00476A3F" w:rsidRDefault="00476A3F" w:rsidP="008D0296">
            <w:r>
              <w:t>Quero poder mudar a senha</w:t>
            </w:r>
          </w:p>
        </w:tc>
        <w:tc>
          <w:tcPr>
            <w:tcW w:w="2809" w:type="dxa"/>
          </w:tcPr>
          <w:p w:rsidR="00476A3F" w:rsidRDefault="00476A3F" w:rsidP="008D0296">
            <w:r>
              <w:t>Porque eu posso querer trocar por algum motivo de segurança ou porque eu esqueci</w:t>
            </w:r>
          </w:p>
        </w:tc>
        <w:tc>
          <w:tcPr>
            <w:tcW w:w="1585" w:type="dxa"/>
          </w:tcPr>
          <w:p w:rsidR="00476A3F" w:rsidRDefault="0092099C" w:rsidP="008D0296">
            <w:r>
              <w:t>Essencial</w:t>
            </w:r>
          </w:p>
        </w:tc>
        <w:tc>
          <w:tcPr>
            <w:tcW w:w="3039" w:type="dxa"/>
          </w:tcPr>
          <w:p w:rsidR="00476A3F" w:rsidRDefault="00476A3F" w:rsidP="008D0296"/>
        </w:tc>
      </w:tr>
      <w:tr w:rsidR="00476A3F" w:rsidTr="00B13A66">
        <w:tc>
          <w:tcPr>
            <w:tcW w:w="562" w:type="dxa"/>
          </w:tcPr>
          <w:p w:rsidR="00476A3F" w:rsidRDefault="00476A3F" w:rsidP="008D0296">
            <w:r>
              <w:t>11</w:t>
            </w:r>
          </w:p>
        </w:tc>
        <w:tc>
          <w:tcPr>
            <w:tcW w:w="2127" w:type="dxa"/>
          </w:tcPr>
          <w:p w:rsidR="00476A3F" w:rsidRDefault="00476A3F" w:rsidP="008D0296">
            <w:r>
              <w:t>Usuário</w:t>
            </w:r>
          </w:p>
        </w:tc>
        <w:tc>
          <w:tcPr>
            <w:tcW w:w="3827" w:type="dxa"/>
          </w:tcPr>
          <w:p w:rsidR="00476A3F" w:rsidRDefault="00476A3F" w:rsidP="008D0296">
            <w:r>
              <w:t>Quero poder trocar meu perfil econômico</w:t>
            </w:r>
          </w:p>
        </w:tc>
        <w:tc>
          <w:tcPr>
            <w:tcW w:w="2809" w:type="dxa"/>
          </w:tcPr>
          <w:p w:rsidR="00476A3F" w:rsidRDefault="00476A3F" w:rsidP="008D0296">
            <w:r>
              <w:t>Pois talvez eu mude minhas opiniões sobre investimentos</w:t>
            </w:r>
          </w:p>
        </w:tc>
        <w:tc>
          <w:tcPr>
            <w:tcW w:w="1585" w:type="dxa"/>
          </w:tcPr>
          <w:p w:rsidR="00476A3F" w:rsidRDefault="00476A3F" w:rsidP="008D0296">
            <w:r>
              <w:t>Importante</w:t>
            </w:r>
          </w:p>
        </w:tc>
        <w:tc>
          <w:tcPr>
            <w:tcW w:w="3039" w:type="dxa"/>
          </w:tcPr>
          <w:p w:rsidR="00476A3F" w:rsidRDefault="00476A3F" w:rsidP="008D0296"/>
        </w:tc>
      </w:tr>
      <w:tr w:rsidR="00476A3F" w:rsidTr="00B13A66">
        <w:tc>
          <w:tcPr>
            <w:tcW w:w="562" w:type="dxa"/>
          </w:tcPr>
          <w:p w:rsidR="00476A3F" w:rsidRDefault="00476A3F" w:rsidP="008D0296">
            <w:r>
              <w:t>12</w:t>
            </w:r>
          </w:p>
        </w:tc>
        <w:tc>
          <w:tcPr>
            <w:tcW w:w="2127" w:type="dxa"/>
          </w:tcPr>
          <w:p w:rsidR="00476A3F" w:rsidRDefault="00476A3F" w:rsidP="008D0296">
            <w:r>
              <w:t>Usuário</w:t>
            </w:r>
          </w:p>
        </w:tc>
        <w:tc>
          <w:tcPr>
            <w:tcW w:w="3827" w:type="dxa"/>
          </w:tcPr>
          <w:p w:rsidR="00476A3F" w:rsidRDefault="00476A3F" w:rsidP="008D0296">
            <w:r>
              <w:t>Quero saber qual notícia no mundo econômico está em destaque</w:t>
            </w:r>
          </w:p>
        </w:tc>
        <w:tc>
          <w:tcPr>
            <w:tcW w:w="2809" w:type="dxa"/>
          </w:tcPr>
          <w:p w:rsidR="00476A3F" w:rsidRDefault="00476A3F" w:rsidP="008D0296">
            <w:r>
              <w:t>Porque isso pode ser importante para meus possíveis investimentos</w:t>
            </w:r>
          </w:p>
        </w:tc>
        <w:tc>
          <w:tcPr>
            <w:tcW w:w="1585" w:type="dxa"/>
          </w:tcPr>
          <w:p w:rsidR="00476A3F" w:rsidRDefault="0092099C" w:rsidP="008D0296">
            <w:r>
              <w:t>Essencial</w:t>
            </w:r>
          </w:p>
        </w:tc>
        <w:tc>
          <w:tcPr>
            <w:tcW w:w="3039" w:type="dxa"/>
          </w:tcPr>
          <w:p w:rsidR="00476A3F" w:rsidRDefault="00476A3F" w:rsidP="008D0296"/>
        </w:tc>
      </w:tr>
      <w:tr w:rsidR="00476A3F" w:rsidTr="00B13A66">
        <w:tc>
          <w:tcPr>
            <w:tcW w:w="562" w:type="dxa"/>
          </w:tcPr>
          <w:p w:rsidR="00476A3F" w:rsidRDefault="00476A3F" w:rsidP="008D0296">
            <w:r>
              <w:t>13</w:t>
            </w:r>
          </w:p>
        </w:tc>
        <w:tc>
          <w:tcPr>
            <w:tcW w:w="2127" w:type="dxa"/>
          </w:tcPr>
          <w:p w:rsidR="00476A3F" w:rsidRDefault="00476A3F" w:rsidP="008D0296">
            <w:r>
              <w:t>Usuário</w:t>
            </w:r>
          </w:p>
        </w:tc>
        <w:tc>
          <w:tcPr>
            <w:tcW w:w="3827" w:type="dxa"/>
          </w:tcPr>
          <w:p w:rsidR="00476A3F" w:rsidRDefault="00476A3F" w:rsidP="008D0296">
            <w:r>
              <w:t>Quero que as notícias sejam atualizadas</w:t>
            </w:r>
          </w:p>
        </w:tc>
        <w:tc>
          <w:tcPr>
            <w:tcW w:w="2809" w:type="dxa"/>
          </w:tcPr>
          <w:p w:rsidR="00476A3F" w:rsidRDefault="00476A3F" w:rsidP="008D0296">
            <w:r>
              <w:t>Porque isso me deixará melhor informado do que está acontecendo no Brasil ou no Mundo</w:t>
            </w:r>
          </w:p>
        </w:tc>
        <w:tc>
          <w:tcPr>
            <w:tcW w:w="1585" w:type="dxa"/>
          </w:tcPr>
          <w:p w:rsidR="00476A3F" w:rsidRDefault="0092099C" w:rsidP="008D0296">
            <w:r>
              <w:t>Essencial</w:t>
            </w:r>
          </w:p>
        </w:tc>
        <w:tc>
          <w:tcPr>
            <w:tcW w:w="3039" w:type="dxa"/>
          </w:tcPr>
          <w:p w:rsidR="00476A3F" w:rsidRDefault="00476A3F" w:rsidP="008D0296"/>
        </w:tc>
      </w:tr>
      <w:tr w:rsidR="00476A3F" w:rsidTr="00B13A66">
        <w:tc>
          <w:tcPr>
            <w:tcW w:w="562" w:type="dxa"/>
          </w:tcPr>
          <w:p w:rsidR="00476A3F" w:rsidRDefault="0092099C" w:rsidP="008D0296">
            <w:r>
              <w:lastRenderedPageBreak/>
              <w:t>14</w:t>
            </w:r>
          </w:p>
        </w:tc>
        <w:tc>
          <w:tcPr>
            <w:tcW w:w="2127" w:type="dxa"/>
          </w:tcPr>
          <w:p w:rsidR="00476A3F" w:rsidRDefault="0092099C" w:rsidP="008D0296">
            <w:r>
              <w:t>Dono</w:t>
            </w:r>
          </w:p>
        </w:tc>
        <w:tc>
          <w:tcPr>
            <w:tcW w:w="3827" w:type="dxa"/>
          </w:tcPr>
          <w:p w:rsidR="00476A3F" w:rsidRDefault="0092099C" w:rsidP="008D0296">
            <w:r>
              <w:t>Quero que as notícias sejam atualizadas durante o dia</w:t>
            </w:r>
          </w:p>
        </w:tc>
        <w:tc>
          <w:tcPr>
            <w:tcW w:w="2809" w:type="dxa"/>
          </w:tcPr>
          <w:p w:rsidR="00476A3F" w:rsidRDefault="0092099C" w:rsidP="008D0296">
            <w:r>
              <w:t>Pois isso faz com que os usuários acessem o site mais vezes</w:t>
            </w:r>
          </w:p>
        </w:tc>
        <w:tc>
          <w:tcPr>
            <w:tcW w:w="1585" w:type="dxa"/>
          </w:tcPr>
          <w:p w:rsidR="00476A3F" w:rsidRDefault="0092099C" w:rsidP="008D0296">
            <w:r>
              <w:t>Essencial</w:t>
            </w:r>
          </w:p>
        </w:tc>
        <w:tc>
          <w:tcPr>
            <w:tcW w:w="3039" w:type="dxa"/>
          </w:tcPr>
          <w:p w:rsidR="00476A3F" w:rsidRDefault="00476A3F" w:rsidP="008D0296"/>
        </w:tc>
      </w:tr>
      <w:tr w:rsidR="0092099C" w:rsidTr="00B13A66">
        <w:tc>
          <w:tcPr>
            <w:tcW w:w="562" w:type="dxa"/>
          </w:tcPr>
          <w:p w:rsidR="0092099C" w:rsidRDefault="0092099C" w:rsidP="008D0296">
            <w:r>
              <w:t>15</w:t>
            </w:r>
          </w:p>
        </w:tc>
        <w:tc>
          <w:tcPr>
            <w:tcW w:w="2127" w:type="dxa"/>
          </w:tcPr>
          <w:p w:rsidR="0092099C" w:rsidRDefault="0092099C" w:rsidP="008D0296">
            <w:r>
              <w:t>Dono</w:t>
            </w:r>
          </w:p>
        </w:tc>
        <w:tc>
          <w:tcPr>
            <w:tcW w:w="3827" w:type="dxa"/>
          </w:tcPr>
          <w:p w:rsidR="0092099C" w:rsidRDefault="0092099C" w:rsidP="008D0296">
            <w:r>
              <w:t>Quero ter um ranking das palavras mais buscadas</w:t>
            </w:r>
          </w:p>
        </w:tc>
        <w:tc>
          <w:tcPr>
            <w:tcW w:w="2809" w:type="dxa"/>
          </w:tcPr>
          <w:p w:rsidR="0092099C" w:rsidRDefault="0092099C" w:rsidP="008D0296">
            <w:r>
              <w:t>Porque quero saber o nível de conhecimento dos usuários, quero saber quais palavras não estão no dicionário</w:t>
            </w:r>
          </w:p>
        </w:tc>
        <w:tc>
          <w:tcPr>
            <w:tcW w:w="1585" w:type="dxa"/>
          </w:tcPr>
          <w:p w:rsidR="0092099C" w:rsidRDefault="0092099C" w:rsidP="008D0296">
            <w:r>
              <w:t>Importante</w:t>
            </w:r>
          </w:p>
        </w:tc>
        <w:tc>
          <w:tcPr>
            <w:tcW w:w="3039" w:type="dxa"/>
          </w:tcPr>
          <w:p w:rsidR="0092099C" w:rsidRDefault="0092099C" w:rsidP="008D0296"/>
        </w:tc>
      </w:tr>
      <w:tr w:rsidR="0092099C" w:rsidTr="00B13A66">
        <w:tc>
          <w:tcPr>
            <w:tcW w:w="562" w:type="dxa"/>
          </w:tcPr>
          <w:p w:rsidR="0092099C" w:rsidRDefault="0092099C" w:rsidP="008D0296">
            <w:r>
              <w:t>16</w:t>
            </w:r>
          </w:p>
        </w:tc>
        <w:tc>
          <w:tcPr>
            <w:tcW w:w="2127" w:type="dxa"/>
          </w:tcPr>
          <w:p w:rsidR="0092099C" w:rsidRDefault="0092099C" w:rsidP="008D0296">
            <w:r>
              <w:t>Usuário</w:t>
            </w:r>
          </w:p>
        </w:tc>
        <w:tc>
          <w:tcPr>
            <w:tcW w:w="3827" w:type="dxa"/>
          </w:tcPr>
          <w:p w:rsidR="0092099C" w:rsidRDefault="0092099C" w:rsidP="008D0296">
            <w:r>
              <w:t>Quero sugerir palavras que não estão no dicionário</w:t>
            </w:r>
          </w:p>
        </w:tc>
        <w:tc>
          <w:tcPr>
            <w:tcW w:w="2809" w:type="dxa"/>
          </w:tcPr>
          <w:p w:rsidR="0092099C" w:rsidRDefault="0092099C" w:rsidP="008D0296">
            <w:r>
              <w:t>Pois talvez eu tenha desconhecimento do significado delas e não esteja presente do dicionário</w:t>
            </w:r>
          </w:p>
        </w:tc>
        <w:tc>
          <w:tcPr>
            <w:tcW w:w="1585" w:type="dxa"/>
          </w:tcPr>
          <w:p w:rsidR="0092099C" w:rsidRDefault="0092099C" w:rsidP="008D0296">
            <w:r>
              <w:t>Importante</w:t>
            </w:r>
          </w:p>
        </w:tc>
        <w:tc>
          <w:tcPr>
            <w:tcW w:w="3039" w:type="dxa"/>
          </w:tcPr>
          <w:p w:rsidR="0092099C" w:rsidRDefault="0092099C" w:rsidP="008D0296"/>
        </w:tc>
      </w:tr>
      <w:tr w:rsidR="0092099C" w:rsidTr="00B13A66">
        <w:tc>
          <w:tcPr>
            <w:tcW w:w="562" w:type="dxa"/>
          </w:tcPr>
          <w:p w:rsidR="0092099C" w:rsidRDefault="0092099C" w:rsidP="008D0296">
            <w:r>
              <w:t>17</w:t>
            </w:r>
          </w:p>
        </w:tc>
        <w:tc>
          <w:tcPr>
            <w:tcW w:w="2127" w:type="dxa"/>
          </w:tcPr>
          <w:p w:rsidR="0092099C" w:rsidRDefault="0092099C" w:rsidP="008D0296">
            <w:r>
              <w:t>Dono</w:t>
            </w:r>
          </w:p>
        </w:tc>
        <w:tc>
          <w:tcPr>
            <w:tcW w:w="3827" w:type="dxa"/>
          </w:tcPr>
          <w:p w:rsidR="0092099C" w:rsidRDefault="0092099C" w:rsidP="008D0296">
            <w:r>
              <w:t>Quais ferramentas estão sendo mais utilizadas</w:t>
            </w:r>
          </w:p>
        </w:tc>
        <w:tc>
          <w:tcPr>
            <w:tcW w:w="2809" w:type="dxa"/>
          </w:tcPr>
          <w:p w:rsidR="0092099C" w:rsidRDefault="0092099C" w:rsidP="008D0296">
            <w:r>
              <w:t>Porque dessa forma posso repensar a minha ideia e planejar melhor</w:t>
            </w:r>
          </w:p>
        </w:tc>
        <w:tc>
          <w:tcPr>
            <w:tcW w:w="1585" w:type="dxa"/>
          </w:tcPr>
          <w:p w:rsidR="0092099C" w:rsidRDefault="0092099C" w:rsidP="008D0296">
            <w:r>
              <w:t>Desejável</w:t>
            </w:r>
          </w:p>
        </w:tc>
        <w:tc>
          <w:tcPr>
            <w:tcW w:w="3039" w:type="dxa"/>
          </w:tcPr>
          <w:p w:rsidR="0092099C" w:rsidRDefault="0092099C" w:rsidP="008D0296"/>
        </w:tc>
      </w:tr>
      <w:tr w:rsidR="0092099C" w:rsidTr="00B13A66">
        <w:tc>
          <w:tcPr>
            <w:tcW w:w="562" w:type="dxa"/>
          </w:tcPr>
          <w:p w:rsidR="0092099C" w:rsidRDefault="0092099C" w:rsidP="008D0296">
            <w:r>
              <w:t>18</w:t>
            </w:r>
          </w:p>
        </w:tc>
        <w:tc>
          <w:tcPr>
            <w:tcW w:w="2127" w:type="dxa"/>
          </w:tcPr>
          <w:p w:rsidR="0092099C" w:rsidRDefault="0092099C" w:rsidP="008D0296">
            <w:r>
              <w:t>Dono</w:t>
            </w:r>
          </w:p>
        </w:tc>
        <w:tc>
          <w:tcPr>
            <w:tcW w:w="3827" w:type="dxa"/>
          </w:tcPr>
          <w:p w:rsidR="0092099C" w:rsidRDefault="0092099C" w:rsidP="008D0296">
            <w:r>
              <w:t>Quero saber quais investimentos estão sendo mais simulados</w:t>
            </w:r>
          </w:p>
        </w:tc>
        <w:tc>
          <w:tcPr>
            <w:tcW w:w="2809" w:type="dxa"/>
          </w:tcPr>
          <w:p w:rsidR="0092099C" w:rsidRDefault="0092099C" w:rsidP="008D0296">
            <w:r>
              <w:t>Pois quero ter noção do que os usuários estão procurando investir</w:t>
            </w:r>
          </w:p>
        </w:tc>
        <w:tc>
          <w:tcPr>
            <w:tcW w:w="1585" w:type="dxa"/>
          </w:tcPr>
          <w:p w:rsidR="0092099C" w:rsidRDefault="0092099C" w:rsidP="008D0296">
            <w:r>
              <w:t>Desejável</w:t>
            </w:r>
          </w:p>
        </w:tc>
        <w:tc>
          <w:tcPr>
            <w:tcW w:w="3039" w:type="dxa"/>
          </w:tcPr>
          <w:p w:rsidR="0092099C" w:rsidRDefault="0092099C" w:rsidP="008D0296"/>
        </w:tc>
      </w:tr>
      <w:tr w:rsidR="0092099C" w:rsidTr="00B13A66">
        <w:tc>
          <w:tcPr>
            <w:tcW w:w="562" w:type="dxa"/>
          </w:tcPr>
          <w:p w:rsidR="0092099C" w:rsidRDefault="0092099C" w:rsidP="008D0296">
            <w:r>
              <w:t>19</w:t>
            </w:r>
          </w:p>
        </w:tc>
        <w:tc>
          <w:tcPr>
            <w:tcW w:w="2127" w:type="dxa"/>
          </w:tcPr>
          <w:p w:rsidR="0092099C" w:rsidRDefault="0092099C" w:rsidP="008D0296">
            <w:r>
              <w:t>Dono</w:t>
            </w:r>
          </w:p>
        </w:tc>
        <w:tc>
          <w:tcPr>
            <w:tcW w:w="3827" w:type="dxa"/>
          </w:tcPr>
          <w:p w:rsidR="0092099C" w:rsidRDefault="0092099C" w:rsidP="008D0296">
            <w:r>
              <w:t xml:space="preserve">Quero saber a porcentagem </w:t>
            </w:r>
            <w:r w:rsidR="007D3F15">
              <w:t>dos perfis econômicos mais frequentes</w:t>
            </w:r>
          </w:p>
        </w:tc>
        <w:tc>
          <w:tcPr>
            <w:tcW w:w="2809" w:type="dxa"/>
          </w:tcPr>
          <w:p w:rsidR="0092099C" w:rsidRDefault="007D3F15" w:rsidP="008D0296">
            <w:r>
              <w:t>Porque quero ter noção dos usuários que estão no portal</w:t>
            </w:r>
          </w:p>
        </w:tc>
        <w:tc>
          <w:tcPr>
            <w:tcW w:w="1585" w:type="dxa"/>
          </w:tcPr>
          <w:p w:rsidR="0092099C" w:rsidRDefault="007D3F15" w:rsidP="008D0296">
            <w:r>
              <w:t>Importante</w:t>
            </w:r>
          </w:p>
        </w:tc>
        <w:tc>
          <w:tcPr>
            <w:tcW w:w="3039" w:type="dxa"/>
          </w:tcPr>
          <w:p w:rsidR="0092099C" w:rsidRDefault="0092099C" w:rsidP="008D0296"/>
        </w:tc>
      </w:tr>
    </w:tbl>
    <w:p w:rsidR="006E5425" w:rsidRPr="002C5A42" w:rsidRDefault="00E96407">
      <w:pPr>
        <w:pStyle w:val="Ttulo1"/>
      </w:pPr>
      <w:r w:rsidRPr="002C5A42">
        <w:t>Aprovação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8D0296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E8F" w:rsidRDefault="00442E8F">
      <w:pPr>
        <w:spacing w:after="0" w:line="240" w:lineRule="auto"/>
      </w:pPr>
      <w:r>
        <w:separator/>
      </w:r>
    </w:p>
  </w:endnote>
  <w:endnote w:type="continuationSeparator" w:id="0">
    <w:p w:rsidR="00442E8F" w:rsidRDefault="0044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E8F" w:rsidRDefault="00442E8F">
      <w:pPr>
        <w:spacing w:after="0" w:line="240" w:lineRule="auto"/>
      </w:pPr>
      <w:r>
        <w:separator/>
      </w:r>
    </w:p>
  </w:footnote>
  <w:footnote w:type="continuationSeparator" w:id="0">
    <w:p w:rsidR="00442E8F" w:rsidRDefault="00442E8F">
      <w:pPr>
        <w:spacing w:after="0" w:line="240" w:lineRule="auto"/>
      </w:pPr>
      <w:r>
        <w:continuationSeparator/>
      </w:r>
    </w:p>
  </w:footnote>
  <w:footnote w:id="1">
    <w:p w:rsidR="00D264BA" w:rsidRDefault="00D264B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5842DD">
        <w:t xml:space="preserve"> </w:t>
      </w:r>
      <w:r w:rsidRPr="00D264BA">
        <w:rPr>
          <w:i w:val="0"/>
        </w:rPr>
        <w:t>Fundamental</w:t>
      </w:r>
      <w:r>
        <w:rPr>
          <w:i w:val="0"/>
        </w:rPr>
        <w:t xml:space="preserve"> ou Essencial</w:t>
      </w:r>
      <w:r w:rsidR="00B22CFB">
        <w:rPr>
          <w:i w:val="0"/>
        </w:rPr>
        <w:t xml:space="preserve">. </w:t>
      </w:r>
      <w:r>
        <w:rPr>
          <w:i w:val="0"/>
        </w:rPr>
        <w:t>Bom ter ou Importante</w:t>
      </w:r>
      <w:r w:rsidR="00B22CFB">
        <w:rPr>
          <w:i w:val="0"/>
        </w:rPr>
        <w:t xml:space="preserve">. </w:t>
      </w:r>
      <w:r>
        <w:rPr>
          <w:i w:val="0"/>
        </w:rPr>
        <w:t>Irrelevante ou desejável</w:t>
      </w:r>
      <w:r w:rsidR="00124270">
        <w:rPr>
          <w:i w:val="0"/>
        </w:rPr>
        <w:t>.</w:t>
      </w:r>
    </w:p>
  </w:footnote>
  <w:footnote w:id="2">
    <w:p w:rsidR="00661860" w:rsidRDefault="007D6440" w:rsidP="00B22CFB">
      <w:pPr>
        <w:pStyle w:val="Textodenotaderodap"/>
        <w:jc w:val="both"/>
        <w:rPr>
          <w:i w:val="0"/>
        </w:rPr>
      </w:pPr>
      <w:r>
        <w:rPr>
          <w:rStyle w:val="Refdenotaderodap"/>
        </w:rPr>
        <w:footnoteRef/>
      </w:r>
      <w:r>
        <w:t xml:space="preserve"> </w:t>
      </w:r>
      <w:r w:rsidR="005842DD">
        <w:t xml:space="preserve"> </w:t>
      </w:r>
      <w:r w:rsidR="00B22CFB" w:rsidRPr="00B22CFB">
        <w:rPr>
          <w:i w:val="0"/>
        </w:rPr>
        <w:t xml:space="preserve">É uma lista de critérios que precisam ser alcançados para que a </w:t>
      </w:r>
      <w:proofErr w:type="spellStart"/>
      <w:r w:rsidR="00341E25" w:rsidRPr="00341E25">
        <w:t>u</w:t>
      </w:r>
      <w:r w:rsidR="00B22CFB" w:rsidRPr="00341E25">
        <w:t>ser</w:t>
      </w:r>
      <w:proofErr w:type="spellEnd"/>
      <w:r w:rsidR="00B22CFB" w:rsidRPr="00341E25">
        <w:t xml:space="preserve"> </w:t>
      </w:r>
      <w:proofErr w:type="spellStart"/>
      <w:r w:rsidR="00341E25" w:rsidRPr="00341E25">
        <w:t>s</w:t>
      </w:r>
      <w:r w:rsidR="00B22CFB" w:rsidRPr="00341E25">
        <w:t>tory</w:t>
      </w:r>
      <w:proofErr w:type="spellEnd"/>
      <w:r w:rsidR="00B22CFB" w:rsidRPr="00B22CFB">
        <w:rPr>
          <w:i w:val="0"/>
        </w:rPr>
        <w:t xml:space="preserve"> atenda </w:t>
      </w:r>
      <w:r w:rsidR="00146BD8">
        <w:rPr>
          <w:i w:val="0"/>
        </w:rPr>
        <w:t>a</w:t>
      </w:r>
      <w:r w:rsidR="00B22CFB" w:rsidRPr="00B22CFB">
        <w:rPr>
          <w:i w:val="0"/>
        </w:rPr>
        <w:t xml:space="preserve">os requisitos do usuário e seja aceita pelo </w:t>
      </w:r>
      <w:proofErr w:type="spellStart"/>
      <w:r w:rsidR="00B22CFB" w:rsidRPr="00341E25">
        <w:t>Product</w:t>
      </w:r>
      <w:proofErr w:type="spellEnd"/>
      <w:r w:rsidR="00B22CFB" w:rsidRPr="00341E25">
        <w:t xml:space="preserve"> </w:t>
      </w:r>
      <w:proofErr w:type="spellStart"/>
      <w:r w:rsidR="00B22CFB" w:rsidRPr="00341E25">
        <w:t>Owner</w:t>
      </w:r>
      <w:proofErr w:type="spellEnd"/>
      <w:r w:rsidR="00B22CFB" w:rsidRPr="00B22CFB">
        <w:rPr>
          <w:i w:val="0"/>
        </w:rPr>
        <w:t xml:space="preserve">. </w:t>
      </w:r>
    </w:p>
    <w:p w:rsidR="005D1E03" w:rsidRDefault="00661860" w:rsidP="00661860">
      <w:pPr>
        <w:pStyle w:val="Textodenotaderodap"/>
        <w:jc w:val="both"/>
      </w:pPr>
      <w:r>
        <w:rPr>
          <w:i w:val="0"/>
        </w:rPr>
        <w:t xml:space="preserve">   </w:t>
      </w:r>
      <w:r w:rsidR="00B22CFB" w:rsidRPr="00B22CFB">
        <w:rPr>
          <w:i w:val="0"/>
        </w:rPr>
        <w:t xml:space="preserve">Os critérios de aceitação contém informações adicionais que não foram inseridas nas </w:t>
      </w:r>
      <w:proofErr w:type="spellStart"/>
      <w:r w:rsidR="00B22CFB" w:rsidRPr="0088265B">
        <w:t>users</w:t>
      </w:r>
      <w:proofErr w:type="spellEnd"/>
      <w:r w:rsidR="00B22CFB" w:rsidRPr="0088265B">
        <w:t xml:space="preserve"> stories</w:t>
      </w:r>
      <w:r w:rsidR="00B22CFB" w:rsidRPr="00B22CFB">
        <w:rPr>
          <w:i w:val="0"/>
        </w:rPr>
        <w:t xml:space="preserve"> para não poluir o corpo principal do texto.</w:t>
      </w:r>
      <w:r>
        <w:rPr>
          <w:i w:val="0"/>
        </w:rPr>
        <w:t xml:space="preserve"> </w:t>
      </w:r>
      <w:r w:rsidR="005D1E03" w:rsidRPr="005D1E03">
        <w:rPr>
          <w:i w:val="0"/>
        </w:rPr>
        <w:t>São escritos com menor nível de detalhamento</w:t>
      </w:r>
      <w:r w:rsidR="005D1E03">
        <w:rPr>
          <w:i w:val="0"/>
        </w:rPr>
        <w:t xml:space="preserve">. </w:t>
      </w:r>
      <w:r w:rsidR="005D1E03" w:rsidRPr="005D1E03">
        <w:rPr>
          <w:i w:val="0"/>
        </w:rPr>
        <w:t>São independente de implementação</w:t>
      </w:r>
      <w:r w:rsidR="005D1E03">
        <w:rPr>
          <w:i w:val="0"/>
        </w:rPr>
        <w:t xml:space="preserve">. </w:t>
      </w:r>
      <w:r w:rsidR="005D1E03" w:rsidRPr="005D1E03">
        <w:rPr>
          <w:i w:val="0"/>
        </w:rPr>
        <w:t>Definem o que fazer e não como fazer</w:t>
      </w:r>
      <w:r w:rsidR="005D1E03">
        <w:rPr>
          <w:i w:val="0"/>
        </w:rPr>
        <w:t>.</w:t>
      </w:r>
    </w:p>
    <w:p w:rsidR="007D6440" w:rsidRPr="007D6440" w:rsidRDefault="001F2A88">
      <w:pPr>
        <w:pStyle w:val="Textodenotaderodap"/>
        <w:rPr>
          <w:i w:val="0"/>
        </w:rPr>
      </w:pPr>
      <w:r>
        <w:rPr>
          <w:i w:val="0"/>
        </w:rPr>
        <w:t xml:space="preserve">   Documente, p</w:t>
      </w:r>
      <w:r w:rsidR="007D6440" w:rsidRPr="007D6440">
        <w:rPr>
          <w:i w:val="0"/>
        </w:rPr>
        <w:t>elo menos</w:t>
      </w:r>
      <w:r w:rsidR="007D6440">
        <w:rPr>
          <w:i w:val="0"/>
        </w:rPr>
        <w:t>, p</w:t>
      </w:r>
      <w:r w:rsidR="007D6440" w:rsidRPr="007D6440">
        <w:rPr>
          <w:i w:val="0"/>
        </w:rPr>
        <w:t xml:space="preserve">ara </w:t>
      </w:r>
      <w:r w:rsidR="00146BD8">
        <w:rPr>
          <w:i w:val="0"/>
        </w:rPr>
        <w:t>3 d</w:t>
      </w:r>
      <w:r w:rsidR="007D6440" w:rsidRPr="007D6440">
        <w:rPr>
          <w:i w:val="0"/>
        </w:rPr>
        <w:t>as</w:t>
      </w:r>
      <w:r w:rsidR="007D6440">
        <w:rPr>
          <w:i w:val="0"/>
        </w:rPr>
        <w:t xml:space="preserve"> </w:t>
      </w:r>
      <w:proofErr w:type="spellStart"/>
      <w:r w:rsidR="007D6440" w:rsidRPr="007D6440">
        <w:t>user</w:t>
      </w:r>
      <w:proofErr w:type="spellEnd"/>
      <w:r w:rsidR="007D6440" w:rsidRPr="007D6440">
        <w:t xml:space="preserve"> stories</w:t>
      </w:r>
      <w:r w:rsidR="007D6440">
        <w:rPr>
          <w:i w:val="0"/>
        </w:rPr>
        <w:t xml:space="preserve"> fundamentais ou essenciais.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8265B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8265B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52A26"/>
    <w:rsid w:val="0008395E"/>
    <w:rsid w:val="00084480"/>
    <w:rsid w:val="00094F6F"/>
    <w:rsid w:val="000A2436"/>
    <w:rsid w:val="000A4986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42E8F"/>
    <w:rsid w:val="00451A14"/>
    <w:rsid w:val="00473436"/>
    <w:rsid w:val="00476A3F"/>
    <w:rsid w:val="004944A7"/>
    <w:rsid w:val="004B7B8B"/>
    <w:rsid w:val="00514CA3"/>
    <w:rsid w:val="00515972"/>
    <w:rsid w:val="005707E2"/>
    <w:rsid w:val="005842DD"/>
    <w:rsid w:val="00596364"/>
    <w:rsid w:val="005D1E03"/>
    <w:rsid w:val="00620ED1"/>
    <w:rsid w:val="00643F39"/>
    <w:rsid w:val="00661860"/>
    <w:rsid w:val="006A7E89"/>
    <w:rsid w:val="006C62F5"/>
    <w:rsid w:val="006D36FD"/>
    <w:rsid w:val="006E5425"/>
    <w:rsid w:val="00713EC5"/>
    <w:rsid w:val="007243B8"/>
    <w:rsid w:val="00742E55"/>
    <w:rsid w:val="0077782E"/>
    <w:rsid w:val="00777B42"/>
    <w:rsid w:val="007B2E09"/>
    <w:rsid w:val="007C0D22"/>
    <w:rsid w:val="007C5632"/>
    <w:rsid w:val="007D3F15"/>
    <w:rsid w:val="007D51C7"/>
    <w:rsid w:val="007D6440"/>
    <w:rsid w:val="007F5DAC"/>
    <w:rsid w:val="00871451"/>
    <w:rsid w:val="0088265B"/>
    <w:rsid w:val="008C039D"/>
    <w:rsid w:val="008C1DF8"/>
    <w:rsid w:val="008D0296"/>
    <w:rsid w:val="008D087E"/>
    <w:rsid w:val="008D7C58"/>
    <w:rsid w:val="00917F8D"/>
    <w:rsid w:val="0092099C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915D0"/>
    <w:rsid w:val="00BB4771"/>
    <w:rsid w:val="00BC74DA"/>
    <w:rsid w:val="00BE19D4"/>
    <w:rsid w:val="00C04900"/>
    <w:rsid w:val="00C50926"/>
    <w:rsid w:val="00C61465"/>
    <w:rsid w:val="00CA00E6"/>
    <w:rsid w:val="00CC43A8"/>
    <w:rsid w:val="00D0703B"/>
    <w:rsid w:val="00D15DA4"/>
    <w:rsid w:val="00D264BA"/>
    <w:rsid w:val="00DC42DA"/>
    <w:rsid w:val="00E14302"/>
    <w:rsid w:val="00E52D6C"/>
    <w:rsid w:val="00E96407"/>
    <w:rsid w:val="00ED1517"/>
    <w:rsid w:val="00ED3F8B"/>
    <w:rsid w:val="00ED50FD"/>
    <w:rsid w:val="00EE240A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1AF78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01A50"/>
    <w:rsid w:val="002C2838"/>
    <w:rsid w:val="003C1E1D"/>
    <w:rsid w:val="007A3602"/>
    <w:rsid w:val="00851622"/>
    <w:rsid w:val="00970072"/>
    <w:rsid w:val="00A52B08"/>
    <w:rsid w:val="00AB077F"/>
    <w:rsid w:val="00B42A3E"/>
    <w:rsid w:val="00D32ED5"/>
    <w:rsid w:val="00D76615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441FFA-41E5-45E7-B448-F3CC6C24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91</TotalTime>
  <Pages>3</Pages>
  <Words>500</Words>
  <Characters>2703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João Vitor Teixeira</cp:lastModifiedBy>
  <cp:revision>95</cp:revision>
  <dcterms:created xsi:type="dcterms:W3CDTF">2019-02-25T14:54:00Z</dcterms:created>
  <dcterms:modified xsi:type="dcterms:W3CDTF">2019-03-14T23:37:00Z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