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2225F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497D712D" w14:textId="77777777" w:rsidR="006E5425" w:rsidRPr="002C5A42" w:rsidRDefault="008D0296">
      <w:pPr>
        <w:pStyle w:val="Ttulo"/>
      </w:pPr>
      <w:r>
        <w:t xml:space="preserve">USER STORIES </w:t>
      </w:r>
    </w:p>
    <w:sdt>
      <w:sdtPr>
        <w:id w:val="216403978"/>
        <w:placeholder>
          <w:docPart w:val="E914DB9B81AE47DDB5A0D55CB0F3A877"/>
        </w:placeholder>
        <w:date w:fullDate="2019-03-14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6C6B9CF1" w14:textId="77777777" w:rsidR="006E5425" w:rsidRPr="002C5A42" w:rsidRDefault="008D0296">
          <w:pPr>
            <w:pStyle w:val="Subttulo"/>
          </w:pPr>
          <w:r>
            <w:t>14/03/2019</w:t>
          </w:r>
        </w:p>
      </w:sdtContent>
    </w:sdt>
    <w:p w14:paraId="7770C255" w14:textId="77777777" w:rsidR="006E5425" w:rsidRPr="002C5A42" w:rsidRDefault="0077782E">
      <w:pPr>
        <w:pStyle w:val="Ttulo1"/>
      </w:pPr>
      <w:r>
        <w:t xml:space="preserve">PORTAL ECONOMUNDi </w:t>
      </w:r>
    </w:p>
    <w:p w14:paraId="3BDC2F97" w14:textId="0A00E9EA" w:rsidR="006E5425" w:rsidRPr="00917F8D" w:rsidRDefault="00EB0837" w:rsidP="00EB0837">
      <w:pPr>
        <w:pStyle w:val="Ttulo2"/>
        <w:numPr>
          <w:ilvl w:val="0"/>
          <w:numId w:val="7"/>
        </w:numPr>
        <w:rPr>
          <w:i/>
        </w:rPr>
      </w:pPr>
      <w:r>
        <w:rPr>
          <w:i/>
        </w:rPr>
        <w:t>Acessos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562"/>
        <w:gridCol w:w="2127"/>
        <w:gridCol w:w="3827"/>
        <w:gridCol w:w="2809"/>
        <w:gridCol w:w="1585"/>
        <w:gridCol w:w="3039"/>
      </w:tblGrid>
      <w:tr w:rsidR="00B13A66" w14:paraId="60B18476" w14:textId="77777777" w:rsidTr="00B13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</w:tcPr>
          <w:p w14:paraId="091A7F50" w14:textId="77777777" w:rsidR="00B13A66" w:rsidRPr="00230A92" w:rsidRDefault="00B13A66" w:rsidP="00230A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27" w:type="dxa"/>
          </w:tcPr>
          <w:p w14:paraId="5892D02A" w14:textId="77777777" w:rsidR="00B13A66" w:rsidRPr="00230A92" w:rsidRDefault="00B13A66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 como</w:t>
            </w:r>
            <w:r w:rsidR="009A3F4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</w:tcPr>
          <w:p w14:paraId="1348CCA1" w14:textId="77777777" w:rsidR="00B13A66" w:rsidRPr="00230A92" w:rsidRDefault="00B13A66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Quero</w:t>
            </w:r>
            <w:r w:rsidR="009A3F44">
              <w:rPr>
                <w:sz w:val="24"/>
                <w:szCs w:val="24"/>
              </w:rPr>
              <w:t xml:space="preserve"> </w:t>
            </w:r>
          </w:p>
        </w:tc>
        <w:tc>
          <w:tcPr>
            <w:tcW w:w="2809" w:type="dxa"/>
          </w:tcPr>
          <w:p w14:paraId="6ADEE925" w14:textId="77777777" w:rsidR="009A3F44" w:rsidRPr="00230A92" w:rsidRDefault="00B13A66" w:rsidP="00F75E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1585" w:type="dxa"/>
          </w:tcPr>
          <w:p w14:paraId="04A3142D" w14:textId="77777777" w:rsidR="00B13A66" w:rsidRPr="00230A92" w:rsidRDefault="00B13A66" w:rsidP="008D0296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  <w:r w:rsidR="00D264BA">
              <w:rPr>
                <w:rStyle w:val="Refdenotaderodap"/>
                <w:sz w:val="24"/>
                <w:szCs w:val="24"/>
              </w:rPr>
              <w:footnoteReference w:id="1"/>
            </w:r>
          </w:p>
        </w:tc>
        <w:tc>
          <w:tcPr>
            <w:tcW w:w="3039" w:type="dxa"/>
          </w:tcPr>
          <w:p w14:paraId="485C73D0" w14:textId="77777777" w:rsidR="00B13A66" w:rsidRPr="00230A92" w:rsidRDefault="007D51C7" w:rsidP="005D1E0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Critérios</w:t>
            </w:r>
            <w:r w:rsidR="00404A9B">
              <w:rPr>
                <w:sz w:val="24"/>
                <w:szCs w:val="24"/>
              </w:rPr>
              <w:t xml:space="preserve"> de Aceitação</w:t>
            </w:r>
            <w:r w:rsidR="007D6440">
              <w:rPr>
                <w:rStyle w:val="Refdenotaderodap"/>
                <w:sz w:val="24"/>
                <w:szCs w:val="24"/>
              </w:rPr>
              <w:footnoteReference w:id="2"/>
            </w:r>
          </w:p>
        </w:tc>
      </w:tr>
      <w:tr w:rsidR="003A7834" w14:paraId="7748976E" w14:textId="77777777" w:rsidTr="00B13A66">
        <w:tc>
          <w:tcPr>
            <w:tcW w:w="562" w:type="dxa"/>
          </w:tcPr>
          <w:p w14:paraId="0DAE0F76" w14:textId="16E7BFD2" w:rsidR="003A7834" w:rsidRPr="003A7834" w:rsidRDefault="003A7834" w:rsidP="00230A92">
            <w:pPr>
              <w:rPr>
                <w:szCs w:val="18"/>
              </w:rPr>
            </w:pPr>
            <w:r w:rsidRPr="003A7834">
              <w:rPr>
                <w:szCs w:val="18"/>
              </w:rPr>
              <w:t>1.1</w:t>
            </w:r>
          </w:p>
        </w:tc>
        <w:tc>
          <w:tcPr>
            <w:tcW w:w="2127" w:type="dxa"/>
          </w:tcPr>
          <w:p w14:paraId="6993D8A3" w14:textId="7B1E488A" w:rsidR="003A7834" w:rsidRPr="003A7834" w:rsidRDefault="003A7834" w:rsidP="00F75E97">
            <w:pPr>
              <w:rPr>
                <w:szCs w:val="18"/>
              </w:rPr>
            </w:pPr>
            <w:r>
              <w:rPr>
                <w:szCs w:val="18"/>
              </w:rPr>
              <w:t>Usuário</w:t>
            </w:r>
            <w:r w:rsidR="007636A5">
              <w:rPr>
                <w:szCs w:val="18"/>
              </w:rPr>
              <w:t xml:space="preserve"> -&gt; Leitor</w:t>
            </w:r>
          </w:p>
        </w:tc>
        <w:tc>
          <w:tcPr>
            <w:tcW w:w="3827" w:type="dxa"/>
          </w:tcPr>
          <w:p w14:paraId="67EADCF3" w14:textId="4C19DA91" w:rsidR="003A7834" w:rsidRPr="003A7834" w:rsidRDefault="003A7834" w:rsidP="00F75E97">
            <w:pPr>
              <w:rPr>
                <w:szCs w:val="18"/>
              </w:rPr>
            </w:pPr>
            <w:r>
              <w:rPr>
                <w:szCs w:val="18"/>
              </w:rPr>
              <w:t xml:space="preserve">Quero </w:t>
            </w:r>
            <w:r w:rsidR="00E20F5B">
              <w:rPr>
                <w:szCs w:val="18"/>
              </w:rPr>
              <w:t>me cadastrar no portal</w:t>
            </w:r>
          </w:p>
        </w:tc>
        <w:tc>
          <w:tcPr>
            <w:tcW w:w="2809" w:type="dxa"/>
          </w:tcPr>
          <w:p w14:paraId="382B3A28" w14:textId="12881E80" w:rsidR="003A7834" w:rsidRPr="003A7834" w:rsidRDefault="00E20F5B" w:rsidP="00F75E97">
            <w:pPr>
              <w:rPr>
                <w:szCs w:val="18"/>
              </w:rPr>
            </w:pPr>
            <w:r>
              <w:rPr>
                <w:szCs w:val="18"/>
              </w:rPr>
              <w:t xml:space="preserve">Pois </w:t>
            </w:r>
            <w:r w:rsidR="00302A50">
              <w:rPr>
                <w:szCs w:val="18"/>
              </w:rPr>
              <w:t>quero ter acesso ao portal</w:t>
            </w:r>
          </w:p>
        </w:tc>
        <w:tc>
          <w:tcPr>
            <w:tcW w:w="1585" w:type="dxa"/>
          </w:tcPr>
          <w:p w14:paraId="6D62EF3D" w14:textId="50760569" w:rsidR="003A7834" w:rsidRPr="003A7834" w:rsidRDefault="00F42FB7" w:rsidP="008D0296">
            <w:pPr>
              <w:rPr>
                <w:szCs w:val="18"/>
              </w:rPr>
            </w:pPr>
            <w:r>
              <w:rPr>
                <w:szCs w:val="18"/>
              </w:rPr>
              <w:t>Essencial</w:t>
            </w:r>
          </w:p>
        </w:tc>
        <w:tc>
          <w:tcPr>
            <w:tcW w:w="3039" w:type="dxa"/>
          </w:tcPr>
          <w:p w14:paraId="0780E7C8" w14:textId="074C04C4" w:rsidR="003A7834" w:rsidRPr="003A7834" w:rsidRDefault="00BF1E5E" w:rsidP="005D1E03">
            <w:pPr>
              <w:rPr>
                <w:szCs w:val="18"/>
              </w:rPr>
            </w:pPr>
            <w:r>
              <w:t>O usuário também pode</w:t>
            </w:r>
            <w:r>
              <w:t xml:space="preserve"> fazer</w:t>
            </w:r>
            <w:r w:rsidR="008C48B7">
              <w:t xml:space="preserve"> </w:t>
            </w:r>
            <w:r w:rsidR="00F2243C">
              <w:t>cadastro</w:t>
            </w:r>
            <w:r>
              <w:t xml:space="preserve"> usando o Facebook ou Google</w:t>
            </w:r>
            <w:r>
              <w:t>.</w:t>
            </w:r>
          </w:p>
        </w:tc>
      </w:tr>
      <w:tr w:rsidR="00BF1E5E" w14:paraId="5CE00A8E" w14:textId="77777777" w:rsidTr="00B13A66">
        <w:tc>
          <w:tcPr>
            <w:tcW w:w="562" w:type="dxa"/>
          </w:tcPr>
          <w:p w14:paraId="245580AF" w14:textId="60403227" w:rsidR="00BF1E5E" w:rsidRPr="003A7834" w:rsidRDefault="00BF1E5E" w:rsidP="00230A92">
            <w:pPr>
              <w:rPr>
                <w:szCs w:val="18"/>
              </w:rPr>
            </w:pPr>
            <w:r>
              <w:rPr>
                <w:szCs w:val="18"/>
              </w:rPr>
              <w:t>1.2</w:t>
            </w:r>
          </w:p>
        </w:tc>
        <w:tc>
          <w:tcPr>
            <w:tcW w:w="2127" w:type="dxa"/>
          </w:tcPr>
          <w:p w14:paraId="7F369150" w14:textId="53B8BFCC" w:rsidR="00BF1E5E" w:rsidRDefault="00BF1E5E" w:rsidP="00F75E97">
            <w:pPr>
              <w:rPr>
                <w:szCs w:val="18"/>
              </w:rPr>
            </w:pPr>
            <w:r>
              <w:rPr>
                <w:szCs w:val="18"/>
              </w:rPr>
              <w:t>Usuário</w:t>
            </w:r>
            <w:r w:rsidR="007636A5">
              <w:rPr>
                <w:szCs w:val="18"/>
              </w:rPr>
              <w:t xml:space="preserve"> -&gt; Leitor</w:t>
            </w:r>
          </w:p>
        </w:tc>
        <w:tc>
          <w:tcPr>
            <w:tcW w:w="3827" w:type="dxa"/>
          </w:tcPr>
          <w:p w14:paraId="6B719ECC" w14:textId="1F94A869" w:rsidR="00BF1E5E" w:rsidRDefault="00D668A8" w:rsidP="00F75E97">
            <w:pPr>
              <w:rPr>
                <w:szCs w:val="18"/>
              </w:rPr>
            </w:pPr>
            <w:r>
              <w:rPr>
                <w:szCs w:val="18"/>
              </w:rPr>
              <w:t>Quero poder redefinir minha senha</w:t>
            </w:r>
          </w:p>
        </w:tc>
        <w:tc>
          <w:tcPr>
            <w:tcW w:w="2809" w:type="dxa"/>
          </w:tcPr>
          <w:p w14:paraId="00E5F851" w14:textId="4824FA65" w:rsidR="00BF1E5E" w:rsidRDefault="00D668A8" w:rsidP="00F75E97">
            <w:pPr>
              <w:rPr>
                <w:szCs w:val="18"/>
              </w:rPr>
            </w:pPr>
            <w:r>
              <w:rPr>
                <w:szCs w:val="18"/>
              </w:rPr>
              <w:t>Pois posso querer muda-la ou redefini-la</w:t>
            </w:r>
          </w:p>
        </w:tc>
        <w:tc>
          <w:tcPr>
            <w:tcW w:w="1585" w:type="dxa"/>
          </w:tcPr>
          <w:p w14:paraId="1173E6D0" w14:textId="7A7E1906" w:rsidR="00BF1E5E" w:rsidRDefault="00D668A8" w:rsidP="008D0296">
            <w:pPr>
              <w:rPr>
                <w:szCs w:val="18"/>
              </w:rPr>
            </w:pPr>
            <w:r>
              <w:rPr>
                <w:szCs w:val="18"/>
              </w:rPr>
              <w:t>Essencial</w:t>
            </w:r>
          </w:p>
        </w:tc>
        <w:tc>
          <w:tcPr>
            <w:tcW w:w="3039" w:type="dxa"/>
          </w:tcPr>
          <w:p w14:paraId="266A738F" w14:textId="77777777" w:rsidR="00BF1E5E" w:rsidRDefault="00BF1E5E" w:rsidP="005D1E03"/>
        </w:tc>
      </w:tr>
      <w:tr w:rsidR="002D1E7E" w14:paraId="456E7F5D" w14:textId="77777777" w:rsidTr="00B13A66">
        <w:tc>
          <w:tcPr>
            <w:tcW w:w="562" w:type="dxa"/>
          </w:tcPr>
          <w:p w14:paraId="4B3545D8" w14:textId="122B0176" w:rsidR="002D1E7E" w:rsidRDefault="00DC6EC3" w:rsidP="00230A92">
            <w:pPr>
              <w:rPr>
                <w:szCs w:val="18"/>
              </w:rPr>
            </w:pPr>
            <w:r>
              <w:rPr>
                <w:szCs w:val="18"/>
              </w:rPr>
              <w:t>1.3</w:t>
            </w:r>
          </w:p>
        </w:tc>
        <w:tc>
          <w:tcPr>
            <w:tcW w:w="2127" w:type="dxa"/>
          </w:tcPr>
          <w:p w14:paraId="55C5578B" w14:textId="7D755A53" w:rsidR="002D1E7E" w:rsidRDefault="00DC6EC3" w:rsidP="00F75E97">
            <w:pPr>
              <w:rPr>
                <w:szCs w:val="18"/>
              </w:rPr>
            </w:pPr>
            <w:r>
              <w:rPr>
                <w:szCs w:val="18"/>
              </w:rPr>
              <w:t>Usuário</w:t>
            </w:r>
            <w:r w:rsidR="007636A5">
              <w:rPr>
                <w:szCs w:val="18"/>
              </w:rPr>
              <w:t xml:space="preserve"> </w:t>
            </w:r>
            <w:r w:rsidR="007636A5">
              <w:rPr>
                <w:szCs w:val="18"/>
              </w:rPr>
              <w:t>-&gt; Leitor</w:t>
            </w:r>
          </w:p>
        </w:tc>
        <w:tc>
          <w:tcPr>
            <w:tcW w:w="3827" w:type="dxa"/>
          </w:tcPr>
          <w:p w14:paraId="0EBC54CD" w14:textId="311B32F3" w:rsidR="002D1E7E" w:rsidRDefault="00DC6EC3" w:rsidP="00F75E97">
            <w:pPr>
              <w:rPr>
                <w:szCs w:val="18"/>
              </w:rPr>
            </w:pPr>
            <w:r>
              <w:rPr>
                <w:szCs w:val="18"/>
              </w:rPr>
              <w:t>Quero poder acessar meu perfil</w:t>
            </w:r>
          </w:p>
        </w:tc>
        <w:tc>
          <w:tcPr>
            <w:tcW w:w="2809" w:type="dxa"/>
          </w:tcPr>
          <w:p w14:paraId="6A0E0620" w14:textId="64050844" w:rsidR="002D1E7E" w:rsidRDefault="00302A50" w:rsidP="00F75E97">
            <w:pPr>
              <w:rPr>
                <w:szCs w:val="18"/>
              </w:rPr>
            </w:pPr>
            <w:r>
              <w:rPr>
                <w:szCs w:val="18"/>
              </w:rPr>
              <w:t>D</w:t>
            </w:r>
            <w:r>
              <w:rPr>
                <w:szCs w:val="18"/>
              </w:rPr>
              <w:t>esejo acessar os recursos do sistema</w:t>
            </w:r>
          </w:p>
        </w:tc>
        <w:tc>
          <w:tcPr>
            <w:tcW w:w="1585" w:type="dxa"/>
          </w:tcPr>
          <w:p w14:paraId="370DE8AB" w14:textId="015CFD9F" w:rsidR="002D1E7E" w:rsidRDefault="00F2243C" w:rsidP="008D0296">
            <w:pPr>
              <w:rPr>
                <w:szCs w:val="18"/>
              </w:rPr>
            </w:pPr>
            <w:r>
              <w:rPr>
                <w:szCs w:val="18"/>
              </w:rPr>
              <w:t>Essencial</w:t>
            </w:r>
          </w:p>
        </w:tc>
        <w:tc>
          <w:tcPr>
            <w:tcW w:w="3039" w:type="dxa"/>
          </w:tcPr>
          <w:p w14:paraId="2BA3C94E" w14:textId="56973426" w:rsidR="002D1E7E" w:rsidRDefault="00F2243C" w:rsidP="005D1E03">
            <w:r>
              <w:t>Se o usuário se cadastrou usando o Facebook ou Google, ele pode fazer login usando esses sites.</w:t>
            </w:r>
          </w:p>
        </w:tc>
      </w:tr>
      <w:tr w:rsidR="00C34602" w14:paraId="1D9EEFE2" w14:textId="77777777" w:rsidTr="00B13A66">
        <w:tc>
          <w:tcPr>
            <w:tcW w:w="562" w:type="dxa"/>
          </w:tcPr>
          <w:p w14:paraId="160519CB" w14:textId="7B76C21A" w:rsidR="00C34602" w:rsidRDefault="00C34602" w:rsidP="00230A92">
            <w:pPr>
              <w:rPr>
                <w:szCs w:val="18"/>
              </w:rPr>
            </w:pPr>
            <w:r>
              <w:rPr>
                <w:szCs w:val="18"/>
              </w:rPr>
              <w:t>1.4</w:t>
            </w:r>
          </w:p>
        </w:tc>
        <w:tc>
          <w:tcPr>
            <w:tcW w:w="2127" w:type="dxa"/>
          </w:tcPr>
          <w:p w14:paraId="5CBB2C21" w14:textId="045A1123" w:rsidR="00C34602" w:rsidRDefault="00C34602" w:rsidP="00F75E97">
            <w:pPr>
              <w:rPr>
                <w:szCs w:val="18"/>
              </w:rPr>
            </w:pPr>
            <w:r>
              <w:rPr>
                <w:szCs w:val="18"/>
              </w:rPr>
              <w:t>Usuário</w:t>
            </w:r>
            <w:r w:rsidR="007636A5">
              <w:rPr>
                <w:szCs w:val="18"/>
              </w:rPr>
              <w:t xml:space="preserve"> </w:t>
            </w:r>
            <w:r w:rsidR="007636A5">
              <w:rPr>
                <w:szCs w:val="18"/>
              </w:rPr>
              <w:t>-&gt; Leitor</w:t>
            </w:r>
          </w:p>
        </w:tc>
        <w:tc>
          <w:tcPr>
            <w:tcW w:w="3827" w:type="dxa"/>
          </w:tcPr>
          <w:p w14:paraId="1398CE59" w14:textId="2F92CAEE" w:rsidR="00C34602" w:rsidRDefault="00092C9B" w:rsidP="00F75E97">
            <w:pPr>
              <w:rPr>
                <w:szCs w:val="18"/>
              </w:rPr>
            </w:pPr>
            <w:r>
              <w:rPr>
                <w:szCs w:val="18"/>
              </w:rPr>
              <w:t>Quero editar meu perfil</w:t>
            </w:r>
          </w:p>
        </w:tc>
        <w:tc>
          <w:tcPr>
            <w:tcW w:w="2809" w:type="dxa"/>
          </w:tcPr>
          <w:p w14:paraId="6830F66F" w14:textId="5F9D131A" w:rsidR="00C34602" w:rsidRDefault="00092C9B" w:rsidP="00F75E97">
            <w:pPr>
              <w:rPr>
                <w:szCs w:val="18"/>
              </w:rPr>
            </w:pPr>
            <w:r>
              <w:rPr>
                <w:szCs w:val="18"/>
              </w:rPr>
              <w:t>Desejo</w:t>
            </w:r>
            <w:r w:rsidR="002E1EE1">
              <w:rPr>
                <w:szCs w:val="18"/>
              </w:rPr>
              <w:t xml:space="preserve"> atualizar minhas informações</w:t>
            </w:r>
          </w:p>
        </w:tc>
        <w:tc>
          <w:tcPr>
            <w:tcW w:w="1585" w:type="dxa"/>
          </w:tcPr>
          <w:p w14:paraId="396AF2D1" w14:textId="3E76B201" w:rsidR="00C34602" w:rsidRDefault="002E1EE1" w:rsidP="008D0296">
            <w:pPr>
              <w:rPr>
                <w:szCs w:val="18"/>
              </w:rPr>
            </w:pPr>
            <w:r>
              <w:rPr>
                <w:szCs w:val="18"/>
              </w:rPr>
              <w:t>Essencial</w:t>
            </w:r>
          </w:p>
        </w:tc>
        <w:tc>
          <w:tcPr>
            <w:tcW w:w="3039" w:type="dxa"/>
          </w:tcPr>
          <w:p w14:paraId="56F20461" w14:textId="77777777" w:rsidR="00C34602" w:rsidRDefault="00C34602" w:rsidP="005D1E03"/>
        </w:tc>
      </w:tr>
      <w:tr w:rsidR="00F07DDF" w14:paraId="3C02ED17" w14:textId="77777777" w:rsidTr="00B13A66">
        <w:tc>
          <w:tcPr>
            <w:tcW w:w="562" w:type="dxa"/>
          </w:tcPr>
          <w:p w14:paraId="5743A5B5" w14:textId="27DE8CE5" w:rsidR="00F07DDF" w:rsidRDefault="00F07DDF" w:rsidP="00230A92">
            <w:pPr>
              <w:rPr>
                <w:szCs w:val="18"/>
              </w:rPr>
            </w:pPr>
            <w:r>
              <w:rPr>
                <w:szCs w:val="18"/>
              </w:rPr>
              <w:t>1.5</w:t>
            </w:r>
          </w:p>
        </w:tc>
        <w:tc>
          <w:tcPr>
            <w:tcW w:w="2127" w:type="dxa"/>
          </w:tcPr>
          <w:p w14:paraId="5938F96D" w14:textId="3361C59F" w:rsidR="00F07DDF" w:rsidRDefault="00F07DDF" w:rsidP="00F75E97">
            <w:pPr>
              <w:rPr>
                <w:szCs w:val="18"/>
              </w:rPr>
            </w:pPr>
            <w:r>
              <w:rPr>
                <w:szCs w:val="18"/>
              </w:rPr>
              <w:t>Usuário</w:t>
            </w:r>
            <w:r w:rsidR="007636A5">
              <w:rPr>
                <w:szCs w:val="18"/>
              </w:rPr>
              <w:t xml:space="preserve"> </w:t>
            </w:r>
            <w:r w:rsidR="007636A5">
              <w:rPr>
                <w:szCs w:val="18"/>
              </w:rPr>
              <w:t>-&gt; Leitor</w:t>
            </w:r>
          </w:p>
        </w:tc>
        <w:tc>
          <w:tcPr>
            <w:tcW w:w="3827" w:type="dxa"/>
          </w:tcPr>
          <w:p w14:paraId="79C5C148" w14:textId="43BC5D22" w:rsidR="00F07DDF" w:rsidRDefault="00F07DDF" w:rsidP="00F75E97">
            <w:pPr>
              <w:rPr>
                <w:szCs w:val="18"/>
              </w:rPr>
            </w:pPr>
            <w:r>
              <w:rPr>
                <w:szCs w:val="18"/>
              </w:rPr>
              <w:t>Desejo cancelar minha conta</w:t>
            </w:r>
          </w:p>
        </w:tc>
        <w:tc>
          <w:tcPr>
            <w:tcW w:w="2809" w:type="dxa"/>
          </w:tcPr>
          <w:p w14:paraId="3294DC92" w14:textId="11D6992D" w:rsidR="00F07DDF" w:rsidRDefault="00BF42F0" w:rsidP="00F75E97">
            <w:pPr>
              <w:rPr>
                <w:szCs w:val="18"/>
              </w:rPr>
            </w:pPr>
            <w:r>
              <w:rPr>
                <w:szCs w:val="18"/>
              </w:rPr>
              <w:t>Posso não querer mais acessar o site</w:t>
            </w:r>
          </w:p>
        </w:tc>
        <w:tc>
          <w:tcPr>
            <w:tcW w:w="1585" w:type="dxa"/>
          </w:tcPr>
          <w:p w14:paraId="13DE98CB" w14:textId="430BBC9F" w:rsidR="00F07DDF" w:rsidRDefault="00BF42F0" w:rsidP="008D0296">
            <w:pPr>
              <w:rPr>
                <w:szCs w:val="18"/>
              </w:rPr>
            </w:pPr>
            <w:r>
              <w:rPr>
                <w:szCs w:val="18"/>
              </w:rPr>
              <w:t>Desejável</w:t>
            </w:r>
          </w:p>
        </w:tc>
        <w:tc>
          <w:tcPr>
            <w:tcW w:w="3039" w:type="dxa"/>
          </w:tcPr>
          <w:p w14:paraId="5D986FB9" w14:textId="77777777" w:rsidR="00F07DDF" w:rsidRDefault="00F07DDF" w:rsidP="005D1E03"/>
        </w:tc>
      </w:tr>
    </w:tbl>
    <w:p w14:paraId="74A69091" w14:textId="3FEA2B12" w:rsidR="00107962" w:rsidRPr="002C76CA" w:rsidRDefault="00107962" w:rsidP="00107962">
      <w:pPr>
        <w:pStyle w:val="Ttulo2"/>
        <w:numPr>
          <w:ilvl w:val="0"/>
          <w:numId w:val="7"/>
        </w:numPr>
        <w:rPr>
          <w:i/>
        </w:rPr>
      </w:pPr>
      <w:r>
        <w:rPr>
          <w:i/>
        </w:rPr>
        <w:lastRenderedPageBreak/>
        <w:t>Notícias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622"/>
        <w:gridCol w:w="2117"/>
        <w:gridCol w:w="3804"/>
        <w:gridCol w:w="2795"/>
        <w:gridCol w:w="1585"/>
        <w:gridCol w:w="3026"/>
      </w:tblGrid>
      <w:tr w:rsidR="000B08A3" w:rsidRPr="00230A92" w14:paraId="28A3E774" w14:textId="77777777" w:rsidTr="000B0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2" w:type="dxa"/>
          </w:tcPr>
          <w:p w14:paraId="7C2CDA52" w14:textId="77777777" w:rsidR="000B08A3" w:rsidRPr="00230A92" w:rsidRDefault="000B08A3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17" w:type="dxa"/>
          </w:tcPr>
          <w:p w14:paraId="5FC064D6" w14:textId="77777777" w:rsidR="000B08A3" w:rsidRPr="00230A92" w:rsidRDefault="000B08A3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804" w:type="dxa"/>
          </w:tcPr>
          <w:p w14:paraId="72E9590E" w14:textId="77777777" w:rsidR="000B08A3" w:rsidRPr="00230A92" w:rsidRDefault="000B08A3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2795" w:type="dxa"/>
          </w:tcPr>
          <w:p w14:paraId="7D0A5CD4" w14:textId="77777777" w:rsidR="000B08A3" w:rsidRPr="00230A92" w:rsidRDefault="000B08A3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1585" w:type="dxa"/>
          </w:tcPr>
          <w:p w14:paraId="11981CD7" w14:textId="77777777" w:rsidR="000B08A3" w:rsidRPr="00230A92" w:rsidRDefault="000B08A3" w:rsidP="001E6F74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  <w:r>
              <w:rPr>
                <w:rStyle w:val="Refdenotaderodap"/>
                <w:sz w:val="24"/>
                <w:szCs w:val="24"/>
              </w:rPr>
              <w:footnoteReference w:id="3"/>
            </w:r>
          </w:p>
        </w:tc>
        <w:tc>
          <w:tcPr>
            <w:tcW w:w="3026" w:type="dxa"/>
          </w:tcPr>
          <w:p w14:paraId="13972645" w14:textId="77777777" w:rsidR="000B08A3" w:rsidRPr="00230A92" w:rsidRDefault="000B08A3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Critérios de Aceitação</w:t>
            </w:r>
            <w:r>
              <w:rPr>
                <w:rStyle w:val="Refdenotaderodap"/>
                <w:sz w:val="24"/>
                <w:szCs w:val="24"/>
              </w:rPr>
              <w:footnoteReference w:id="4"/>
            </w:r>
          </w:p>
        </w:tc>
      </w:tr>
      <w:tr w:rsidR="000B08A3" w:rsidRPr="00230A92" w14:paraId="3DBBFBAB" w14:textId="77777777" w:rsidTr="000B08A3">
        <w:tc>
          <w:tcPr>
            <w:tcW w:w="622" w:type="dxa"/>
          </w:tcPr>
          <w:p w14:paraId="6D94B693" w14:textId="049597AD" w:rsidR="000B08A3" w:rsidRPr="000B08A3" w:rsidRDefault="000B08A3" w:rsidP="000B08A3">
            <w:pPr>
              <w:rPr>
                <w:szCs w:val="18"/>
              </w:rPr>
            </w:pPr>
            <w:r w:rsidRPr="000B08A3">
              <w:rPr>
                <w:szCs w:val="18"/>
              </w:rPr>
              <w:t>2.1</w:t>
            </w:r>
          </w:p>
        </w:tc>
        <w:tc>
          <w:tcPr>
            <w:tcW w:w="2117" w:type="dxa"/>
          </w:tcPr>
          <w:p w14:paraId="7D2D19EA" w14:textId="15EAAB6A" w:rsidR="000B08A3" w:rsidRDefault="007636A5" w:rsidP="000B08A3">
            <w:pPr>
              <w:rPr>
                <w:sz w:val="24"/>
                <w:szCs w:val="24"/>
              </w:rPr>
            </w:pPr>
            <w:r>
              <w:rPr>
                <w:szCs w:val="18"/>
              </w:rPr>
              <w:t>Usuário -&gt; Leitor</w:t>
            </w:r>
          </w:p>
        </w:tc>
        <w:tc>
          <w:tcPr>
            <w:tcW w:w="3804" w:type="dxa"/>
          </w:tcPr>
          <w:p w14:paraId="4648113B" w14:textId="5361F4D6" w:rsidR="000B08A3" w:rsidRDefault="000B08A3" w:rsidP="000B08A3">
            <w:pPr>
              <w:rPr>
                <w:sz w:val="24"/>
                <w:szCs w:val="24"/>
              </w:rPr>
            </w:pPr>
            <w:r>
              <w:t>Ler notícias sobre economia</w:t>
            </w:r>
          </w:p>
        </w:tc>
        <w:tc>
          <w:tcPr>
            <w:tcW w:w="2795" w:type="dxa"/>
          </w:tcPr>
          <w:p w14:paraId="55C9DB93" w14:textId="6FFAAA2E" w:rsidR="000B08A3" w:rsidRDefault="000B08A3" w:rsidP="000B08A3">
            <w:pPr>
              <w:rPr>
                <w:sz w:val="24"/>
                <w:szCs w:val="24"/>
              </w:rPr>
            </w:pPr>
            <w:r>
              <w:t>Porque quero ficar informado sobre esse assunto específico</w:t>
            </w:r>
          </w:p>
        </w:tc>
        <w:tc>
          <w:tcPr>
            <w:tcW w:w="1585" w:type="dxa"/>
          </w:tcPr>
          <w:p w14:paraId="3BF979C2" w14:textId="7E5F8AE3" w:rsidR="000B08A3" w:rsidRPr="00230A92" w:rsidRDefault="000B08A3" w:rsidP="000B08A3">
            <w:pPr>
              <w:rPr>
                <w:sz w:val="24"/>
                <w:szCs w:val="24"/>
              </w:rPr>
            </w:pPr>
            <w:r>
              <w:t>Essencial</w:t>
            </w:r>
          </w:p>
        </w:tc>
        <w:tc>
          <w:tcPr>
            <w:tcW w:w="3026" w:type="dxa"/>
          </w:tcPr>
          <w:p w14:paraId="6CC0DBC5" w14:textId="32602120" w:rsidR="000B08A3" w:rsidRDefault="000B08A3" w:rsidP="000B08A3">
            <w:pPr>
              <w:rPr>
                <w:sz w:val="24"/>
                <w:szCs w:val="24"/>
              </w:rPr>
            </w:pPr>
            <w:r>
              <w:t>As notícias são separadas entre Brasil e mundo.</w:t>
            </w:r>
          </w:p>
        </w:tc>
      </w:tr>
      <w:tr w:rsidR="000B08A3" w:rsidRPr="00230A92" w14:paraId="1A31A113" w14:textId="77777777" w:rsidTr="000B08A3">
        <w:tc>
          <w:tcPr>
            <w:tcW w:w="622" w:type="dxa"/>
          </w:tcPr>
          <w:p w14:paraId="7460D330" w14:textId="0919EA7B" w:rsidR="000B08A3" w:rsidRPr="000B08A3" w:rsidRDefault="000B08A3" w:rsidP="000B08A3">
            <w:pPr>
              <w:rPr>
                <w:szCs w:val="18"/>
              </w:rPr>
            </w:pPr>
            <w:r>
              <w:rPr>
                <w:szCs w:val="18"/>
              </w:rPr>
              <w:t>2.2</w:t>
            </w:r>
          </w:p>
        </w:tc>
        <w:tc>
          <w:tcPr>
            <w:tcW w:w="2117" w:type="dxa"/>
          </w:tcPr>
          <w:p w14:paraId="4192C7A2" w14:textId="3BE1BF5A" w:rsidR="000B08A3" w:rsidRDefault="007636A5" w:rsidP="000B08A3">
            <w:r>
              <w:rPr>
                <w:szCs w:val="18"/>
              </w:rPr>
              <w:t>Usuário -&gt; Leitor</w:t>
            </w:r>
          </w:p>
        </w:tc>
        <w:tc>
          <w:tcPr>
            <w:tcW w:w="3804" w:type="dxa"/>
          </w:tcPr>
          <w:p w14:paraId="37015A9C" w14:textId="571A843C" w:rsidR="000B08A3" w:rsidRDefault="000B08A3" w:rsidP="000B08A3">
            <w:r>
              <w:t>Quero saber qual notícia no mundo econômico está em destaque</w:t>
            </w:r>
          </w:p>
        </w:tc>
        <w:tc>
          <w:tcPr>
            <w:tcW w:w="2795" w:type="dxa"/>
          </w:tcPr>
          <w:p w14:paraId="49FDD475" w14:textId="2F4FE1F7" w:rsidR="000B08A3" w:rsidRDefault="000B08A3" w:rsidP="000B08A3">
            <w:r>
              <w:t>Porque isso pode ser importante para meus possíveis investimentos</w:t>
            </w:r>
          </w:p>
        </w:tc>
        <w:tc>
          <w:tcPr>
            <w:tcW w:w="1585" w:type="dxa"/>
          </w:tcPr>
          <w:p w14:paraId="29CC78C7" w14:textId="269C9759" w:rsidR="000B08A3" w:rsidRDefault="000B08A3" w:rsidP="000B08A3">
            <w:r>
              <w:t>Essencial</w:t>
            </w:r>
          </w:p>
        </w:tc>
        <w:tc>
          <w:tcPr>
            <w:tcW w:w="3026" w:type="dxa"/>
          </w:tcPr>
          <w:p w14:paraId="24422FD4" w14:textId="77777777" w:rsidR="000B08A3" w:rsidRDefault="000B08A3" w:rsidP="000B08A3"/>
        </w:tc>
      </w:tr>
      <w:tr w:rsidR="008706EF" w:rsidRPr="00230A92" w14:paraId="6F78928D" w14:textId="77777777" w:rsidTr="000B08A3">
        <w:tc>
          <w:tcPr>
            <w:tcW w:w="622" w:type="dxa"/>
          </w:tcPr>
          <w:p w14:paraId="390422DF" w14:textId="6C4B95BC" w:rsidR="008706EF" w:rsidRDefault="008706EF" w:rsidP="000B08A3">
            <w:pPr>
              <w:rPr>
                <w:szCs w:val="18"/>
              </w:rPr>
            </w:pPr>
            <w:r>
              <w:rPr>
                <w:szCs w:val="18"/>
              </w:rPr>
              <w:t>2.3</w:t>
            </w:r>
          </w:p>
        </w:tc>
        <w:tc>
          <w:tcPr>
            <w:tcW w:w="2117" w:type="dxa"/>
          </w:tcPr>
          <w:p w14:paraId="6EBA9FD3" w14:textId="0D8FF93C" w:rsidR="008706EF" w:rsidRDefault="007636A5" w:rsidP="000B08A3">
            <w:r>
              <w:rPr>
                <w:szCs w:val="18"/>
              </w:rPr>
              <w:t>Usuário -&gt; Leitor</w:t>
            </w:r>
          </w:p>
        </w:tc>
        <w:tc>
          <w:tcPr>
            <w:tcW w:w="3804" w:type="dxa"/>
          </w:tcPr>
          <w:p w14:paraId="08924131" w14:textId="07C1457D" w:rsidR="008706EF" w:rsidRDefault="00DB34B9" w:rsidP="000B08A3">
            <w:r>
              <w:t>Quero poder “curtir” ou “não curtir” uma notícia</w:t>
            </w:r>
          </w:p>
        </w:tc>
        <w:tc>
          <w:tcPr>
            <w:tcW w:w="2795" w:type="dxa"/>
          </w:tcPr>
          <w:p w14:paraId="6DDB98B0" w14:textId="3A26C5AA" w:rsidR="008706EF" w:rsidRDefault="00DB34B9" w:rsidP="000B08A3">
            <w:r>
              <w:t xml:space="preserve">Pois quero </w:t>
            </w:r>
            <w:r w:rsidR="00063FC2">
              <w:t>dar meu feedback</w:t>
            </w:r>
          </w:p>
        </w:tc>
        <w:tc>
          <w:tcPr>
            <w:tcW w:w="1585" w:type="dxa"/>
          </w:tcPr>
          <w:p w14:paraId="1C7D985E" w14:textId="7C7D8C87" w:rsidR="008706EF" w:rsidRDefault="00063FC2" w:rsidP="000B08A3">
            <w:r>
              <w:t>Importante</w:t>
            </w:r>
          </w:p>
        </w:tc>
        <w:tc>
          <w:tcPr>
            <w:tcW w:w="3026" w:type="dxa"/>
          </w:tcPr>
          <w:p w14:paraId="194B0E84" w14:textId="6ABCE0CB" w:rsidR="008706EF" w:rsidRDefault="003A6CFE" w:rsidP="000B08A3">
            <w:r>
              <w:t>O índice de feedbacks altera a posição de exibição no feed de notícias.</w:t>
            </w:r>
          </w:p>
        </w:tc>
      </w:tr>
      <w:tr w:rsidR="003A6CFE" w:rsidRPr="00230A92" w14:paraId="08668A55" w14:textId="77777777" w:rsidTr="000B08A3">
        <w:tc>
          <w:tcPr>
            <w:tcW w:w="622" w:type="dxa"/>
          </w:tcPr>
          <w:p w14:paraId="45FE91CE" w14:textId="0AD3FB5E" w:rsidR="003A6CFE" w:rsidRDefault="003A6CFE" w:rsidP="000B08A3">
            <w:pPr>
              <w:rPr>
                <w:szCs w:val="18"/>
              </w:rPr>
            </w:pPr>
            <w:r>
              <w:rPr>
                <w:szCs w:val="18"/>
              </w:rPr>
              <w:t>2.4</w:t>
            </w:r>
          </w:p>
        </w:tc>
        <w:tc>
          <w:tcPr>
            <w:tcW w:w="2117" w:type="dxa"/>
          </w:tcPr>
          <w:p w14:paraId="522C758F" w14:textId="64404487" w:rsidR="003A6CFE" w:rsidRDefault="007636A5" w:rsidP="000B08A3">
            <w:r>
              <w:rPr>
                <w:szCs w:val="18"/>
              </w:rPr>
              <w:t>Usuário -&gt; Leitor</w:t>
            </w:r>
          </w:p>
        </w:tc>
        <w:tc>
          <w:tcPr>
            <w:tcW w:w="3804" w:type="dxa"/>
          </w:tcPr>
          <w:p w14:paraId="0EA6D41B" w14:textId="03A52C5A" w:rsidR="003A6CFE" w:rsidRDefault="00671566" w:rsidP="000B08A3">
            <w:r>
              <w:t>Quero comentar as notícias</w:t>
            </w:r>
          </w:p>
        </w:tc>
        <w:tc>
          <w:tcPr>
            <w:tcW w:w="2795" w:type="dxa"/>
          </w:tcPr>
          <w:p w14:paraId="3123CB87" w14:textId="70598A25" w:rsidR="003A6CFE" w:rsidRDefault="00671566" w:rsidP="000B08A3">
            <w:r>
              <w:t>Porque quero interagir com outros leitores sobre um</w:t>
            </w:r>
            <w:r w:rsidR="00F14B51">
              <w:t>a</w:t>
            </w:r>
            <w:r>
              <w:t xml:space="preserve"> notícia</w:t>
            </w:r>
          </w:p>
        </w:tc>
        <w:tc>
          <w:tcPr>
            <w:tcW w:w="1585" w:type="dxa"/>
          </w:tcPr>
          <w:p w14:paraId="4543CAF7" w14:textId="02862C2E" w:rsidR="003A6CFE" w:rsidRDefault="00671566" w:rsidP="000B08A3">
            <w:r>
              <w:t>Impo</w:t>
            </w:r>
            <w:r w:rsidR="00F14B51">
              <w:t>rtante</w:t>
            </w:r>
          </w:p>
        </w:tc>
        <w:tc>
          <w:tcPr>
            <w:tcW w:w="3026" w:type="dxa"/>
          </w:tcPr>
          <w:p w14:paraId="54CE462A" w14:textId="320D0AD1" w:rsidR="0078444B" w:rsidRDefault="00F14B51" w:rsidP="000B08A3">
            <w:r>
              <w:t xml:space="preserve">A quantidade de comentários </w:t>
            </w:r>
            <w:r w:rsidR="0078444B">
              <w:t>também altera a posição da notícia.</w:t>
            </w:r>
          </w:p>
        </w:tc>
      </w:tr>
      <w:tr w:rsidR="0078444B" w:rsidRPr="00230A92" w14:paraId="2CBBF978" w14:textId="77777777" w:rsidTr="000B08A3">
        <w:tc>
          <w:tcPr>
            <w:tcW w:w="622" w:type="dxa"/>
          </w:tcPr>
          <w:p w14:paraId="52083850" w14:textId="332C964D" w:rsidR="0078444B" w:rsidRDefault="0078444B" w:rsidP="000B08A3">
            <w:pPr>
              <w:rPr>
                <w:szCs w:val="18"/>
              </w:rPr>
            </w:pPr>
            <w:r>
              <w:rPr>
                <w:szCs w:val="18"/>
              </w:rPr>
              <w:t>2.5</w:t>
            </w:r>
          </w:p>
        </w:tc>
        <w:tc>
          <w:tcPr>
            <w:tcW w:w="2117" w:type="dxa"/>
          </w:tcPr>
          <w:p w14:paraId="20652803" w14:textId="4727317E" w:rsidR="0078444B" w:rsidRDefault="007636A5" w:rsidP="000B08A3">
            <w:r>
              <w:rPr>
                <w:szCs w:val="18"/>
              </w:rPr>
              <w:t>Usuário -&gt; Leitor</w:t>
            </w:r>
          </w:p>
        </w:tc>
        <w:tc>
          <w:tcPr>
            <w:tcW w:w="3804" w:type="dxa"/>
          </w:tcPr>
          <w:p w14:paraId="63BCB17C" w14:textId="08640800" w:rsidR="0078444B" w:rsidRDefault="007636A5" w:rsidP="000B08A3">
            <w:r>
              <w:t>Desejo compartilhar as notícias</w:t>
            </w:r>
          </w:p>
        </w:tc>
        <w:tc>
          <w:tcPr>
            <w:tcW w:w="2795" w:type="dxa"/>
          </w:tcPr>
          <w:p w14:paraId="58F1DD4D" w14:textId="2FF745C1" w:rsidR="0078444B" w:rsidRDefault="007636A5" w:rsidP="000B08A3">
            <w:r>
              <w:t xml:space="preserve">Quero </w:t>
            </w:r>
            <w:r w:rsidR="00040861">
              <w:t>divulgar notícias nas minhas redes sociais</w:t>
            </w:r>
          </w:p>
        </w:tc>
        <w:tc>
          <w:tcPr>
            <w:tcW w:w="1585" w:type="dxa"/>
          </w:tcPr>
          <w:p w14:paraId="51C3CB75" w14:textId="70A92CBD" w:rsidR="0078444B" w:rsidRDefault="00040861" w:rsidP="000B08A3">
            <w:r>
              <w:t>Desejável</w:t>
            </w:r>
          </w:p>
        </w:tc>
        <w:tc>
          <w:tcPr>
            <w:tcW w:w="3026" w:type="dxa"/>
          </w:tcPr>
          <w:p w14:paraId="5F612457" w14:textId="30185F01" w:rsidR="0078444B" w:rsidRDefault="00040861" w:rsidP="000B08A3">
            <w:r>
              <w:t xml:space="preserve">A quantidade de compartilhamento também interfere na posição </w:t>
            </w:r>
            <w:r w:rsidR="00B556B6">
              <w:t>no feed.</w:t>
            </w:r>
          </w:p>
        </w:tc>
      </w:tr>
      <w:tr w:rsidR="000A620E" w:rsidRPr="00230A92" w14:paraId="1AC95BE0" w14:textId="77777777" w:rsidTr="000B08A3">
        <w:tc>
          <w:tcPr>
            <w:tcW w:w="622" w:type="dxa"/>
          </w:tcPr>
          <w:p w14:paraId="7545CCA1" w14:textId="5059000F" w:rsidR="000A620E" w:rsidRDefault="000A620E" w:rsidP="000A620E">
            <w:pPr>
              <w:rPr>
                <w:szCs w:val="18"/>
              </w:rPr>
            </w:pPr>
            <w:r>
              <w:rPr>
                <w:szCs w:val="18"/>
              </w:rPr>
              <w:t>2.6</w:t>
            </w:r>
          </w:p>
        </w:tc>
        <w:tc>
          <w:tcPr>
            <w:tcW w:w="2117" w:type="dxa"/>
          </w:tcPr>
          <w:p w14:paraId="11C8282A" w14:textId="4DA212E8" w:rsidR="000A620E" w:rsidRDefault="000A620E" w:rsidP="000A620E">
            <w:pPr>
              <w:rPr>
                <w:szCs w:val="18"/>
              </w:rPr>
            </w:pPr>
            <w:r>
              <w:rPr>
                <w:szCs w:val="18"/>
              </w:rPr>
              <w:t>Usuário -&gt; Leitor, Administrador</w:t>
            </w:r>
          </w:p>
        </w:tc>
        <w:tc>
          <w:tcPr>
            <w:tcW w:w="3804" w:type="dxa"/>
          </w:tcPr>
          <w:p w14:paraId="46B9877C" w14:textId="655CF0C7" w:rsidR="000A620E" w:rsidRDefault="000A620E" w:rsidP="000A620E">
            <w:r>
              <w:t>Quero que as notícias sejam atualizadas</w:t>
            </w:r>
          </w:p>
        </w:tc>
        <w:tc>
          <w:tcPr>
            <w:tcW w:w="2795" w:type="dxa"/>
          </w:tcPr>
          <w:p w14:paraId="568F6AAD" w14:textId="05E9A1B2" w:rsidR="000A620E" w:rsidRDefault="000A620E" w:rsidP="000A620E">
            <w:r>
              <w:t xml:space="preserve">Leitor: </w:t>
            </w:r>
            <w:r>
              <w:t>Porque isso me deixará melhor informado do que está acontecendo no Brasil ou no Mundo</w:t>
            </w:r>
            <w:r>
              <w:br/>
            </w:r>
            <w:r>
              <w:br/>
              <w:t xml:space="preserve">Administrador: </w:t>
            </w:r>
            <w:r>
              <w:t>Pois isso faz com que os usuários acessem o site mais vezes</w:t>
            </w:r>
          </w:p>
        </w:tc>
        <w:tc>
          <w:tcPr>
            <w:tcW w:w="1585" w:type="dxa"/>
          </w:tcPr>
          <w:p w14:paraId="56FC4564" w14:textId="125F94BC" w:rsidR="000A620E" w:rsidRDefault="000A620E" w:rsidP="000A620E">
            <w:r>
              <w:t>Essencial</w:t>
            </w:r>
          </w:p>
        </w:tc>
        <w:tc>
          <w:tcPr>
            <w:tcW w:w="3026" w:type="dxa"/>
          </w:tcPr>
          <w:p w14:paraId="26FEDF4D" w14:textId="77777777" w:rsidR="000A620E" w:rsidRDefault="000A620E" w:rsidP="000A620E"/>
        </w:tc>
      </w:tr>
    </w:tbl>
    <w:p w14:paraId="795D4A55" w14:textId="14D96679" w:rsidR="00646E7D" w:rsidRPr="00646E7D" w:rsidRDefault="00646E7D" w:rsidP="00646E7D"/>
    <w:p w14:paraId="05537009" w14:textId="0C011507" w:rsidR="005E1C77" w:rsidRDefault="00033285" w:rsidP="00033285">
      <w:pPr>
        <w:pStyle w:val="Ttulo2"/>
        <w:numPr>
          <w:ilvl w:val="0"/>
          <w:numId w:val="7"/>
        </w:numPr>
        <w:rPr>
          <w:i/>
        </w:rPr>
      </w:pPr>
      <w:r>
        <w:rPr>
          <w:i/>
        </w:rPr>
        <w:lastRenderedPageBreak/>
        <w:t>Perfil econômico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622"/>
        <w:gridCol w:w="2117"/>
        <w:gridCol w:w="3804"/>
        <w:gridCol w:w="2795"/>
        <w:gridCol w:w="1585"/>
        <w:gridCol w:w="3026"/>
      </w:tblGrid>
      <w:tr w:rsidR="00033285" w:rsidRPr="00230A92" w14:paraId="019C00DC" w14:textId="77777777" w:rsidTr="001E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2" w:type="dxa"/>
          </w:tcPr>
          <w:p w14:paraId="1022A4F7" w14:textId="77777777" w:rsidR="00033285" w:rsidRPr="00230A92" w:rsidRDefault="00033285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17" w:type="dxa"/>
          </w:tcPr>
          <w:p w14:paraId="1C1F40CB" w14:textId="77777777" w:rsidR="00033285" w:rsidRPr="00230A92" w:rsidRDefault="00033285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804" w:type="dxa"/>
          </w:tcPr>
          <w:p w14:paraId="760573E6" w14:textId="77777777" w:rsidR="00033285" w:rsidRPr="00230A92" w:rsidRDefault="00033285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2795" w:type="dxa"/>
          </w:tcPr>
          <w:p w14:paraId="4A3C3BAF" w14:textId="77777777" w:rsidR="00033285" w:rsidRPr="00230A92" w:rsidRDefault="00033285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1585" w:type="dxa"/>
          </w:tcPr>
          <w:p w14:paraId="03CA8F9B" w14:textId="77777777" w:rsidR="00033285" w:rsidRPr="00230A92" w:rsidRDefault="00033285" w:rsidP="001E6F74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  <w:r>
              <w:rPr>
                <w:rStyle w:val="Refdenotaderodap"/>
                <w:sz w:val="24"/>
                <w:szCs w:val="24"/>
              </w:rPr>
              <w:footnoteReference w:id="5"/>
            </w:r>
          </w:p>
        </w:tc>
        <w:tc>
          <w:tcPr>
            <w:tcW w:w="3026" w:type="dxa"/>
          </w:tcPr>
          <w:p w14:paraId="0CF3D76C" w14:textId="77777777" w:rsidR="00033285" w:rsidRPr="00230A92" w:rsidRDefault="00033285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Critérios de Aceitação</w:t>
            </w:r>
            <w:r>
              <w:rPr>
                <w:rStyle w:val="Refdenotaderodap"/>
                <w:sz w:val="24"/>
                <w:szCs w:val="24"/>
              </w:rPr>
              <w:footnoteReference w:id="6"/>
            </w:r>
          </w:p>
        </w:tc>
      </w:tr>
      <w:tr w:rsidR="00033285" w:rsidRPr="00230A92" w14:paraId="569C3838" w14:textId="77777777" w:rsidTr="001E6F74">
        <w:tc>
          <w:tcPr>
            <w:tcW w:w="622" w:type="dxa"/>
          </w:tcPr>
          <w:p w14:paraId="05FA9245" w14:textId="4A1DA97F" w:rsidR="00033285" w:rsidRPr="00033285" w:rsidRDefault="00033285" w:rsidP="00033285">
            <w:pPr>
              <w:rPr>
                <w:szCs w:val="18"/>
              </w:rPr>
            </w:pPr>
            <w:r>
              <w:rPr>
                <w:szCs w:val="18"/>
              </w:rPr>
              <w:t>3.1</w:t>
            </w:r>
          </w:p>
        </w:tc>
        <w:tc>
          <w:tcPr>
            <w:tcW w:w="2117" w:type="dxa"/>
          </w:tcPr>
          <w:p w14:paraId="78CA0268" w14:textId="4038BB48" w:rsidR="00033285" w:rsidRPr="00033285" w:rsidRDefault="00033285" w:rsidP="00033285">
            <w:pPr>
              <w:rPr>
                <w:szCs w:val="18"/>
              </w:rPr>
            </w:pPr>
            <w:r>
              <w:t>Usuário</w:t>
            </w:r>
            <w:r>
              <w:t xml:space="preserve"> -&gt; Investidor, estudante</w:t>
            </w:r>
          </w:p>
        </w:tc>
        <w:tc>
          <w:tcPr>
            <w:tcW w:w="3804" w:type="dxa"/>
          </w:tcPr>
          <w:p w14:paraId="78CB4976" w14:textId="2CB0F395" w:rsidR="00033285" w:rsidRPr="00033285" w:rsidRDefault="00033285" w:rsidP="00033285">
            <w:pPr>
              <w:rPr>
                <w:szCs w:val="18"/>
              </w:rPr>
            </w:pPr>
            <w:r>
              <w:t>Quero ter um perfil econômico</w:t>
            </w:r>
          </w:p>
        </w:tc>
        <w:tc>
          <w:tcPr>
            <w:tcW w:w="2795" w:type="dxa"/>
          </w:tcPr>
          <w:p w14:paraId="29CE3379" w14:textId="1B7D5966" w:rsidR="00033285" w:rsidRPr="00033285" w:rsidRDefault="00033285" w:rsidP="00033285">
            <w:pPr>
              <w:rPr>
                <w:szCs w:val="18"/>
              </w:rPr>
            </w:pPr>
            <w:r>
              <w:t>Pois quero saber qual investimento se encaixa com meu perfil, talvez eu não queira correr muitos riscos, ou não...</w:t>
            </w:r>
          </w:p>
        </w:tc>
        <w:tc>
          <w:tcPr>
            <w:tcW w:w="1585" w:type="dxa"/>
          </w:tcPr>
          <w:p w14:paraId="66996952" w14:textId="32DB4F5C" w:rsidR="00033285" w:rsidRPr="00033285" w:rsidRDefault="00033285" w:rsidP="00033285">
            <w:pPr>
              <w:rPr>
                <w:szCs w:val="18"/>
              </w:rPr>
            </w:pPr>
            <w:r>
              <w:t>Essencial</w:t>
            </w:r>
          </w:p>
        </w:tc>
        <w:tc>
          <w:tcPr>
            <w:tcW w:w="3026" w:type="dxa"/>
          </w:tcPr>
          <w:p w14:paraId="266A49C1" w14:textId="77777777" w:rsidR="00033285" w:rsidRPr="00033285" w:rsidRDefault="00033285" w:rsidP="00033285">
            <w:pPr>
              <w:rPr>
                <w:szCs w:val="18"/>
              </w:rPr>
            </w:pPr>
          </w:p>
        </w:tc>
      </w:tr>
      <w:tr w:rsidR="00A41379" w:rsidRPr="00230A92" w14:paraId="0D200A60" w14:textId="77777777" w:rsidTr="001E6F74">
        <w:tc>
          <w:tcPr>
            <w:tcW w:w="622" w:type="dxa"/>
          </w:tcPr>
          <w:p w14:paraId="27673FF8" w14:textId="48DCAB0E" w:rsidR="00A41379" w:rsidRDefault="00A41379" w:rsidP="00A41379">
            <w:pPr>
              <w:rPr>
                <w:szCs w:val="18"/>
              </w:rPr>
            </w:pPr>
            <w:r>
              <w:rPr>
                <w:szCs w:val="18"/>
              </w:rPr>
              <w:t>3.2</w:t>
            </w:r>
          </w:p>
        </w:tc>
        <w:tc>
          <w:tcPr>
            <w:tcW w:w="2117" w:type="dxa"/>
          </w:tcPr>
          <w:p w14:paraId="3F0DDED7" w14:textId="5A7F955F" w:rsidR="00A41379" w:rsidRDefault="00A41379" w:rsidP="00A41379">
            <w:r>
              <w:t>Usuário</w:t>
            </w:r>
            <w:r>
              <w:t xml:space="preserve"> -&gt; Investidor, estudante</w:t>
            </w:r>
          </w:p>
        </w:tc>
        <w:tc>
          <w:tcPr>
            <w:tcW w:w="3804" w:type="dxa"/>
          </w:tcPr>
          <w:p w14:paraId="122ABE77" w14:textId="469F576E" w:rsidR="00A41379" w:rsidRDefault="00A41379" w:rsidP="00A41379">
            <w:r>
              <w:t>Quero poder trocar meu perfil econômico</w:t>
            </w:r>
          </w:p>
        </w:tc>
        <w:tc>
          <w:tcPr>
            <w:tcW w:w="2795" w:type="dxa"/>
          </w:tcPr>
          <w:p w14:paraId="0CD9A557" w14:textId="69E9FFA2" w:rsidR="00A41379" w:rsidRDefault="00A41379" w:rsidP="00A41379">
            <w:r>
              <w:t>Pois talvez eu mude minhas opiniões sobre investimentos</w:t>
            </w:r>
          </w:p>
        </w:tc>
        <w:tc>
          <w:tcPr>
            <w:tcW w:w="1585" w:type="dxa"/>
          </w:tcPr>
          <w:p w14:paraId="14A8A05F" w14:textId="5100E08A" w:rsidR="00A41379" w:rsidRDefault="00A41379" w:rsidP="00A41379">
            <w:r>
              <w:t>Importante</w:t>
            </w:r>
          </w:p>
        </w:tc>
        <w:tc>
          <w:tcPr>
            <w:tcW w:w="3026" w:type="dxa"/>
          </w:tcPr>
          <w:p w14:paraId="241D24F8" w14:textId="77777777" w:rsidR="00A41379" w:rsidRPr="00033285" w:rsidRDefault="00A41379" w:rsidP="00A41379">
            <w:pPr>
              <w:rPr>
                <w:szCs w:val="18"/>
              </w:rPr>
            </w:pPr>
          </w:p>
        </w:tc>
      </w:tr>
      <w:tr w:rsidR="00A42E5F" w:rsidRPr="00230A92" w14:paraId="3B3339E0" w14:textId="77777777" w:rsidTr="001E6F74">
        <w:tc>
          <w:tcPr>
            <w:tcW w:w="622" w:type="dxa"/>
          </w:tcPr>
          <w:p w14:paraId="4F28865F" w14:textId="01B2A3EA" w:rsidR="00A42E5F" w:rsidRDefault="00A42E5F" w:rsidP="00A42E5F">
            <w:pPr>
              <w:rPr>
                <w:szCs w:val="18"/>
              </w:rPr>
            </w:pPr>
            <w:r>
              <w:rPr>
                <w:szCs w:val="18"/>
              </w:rPr>
              <w:t>3.3</w:t>
            </w:r>
          </w:p>
        </w:tc>
        <w:tc>
          <w:tcPr>
            <w:tcW w:w="2117" w:type="dxa"/>
          </w:tcPr>
          <w:p w14:paraId="60B7CBEB" w14:textId="3A84D864" w:rsidR="00A42E5F" w:rsidRDefault="00A42E5F" w:rsidP="00A42E5F">
            <w:r>
              <w:t>Administrador</w:t>
            </w:r>
          </w:p>
        </w:tc>
        <w:tc>
          <w:tcPr>
            <w:tcW w:w="3804" w:type="dxa"/>
          </w:tcPr>
          <w:p w14:paraId="0616D54F" w14:textId="27559768" w:rsidR="00A42E5F" w:rsidRDefault="00A42E5F" w:rsidP="00A42E5F">
            <w:r>
              <w:t>Quero saber a porcentagem dos perfis econômicos mais frequentes</w:t>
            </w:r>
          </w:p>
        </w:tc>
        <w:tc>
          <w:tcPr>
            <w:tcW w:w="2795" w:type="dxa"/>
          </w:tcPr>
          <w:p w14:paraId="3501F07F" w14:textId="199E26BB" w:rsidR="00A42E5F" w:rsidRDefault="00A42E5F" w:rsidP="00A42E5F">
            <w:r>
              <w:t>Porque quero ter noção dos usuários que estão no portal</w:t>
            </w:r>
          </w:p>
        </w:tc>
        <w:tc>
          <w:tcPr>
            <w:tcW w:w="1585" w:type="dxa"/>
          </w:tcPr>
          <w:p w14:paraId="267405D7" w14:textId="6340A561" w:rsidR="00A42E5F" w:rsidRDefault="00A42E5F" w:rsidP="00A42E5F">
            <w:r>
              <w:t>Importante</w:t>
            </w:r>
          </w:p>
        </w:tc>
        <w:tc>
          <w:tcPr>
            <w:tcW w:w="3026" w:type="dxa"/>
          </w:tcPr>
          <w:p w14:paraId="4C10CA71" w14:textId="77777777" w:rsidR="00A42E5F" w:rsidRPr="00033285" w:rsidRDefault="00A42E5F" w:rsidP="00A42E5F">
            <w:pPr>
              <w:rPr>
                <w:szCs w:val="18"/>
              </w:rPr>
            </w:pPr>
          </w:p>
        </w:tc>
      </w:tr>
    </w:tbl>
    <w:p w14:paraId="04C17062" w14:textId="77777777" w:rsidR="00033285" w:rsidRPr="00033285" w:rsidRDefault="00033285" w:rsidP="00033285"/>
    <w:p w14:paraId="3FDFBC9C" w14:textId="14EF7776" w:rsidR="005E1C77" w:rsidRDefault="000433DC" w:rsidP="007600F8">
      <w:pPr>
        <w:pStyle w:val="Ttulo2"/>
        <w:numPr>
          <w:ilvl w:val="0"/>
          <w:numId w:val="7"/>
        </w:numPr>
        <w:rPr>
          <w:i/>
        </w:rPr>
      </w:pPr>
      <w:r>
        <w:rPr>
          <w:i/>
        </w:rPr>
        <w:t>Dicionário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622"/>
        <w:gridCol w:w="2117"/>
        <w:gridCol w:w="3804"/>
        <w:gridCol w:w="2795"/>
        <w:gridCol w:w="1585"/>
        <w:gridCol w:w="3026"/>
      </w:tblGrid>
      <w:tr w:rsidR="007600F8" w:rsidRPr="00230A92" w14:paraId="25C1F1C5" w14:textId="77777777" w:rsidTr="001E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2" w:type="dxa"/>
          </w:tcPr>
          <w:p w14:paraId="64A57FD1" w14:textId="77777777" w:rsidR="007600F8" w:rsidRPr="00230A92" w:rsidRDefault="007600F8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17" w:type="dxa"/>
          </w:tcPr>
          <w:p w14:paraId="3C256039" w14:textId="77777777" w:rsidR="007600F8" w:rsidRPr="00230A92" w:rsidRDefault="007600F8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804" w:type="dxa"/>
          </w:tcPr>
          <w:p w14:paraId="00E948BF" w14:textId="77777777" w:rsidR="007600F8" w:rsidRPr="00230A92" w:rsidRDefault="007600F8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2795" w:type="dxa"/>
          </w:tcPr>
          <w:p w14:paraId="1098794B" w14:textId="77777777" w:rsidR="007600F8" w:rsidRPr="00230A92" w:rsidRDefault="007600F8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1585" w:type="dxa"/>
          </w:tcPr>
          <w:p w14:paraId="4471E4AD" w14:textId="77777777" w:rsidR="007600F8" w:rsidRPr="00230A92" w:rsidRDefault="007600F8" w:rsidP="001E6F74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  <w:r>
              <w:rPr>
                <w:rStyle w:val="Refdenotaderodap"/>
                <w:sz w:val="24"/>
                <w:szCs w:val="24"/>
              </w:rPr>
              <w:footnoteReference w:id="7"/>
            </w:r>
          </w:p>
        </w:tc>
        <w:tc>
          <w:tcPr>
            <w:tcW w:w="3026" w:type="dxa"/>
          </w:tcPr>
          <w:p w14:paraId="605E8930" w14:textId="77777777" w:rsidR="007600F8" w:rsidRPr="00230A92" w:rsidRDefault="007600F8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Critérios de Aceitação</w:t>
            </w:r>
            <w:r>
              <w:rPr>
                <w:rStyle w:val="Refdenotaderodap"/>
                <w:sz w:val="24"/>
                <w:szCs w:val="24"/>
              </w:rPr>
              <w:footnoteReference w:id="8"/>
            </w:r>
          </w:p>
        </w:tc>
      </w:tr>
      <w:tr w:rsidR="00FE1C4A" w:rsidRPr="00230A92" w14:paraId="7387923D" w14:textId="77777777" w:rsidTr="001E6F74">
        <w:tc>
          <w:tcPr>
            <w:tcW w:w="622" w:type="dxa"/>
          </w:tcPr>
          <w:p w14:paraId="7C2D7F6E" w14:textId="3637CE19" w:rsidR="00FE1C4A" w:rsidRPr="007600F8" w:rsidRDefault="00FE1C4A" w:rsidP="00FE1C4A">
            <w:pPr>
              <w:rPr>
                <w:szCs w:val="18"/>
              </w:rPr>
            </w:pPr>
            <w:r>
              <w:rPr>
                <w:szCs w:val="18"/>
              </w:rPr>
              <w:t>4.1</w:t>
            </w:r>
          </w:p>
        </w:tc>
        <w:tc>
          <w:tcPr>
            <w:tcW w:w="2117" w:type="dxa"/>
          </w:tcPr>
          <w:p w14:paraId="787E8935" w14:textId="7C4EFFEA" w:rsidR="00FE1C4A" w:rsidRPr="007600F8" w:rsidRDefault="00FE1C4A" w:rsidP="00FE1C4A">
            <w:pPr>
              <w:rPr>
                <w:szCs w:val="18"/>
              </w:rPr>
            </w:pPr>
            <w:r>
              <w:t>Usuário</w:t>
            </w:r>
            <w:r>
              <w:t xml:space="preserve"> -&gt; Leitor, estudante</w:t>
            </w:r>
            <w:r w:rsidR="00FD3797">
              <w:t>, investidor</w:t>
            </w:r>
          </w:p>
        </w:tc>
        <w:tc>
          <w:tcPr>
            <w:tcW w:w="3804" w:type="dxa"/>
          </w:tcPr>
          <w:p w14:paraId="2962A5F9" w14:textId="5C23F8F4" w:rsidR="00FE1C4A" w:rsidRPr="007600F8" w:rsidRDefault="00FE1C4A" w:rsidP="00FE1C4A">
            <w:pPr>
              <w:rPr>
                <w:szCs w:val="18"/>
              </w:rPr>
            </w:pPr>
            <w:r>
              <w:t>Quero ter acesso a um dicionário sobre os termos econômicos</w:t>
            </w:r>
          </w:p>
        </w:tc>
        <w:tc>
          <w:tcPr>
            <w:tcW w:w="2795" w:type="dxa"/>
          </w:tcPr>
          <w:p w14:paraId="488614B4" w14:textId="6B128566" w:rsidR="00FE1C4A" w:rsidRPr="007600F8" w:rsidRDefault="00FE1C4A" w:rsidP="00FE1C4A">
            <w:pPr>
              <w:rPr>
                <w:szCs w:val="18"/>
              </w:rPr>
            </w:pPr>
            <w:r>
              <w:t>Porque existem palavras que desconheço e preciso compreendê-las</w:t>
            </w:r>
          </w:p>
        </w:tc>
        <w:tc>
          <w:tcPr>
            <w:tcW w:w="1585" w:type="dxa"/>
          </w:tcPr>
          <w:p w14:paraId="5AD50FA9" w14:textId="40949550" w:rsidR="00FE1C4A" w:rsidRPr="007600F8" w:rsidRDefault="00FE1C4A" w:rsidP="00FE1C4A">
            <w:pPr>
              <w:rPr>
                <w:szCs w:val="18"/>
              </w:rPr>
            </w:pPr>
            <w:r>
              <w:t>Essencial</w:t>
            </w:r>
          </w:p>
        </w:tc>
        <w:tc>
          <w:tcPr>
            <w:tcW w:w="3026" w:type="dxa"/>
          </w:tcPr>
          <w:p w14:paraId="3AC6B12B" w14:textId="68144C46" w:rsidR="00FE1C4A" w:rsidRPr="007600F8" w:rsidRDefault="00FD3797" w:rsidP="00FE1C4A">
            <w:pPr>
              <w:rPr>
                <w:szCs w:val="18"/>
              </w:rPr>
            </w:pPr>
            <w:r>
              <w:t xml:space="preserve">Existe </w:t>
            </w:r>
            <w:r w:rsidR="00FE1C4A">
              <w:t xml:space="preserve">uma barra de pesquisa, o usuário encontrando a palavra pesquisada, terá uma página </w:t>
            </w:r>
            <w:r w:rsidR="00FE1C4A">
              <w:lastRenderedPageBreak/>
              <w:t>(como uma Wiki) com os detalhes.</w:t>
            </w:r>
          </w:p>
        </w:tc>
      </w:tr>
      <w:tr w:rsidR="00FD3797" w:rsidRPr="00230A92" w14:paraId="50336795" w14:textId="77777777" w:rsidTr="001E6F74">
        <w:tc>
          <w:tcPr>
            <w:tcW w:w="622" w:type="dxa"/>
          </w:tcPr>
          <w:p w14:paraId="0A7A168B" w14:textId="68A045C5" w:rsidR="00FD3797" w:rsidRDefault="00FD3797" w:rsidP="00FD3797">
            <w:pPr>
              <w:rPr>
                <w:szCs w:val="18"/>
              </w:rPr>
            </w:pPr>
            <w:r>
              <w:rPr>
                <w:szCs w:val="18"/>
              </w:rPr>
              <w:lastRenderedPageBreak/>
              <w:t>4.2</w:t>
            </w:r>
          </w:p>
        </w:tc>
        <w:tc>
          <w:tcPr>
            <w:tcW w:w="2117" w:type="dxa"/>
          </w:tcPr>
          <w:p w14:paraId="08BF7784" w14:textId="3C843E86" w:rsidR="00FD3797" w:rsidRDefault="00FD3797" w:rsidP="00FD3797">
            <w:r>
              <w:t>Administrador</w:t>
            </w:r>
          </w:p>
        </w:tc>
        <w:tc>
          <w:tcPr>
            <w:tcW w:w="3804" w:type="dxa"/>
          </w:tcPr>
          <w:p w14:paraId="3458AC17" w14:textId="385F60E3" w:rsidR="00FD3797" w:rsidRDefault="00FD3797" w:rsidP="00FD3797">
            <w:r>
              <w:t>Quero ter um ranking das palavras mais buscadas</w:t>
            </w:r>
          </w:p>
        </w:tc>
        <w:tc>
          <w:tcPr>
            <w:tcW w:w="2795" w:type="dxa"/>
          </w:tcPr>
          <w:p w14:paraId="48CEBD7B" w14:textId="3E14C5DF" w:rsidR="00FD3797" w:rsidRDefault="00FD3797" w:rsidP="00FD3797">
            <w:r>
              <w:t>Porque quero saber o nível de conhecimento dos usuários, quero saber quais palavras não estão no dicionário</w:t>
            </w:r>
          </w:p>
        </w:tc>
        <w:tc>
          <w:tcPr>
            <w:tcW w:w="1585" w:type="dxa"/>
          </w:tcPr>
          <w:p w14:paraId="3E47EA54" w14:textId="3DF7DAF2" w:rsidR="00FD3797" w:rsidRDefault="00FD3797" w:rsidP="00FD3797">
            <w:r>
              <w:t>Importante</w:t>
            </w:r>
          </w:p>
        </w:tc>
        <w:tc>
          <w:tcPr>
            <w:tcW w:w="3026" w:type="dxa"/>
          </w:tcPr>
          <w:p w14:paraId="67F57FC4" w14:textId="77777777" w:rsidR="00FD3797" w:rsidRDefault="00FD3797" w:rsidP="00FD3797"/>
        </w:tc>
      </w:tr>
      <w:tr w:rsidR="00164E01" w:rsidRPr="00230A92" w14:paraId="2878117C" w14:textId="77777777" w:rsidTr="001E6F74">
        <w:tc>
          <w:tcPr>
            <w:tcW w:w="622" w:type="dxa"/>
          </w:tcPr>
          <w:p w14:paraId="76E9EC4E" w14:textId="352F23E6" w:rsidR="00164E01" w:rsidRDefault="00164E01" w:rsidP="00FD3797">
            <w:pPr>
              <w:rPr>
                <w:szCs w:val="18"/>
              </w:rPr>
            </w:pPr>
            <w:r>
              <w:rPr>
                <w:szCs w:val="18"/>
              </w:rPr>
              <w:t>4.3</w:t>
            </w:r>
          </w:p>
        </w:tc>
        <w:tc>
          <w:tcPr>
            <w:tcW w:w="2117" w:type="dxa"/>
          </w:tcPr>
          <w:p w14:paraId="071B7229" w14:textId="170E44A3" w:rsidR="00164E01" w:rsidRDefault="00CA6857" w:rsidP="00FD3797">
            <w:r>
              <w:t xml:space="preserve">Usuário -&gt; </w:t>
            </w:r>
            <w:r w:rsidR="00BC2421">
              <w:t>Leitor, investidor, estudante</w:t>
            </w:r>
          </w:p>
        </w:tc>
        <w:tc>
          <w:tcPr>
            <w:tcW w:w="3804" w:type="dxa"/>
          </w:tcPr>
          <w:p w14:paraId="42F75241" w14:textId="727079EC" w:rsidR="00164E01" w:rsidRDefault="00BC2421" w:rsidP="00FD3797">
            <w:r>
              <w:t>Quero sugerir palavras a serem adicionadas</w:t>
            </w:r>
          </w:p>
        </w:tc>
        <w:tc>
          <w:tcPr>
            <w:tcW w:w="2795" w:type="dxa"/>
          </w:tcPr>
          <w:p w14:paraId="251B6CC5" w14:textId="6F9BDF3A" w:rsidR="00164E01" w:rsidRDefault="00BC2421" w:rsidP="00FD3797">
            <w:r>
              <w:t xml:space="preserve">Pois talvez eu não </w:t>
            </w:r>
            <w:r w:rsidR="000F2026">
              <w:t>as encontre</w:t>
            </w:r>
          </w:p>
        </w:tc>
        <w:tc>
          <w:tcPr>
            <w:tcW w:w="1585" w:type="dxa"/>
          </w:tcPr>
          <w:p w14:paraId="28287D49" w14:textId="068DC920" w:rsidR="00164E01" w:rsidRDefault="000F2026" w:rsidP="00FD3797">
            <w:r>
              <w:t>Importante</w:t>
            </w:r>
          </w:p>
        </w:tc>
        <w:tc>
          <w:tcPr>
            <w:tcW w:w="3026" w:type="dxa"/>
          </w:tcPr>
          <w:p w14:paraId="345B2A71" w14:textId="77777777" w:rsidR="00164E01" w:rsidRDefault="00164E01" w:rsidP="00FD3797"/>
        </w:tc>
      </w:tr>
      <w:tr w:rsidR="000F2026" w:rsidRPr="00230A92" w14:paraId="38C2D927" w14:textId="77777777" w:rsidTr="001E6F74">
        <w:tc>
          <w:tcPr>
            <w:tcW w:w="622" w:type="dxa"/>
          </w:tcPr>
          <w:p w14:paraId="43542D26" w14:textId="6D195D97" w:rsidR="000F2026" w:rsidRDefault="000F2026" w:rsidP="00FD3797">
            <w:pPr>
              <w:rPr>
                <w:szCs w:val="18"/>
              </w:rPr>
            </w:pPr>
            <w:r>
              <w:rPr>
                <w:szCs w:val="18"/>
              </w:rPr>
              <w:t>4.4</w:t>
            </w:r>
          </w:p>
        </w:tc>
        <w:tc>
          <w:tcPr>
            <w:tcW w:w="2117" w:type="dxa"/>
          </w:tcPr>
          <w:p w14:paraId="0F54EB8A" w14:textId="329625B5" w:rsidR="000F2026" w:rsidRDefault="000F2026" w:rsidP="00FD3797">
            <w:r>
              <w:t>Usuário -&gt; Leitor, investidor, estudante</w:t>
            </w:r>
          </w:p>
        </w:tc>
        <w:tc>
          <w:tcPr>
            <w:tcW w:w="3804" w:type="dxa"/>
          </w:tcPr>
          <w:p w14:paraId="47DCD3B7" w14:textId="714EEEC0" w:rsidR="000F2026" w:rsidRDefault="000F2026" w:rsidP="00FD3797">
            <w:r>
              <w:t>Quero sugerir mudanças</w:t>
            </w:r>
            <w:r w:rsidR="00A150E0">
              <w:t>/correções nas explicações das palavras existentes</w:t>
            </w:r>
          </w:p>
        </w:tc>
        <w:tc>
          <w:tcPr>
            <w:tcW w:w="2795" w:type="dxa"/>
          </w:tcPr>
          <w:p w14:paraId="7DB2F15D" w14:textId="55DDD367" w:rsidR="000F2026" w:rsidRDefault="00A150E0" w:rsidP="00FD3797">
            <w:r>
              <w:t>Pois pode ser que esteja errado, incompleto ou desatualizado</w:t>
            </w:r>
          </w:p>
        </w:tc>
        <w:tc>
          <w:tcPr>
            <w:tcW w:w="1585" w:type="dxa"/>
          </w:tcPr>
          <w:p w14:paraId="54E26D7A" w14:textId="3BE22B53" w:rsidR="000F2026" w:rsidRDefault="00A150E0" w:rsidP="00FD3797">
            <w:r>
              <w:t>Importante</w:t>
            </w:r>
          </w:p>
        </w:tc>
        <w:tc>
          <w:tcPr>
            <w:tcW w:w="3026" w:type="dxa"/>
          </w:tcPr>
          <w:p w14:paraId="0D8EC25B" w14:textId="77777777" w:rsidR="000F2026" w:rsidRDefault="000F2026" w:rsidP="00FD3797"/>
        </w:tc>
      </w:tr>
    </w:tbl>
    <w:p w14:paraId="1F218985" w14:textId="4D347164" w:rsidR="007600F8" w:rsidRDefault="007600F8" w:rsidP="007600F8"/>
    <w:p w14:paraId="2A888418" w14:textId="57CAD7A8" w:rsidR="00901449" w:rsidRPr="00901449" w:rsidRDefault="00901449" w:rsidP="00901449">
      <w:pPr>
        <w:pStyle w:val="Ttulo2"/>
        <w:numPr>
          <w:ilvl w:val="0"/>
          <w:numId w:val="7"/>
        </w:numPr>
        <w:rPr>
          <w:i/>
        </w:rPr>
      </w:pPr>
      <w:r>
        <w:rPr>
          <w:i/>
        </w:rPr>
        <w:t>Simulações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622"/>
        <w:gridCol w:w="2117"/>
        <w:gridCol w:w="3804"/>
        <w:gridCol w:w="2795"/>
        <w:gridCol w:w="1585"/>
        <w:gridCol w:w="3026"/>
      </w:tblGrid>
      <w:tr w:rsidR="00901449" w:rsidRPr="00230A92" w14:paraId="2E80B647" w14:textId="77777777" w:rsidTr="001E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2" w:type="dxa"/>
          </w:tcPr>
          <w:p w14:paraId="369C375C" w14:textId="77777777" w:rsidR="00901449" w:rsidRPr="00230A92" w:rsidRDefault="00901449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17" w:type="dxa"/>
          </w:tcPr>
          <w:p w14:paraId="22048FA7" w14:textId="77777777" w:rsidR="00901449" w:rsidRPr="00230A92" w:rsidRDefault="00901449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804" w:type="dxa"/>
          </w:tcPr>
          <w:p w14:paraId="2407BB3B" w14:textId="77777777" w:rsidR="00901449" w:rsidRPr="00230A92" w:rsidRDefault="00901449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2795" w:type="dxa"/>
          </w:tcPr>
          <w:p w14:paraId="57A69DCD" w14:textId="77777777" w:rsidR="00901449" w:rsidRPr="00230A92" w:rsidRDefault="00901449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1585" w:type="dxa"/>
          </w:tcPr>
          <w:p w14:paraId="2E00935F" w14:textId="77777777" w:rsidR="00901449" w:rsidRPr="00230A92" w:rsidRDefault="00901449" w:rsidP="001E6F74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  <w:r>
              <w:rPr>
                <w:rStyle w:val="Refdenotaderodap"/>
                <w:sz w:val="24"/>
                <w:szCs w:val="24"/>
              </w:rPr>
              <w:footnoteReference w:id="9"/>
            </w:r>
          </w:p>
        </w:tc>
        <w:tc>
          <w:tcPr>
            <w:tcW w:w="3026" w:type="dxa"/>
          </w:tcPr>
          <w:p w14:paraId="67226B71" w14:textId="77777777" w:rsidR="00901449" w:rsidRPr="00230A92" w:rsidRDefault="00901449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Critérios de Aceitação</w:t>
            </w:r>
            <w:r>
              <w:rPr>
                <w:rStyle w:val="Refdenotaderodap"/>
                <w:sz w:val="24"/>
                <w:szCs w:val="24"/>
              </w:rPr>
              <w:footnoteReference w:id="10"/>
            </w:r>
          </w:p>
        </w:tc>
      </w:tr>
      <w:tr w:rsidR="00901449" w:rsidRPr="00230A92" w14:paraId="33570E94" w14:textId="77777777" w:rsidTr="001E6F74">
        <w:tc>
          <w:tcPr>
            <w:tcW w:w="622" w:type="dxa"/>
          </w:tcPr>
          <w:p w14:paraId="416A3786" w14:textId="00CB59E4" w:rsidR="00901449" w:rsidRPr="00901449" w:rsidRDefault="00901449" w:rsidP="00901449">
            <w:pPr>
              <w:rPr>
                <w:szCs w:val="18"/>
              </w:rPr>
            </w:pPr>
            <w:r>
              <w:rPr>
                <w:szCs w:val="18"/>
              </w:rPr>
              <w:t>5.1</w:t>
            </w:r>
          </w:p>
        </w:tc>
        <w:tc>
          <w:tcPr>
            <w:tcW w:w="2117" w:type="dxa"/>
          </w:tcPr>
          <w:p w14:paraId="22E0DF8E" w14:textId="2D99E2F1" w:rsidR="00901449" w:rsidRDefault="00901449" w:rsidP="00901449">
            <w:pPr>
              <w:rPr>
                <w:sz w:val="24"/>
                <w:szCs w:val="24"/>
              </w:rPr>
            </w:pPr>
            <w:r>
              <w:t>Usuário</w:t>
            </w:r>
            <w:r>
              <w:t xml:space="preserve"> -&gt; investidor, estudante</w:t>
            </w:r>
          </w:p>
        </w:tc>
        <w:tc>
          <w:tcPr>
            <w:tcW w:w="3804" w:type="dxa"/>
          </w:tcPr>
          <w:p w14:paraId="27ED1631" w14:textId="5FB1F00B" w:rsidR="00901449" w:rsidRDefault="00901449" w:rsidP="00901449">
            <w:pPr>
              <w:rPr>
                <w:sz w:val="24"/>
                <w:szCs w:val="24"/>
              </w:rPr>
            </w:pPr>
            <w:r>
              <w:t>Quero simular meus investimentos</w:t>
            </w:r>
          </w:p>
        </w:tc>
        <w:tc>
          <w:tcPr>
            <w:tcW w:w="2795" w:type="dxa"/>
          </w:tcPr>
          <w:p w14:paraId="4D7913D7" w14:textId="4852B228" w:rsidR="00901449" w:rsidRDefault="00901449" w:rsidP="00901449">
            <w:pPr>
              <w:rPr>
                <w:sz w:val="24"/>
                <w:szCs w:val="24"/>
              </w:rPr>
            </w:pPr>
            <w:r>
              <w:t>Porque desejo saber qual o melhor investimento antes de realmente realiza-lo</w:t>
            </w:r>
          </w:p>
        </w:tc>
        <w:tc>
          <w:tcPr>
            <w:tcW w:w="1585" w:type="dxa"/>
          </w:tcPr>
          <w:p w14:paraId="38FB083B" w14:textId="27899268" w:rsidR="00901449" w:rsidRPr="00230A92" w:rsidRDefault="00901449" w:rsidP="00901449">
            <w:pPr>
              <w:rPr>
                <w:sz w:val="24"/>
                <w:szCs w:val="24"/>
              </w:rPr>
            </w:pPr>
            <w:r>
              <w:t>Essencial</w:t>
            </w:r>
          </w:p>
        </w:tc>
        <w:tc>
          <w:tcPr>
            <w:tcW w:w="3026" w:type="dxa"/>
          </w:tcPr>
          <w:p w14:paraId="11779335" w14:textId="63C26C82" w:rsidR="00901449" w:rsidRDefault="00901449" w:rsidP="00901449">
            <w:pPr>
              <w:rPr>
                <w:sz w:val="24"/>
                <w:szCs w:val="24"/>
              </w:rPr>
            </w:pPr>
            <w:r>
              <w:t>Existem algumas possibilidades de investimentos, como poupança, CDI, LCI/LCA, CDB, etc...</w:t>
            </w:r>
          </w:p>
        </w:tc>
      </w:tr>
      <w:tr w:rsidR="0099131C" w:rsidRPr="00230A92" w14:paraId="05B07707" w14:textId="77777777" w:rsidTr="001E6F74">
        <w:tc>
          <w:tcPr>
            <w:tcW w:w="622" w:type="dxa"/>
          </w:tcPr>
          <w:p w14:paraId="2CC05B72" w14:textId="640B8276" w:rsidR="0099131C" w:rsidRDefault="0099131C" w:rsidP="0099131C">
            <w:pPr>
              <w:rPr>
                <w:szCs w:val="18"/>
              </w:rPr>
            </w:pPr>
            <w:r>
              <w:rPr>
                <w:szCs w:val="18"/>
              </w:rPr>
              <w:t>5.2</w:t>
            </w:r>
          </w:p>
        </w:tc>
        <w:tc>
          <w:tcPr>
            <w:tcW w:w="2117" w:type="dxa"/>
          </w:tcPr>
          <w:p w14:paraId="6A80E24D" w14:textId="2895E620" w:rsidR="0099131C" w:rsidRDefault="0099131C" w:rsidP="0099131C">
            <w:r>
              <w:t>Usuário</w:t>
            </w:r>
            <w:r>
              <w:t xml:space="preserve"> -&gt; investidor, estudante</w:t>
            </w:r>
          </w:p>
        </w:tc>
        <w:tc>
          <w:tcPr>
            <w:tcW w:w="3804" w:type="dxa"/>
          </w:tcPr>
          <w:p w14:paraId="6D76A585" w14:textId="1AE1472B" w:rsidR="0099131C" w:rsidRDefault="0099131C" w:rsidP="0099131C">
            <w:r>
              <w:t>Quero ter um histórico das minhas simulações</w:t>
            </w:r>
          </w:p>
        </w:tc>
        <w:tc>
          <w:tcPr>
            <w:tcW w:w="2795" w:type="dxa"/>
          </w:tcPr>
          <w:p w14:paraId="7BB8E1B0" w14:textId="4F73F3D8" w:rsidR="0099131C" w:rsidRDefault="0099131C" w:rsidP="0099131C">
            <w:r>
              <w:t>Porque quero ter segurança do meu aprendizado para poder aplicar na vida real</w:t>
            </w:r>
          </w:p>
        </w:tc>
        <w:tc>
          <w:tcPr>
            <w:tcW w:w="1585" w:type="dxa"/>
          </w:tcPr>
          <w:p w14:paraId="7EB71F3C" w14:textId="2E5E7A4A" w:rsidR="0099131C" w:rsidRDefault="0099131C" w:rsidP="0099131C">
            <w:r>
              <w:t>Desejável</w:t>
            </w:r>
          </w:p>
        </w:tc>
        <w:tc>
          <w:tcPr>
            <w:tcW w:w="3026" w:type="dxa"/>
          </w:tcPr>
          <w:p w14:paraId="52363C34" w14:textId="77777777" w:rsidR="0099131C" w:rsidRDefault="0099131C" w:rsidP="0099131C"/>
        </w:tc>
      </w:tr>
      <w:tr w:rsidR="0099131C" w:rsidRPr="00230A92" w14:paraId="50F66297" w14:textId="77777777" w:rsidTr="001E6F74">
        <w:tc>
          <w:tcPr>
            <w:tcW w:w="622" w:type="dxa"/>
          </w:tcPr>
          <w:p w14:paraId="42991F03" w14:textId="37E5856A" w:rsidR="0099131C" w:rsidRDefault="0099131C" w:rsidP="0099131C">
            <w:pPr>
              <w:rPr>
                <w:szCs w:val="18"/>
              </w:rPr>
            </w:pPr>
            <w:r>
              <w:rPr>
                <w:szCs w:val="18"/>
              </w:rPr>
              <w:lastRenderedPageBreak/>
              <w:t>5.3</w:t>
            </w:r>
          </w:p>
        </w:tc>
        <w:tc>
          <w:tcPr>
            <w:tcW w:w="2117" w:type="dxa"/>
          </w:tcPr>
          <w:p w14:paraId="074783B8" w14:textId="6F68C7C7" w:rsidR="0099131C" w:rsidRDefault="0099131C" w:rsidP="0099131C">
            <w:r>
              <w:t>Administrador</w:t>
            </w:r>
          </w:p>
        </w:tc>
        <w:tc>
          <w:tcPr>
            <w:tcW w:w="3804" w:type="dxa"/>
          </w:tcPr>
          <w:p w14:paraId="5D94E436" w14:textId="2C189471" w:rsidR="0099131C" w:rsidRDefault="0099131C" w:rsidP="0099131C">
            <w:r>
              <w:t>Quero saber quais investimentos estão sendo mais simulados</w:t>
            </w:r>
          </w:p>
        </w:tc>
        <w:tc>
          <w:tcPr>
            <w:tcW w:w="2795" w:type="dxa"/>
          </w:tcPr>
          <w:p w14:paraId="3403D890" w14:textId="460376B6" w:rsidR="0099131C" w:rsidRDefault="0099131C" w:rsidP="0099131C">
            <w:r>
              <w:t>Pois quero ter noção do que os usuários estão procurando investir</w:t>
            </w:r>
          </w:p>
        </w:tc>
        <w:tc>
          <w:tcPr>
            <w:tcW w:w="1585" w:type="dxa"/>
          </w:tcPr>
          <w:p w14:paraId="1297EA33" w14:textId="0DEDFEC9" w:rsidR="0099131C" w:rsidRDefault="0099131C" w:rsidP="0099131C">
            <w:r>
              <w:t>Desejável</w:t>
            </w:r>
          </w:p>
        </w:tc>
        <w:tc>
          <w:tcPr>
            <w:tcW w:w="3026" w:type="dxa"/>
          </w:tcPr>
          <w:p w14:paraId="690070DB" w14:textId="77777777" w:rsidR="0099131C" w:rsidRDefault="0099131C" w:rsidP="0099131C"/>
        </w:tc>
      </w:tr>
    </w:tbl>
    <w:p w14:paraId="56AF4BB8" w14:textId="77777777" w:rsidR="001961C7" w:rsidRPr="007600F8" w:rsidRDefault="001961C7" w:rsidP="007600F8"/>
    <w:p w14:paraId="2E47A7D8" w14:textId="09386601" w:rsidR="0099131C" w:rsidRDefault="00A10D8E" w:rsidP="003B5CC6">
      <w:pPr>
        <w:pStyle w:val="Ttulo2"/>
        <w:numPr>
          <w:ilvl w:val="0"/>
          <w:numId w:val="7"/>
        </w:numPr>
        <w:rPr>
          <w:i/>
        </w:rPr>
      </w:pPr>
      <w:r>
        <w:rPr>
          <w:i/>
        </w:rPr>
        <w:t>Bolsa e câmbio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621"/>
        <w:gridCol w:w="2106"/>
        <w:gridCol w:w="3777"/>
        <w:gridCol w:w="2779"/>
        <w:gridCol w:w="1653"/>
        <w:gridCol w:w="3013"/>
      </w:tblGrid>
      <w:tr w:rsidR="003B5CC6" w:rsidRPr="00230A92" w14:paraId="3850A3FA" w14:textId="77777777" w:rsidTr="003B5C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1" w:type="dxa"/>
          </w:tcPr>
          <w:p w14:paraId="2607E0EB" w14:textId="77777777" w:rsidR="003B5CC6" w:rsidRPr="00230A92" w:rsidRDefault="003B5CC6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06" w:type="dxa"/>
          </w:tcPr>
          <w:p w14:paraId="174C5D35" w14:textId="77777777" w:rsidR="003B5CC6" w:rsidRPr="00230A92" w:rsidRDefault="003B5CC6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777" w:type="dxa"/>
          </w:tcPr>
          <w:p w14:paraId="67A078D1" w14:textId="77777777" w:rsidR="003B5CC6" w:rsidRPr="00230A92" w:rsidRDefault="003B5CC6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2779" w:type="dxa"/>
          </w:tcPr>
          <w:p w14:paraId="1247DD78" w14:textId="77777777" w:rsidR="003B5CC6" w:rsidRPr="00230A92" w:rsidRDefault="003B5CC6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1653" w:type="dxa"/>
          </w:tcPr>
          <w:p w14:paraId="6A07FB84" w14:textId="77777777" w:rsidR="003B5CC6" w:rsidRPr="00230A92" w:rsidRDefault="003B5CC6" w:rsidP="001E6F74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  <w:r>
              <w:rPr>
                <w:rStyle w:val="Refdenotaderodap"/>
                <w:sz w:val="24"/>
                <w:szCs w:val="24"/>
              </w:rPr>
              <w:footnoteReference w:id="11"/>
            </w:r>
          </w:p>
        </w:tc>
        <w:tc>
          <w:tcPr>
            <w:tcW w:w="3013" w:type="dxa"/>
          </w:tcPr>
          <w:p w14:paraId="4F48D643" w14:textId="77777777" w:rsidR="003B5CC6" w:rsidRPr="00230A92" w:rsidRDefault="003B5CC6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Critérios de Aceitação</w:t>
            </w:r>
            <w:r>
              <w:rPr>
                <w:rStyle w:val="Refdenotaderodap"/>
                <w:sz w:val="24"/>
                <w:szCs w:val="24"/>
              </w:rPr>
              <w:footnoteReference w:id="12"/>
            </w:r>
          </w:p>
        </w:tc>
      </w:tr>
      <w:tr w:rsidR="003B5CC6" w:rsidRPr="00230A92" w14:paraId="306A9BE8" w14:textId="77777777" w:rsidTr="003B5CC6">
        <w:tc>
          <w:tcPr>
            <w:tcW w:w="621" w:type="dxa"/>
          </w:tcPr>
          <w:p w14:paraId="61CA6D9D" w14:textId="7C3E9715" w:rsidR="003B5CC6" w:rsidRPr="003B5CC6" w:rsidRDefault="003B5CC6" w:rsidP="003B5CC6">
            <w:pPr>
              <w:rPr>
                <w:szCs w:val="18"/>
              </w:rPr>
            </w:pPr>
            <w:r>
              <w:rPr>
                <w:szCs w:val="18"/>
              </w:rPr>
              <w:t>6.1</w:t>
            </w:r>
          </w:p>
        </w:tc>
        <w:tc>
          <w:tcPr>
            <w:tcW w:w="2106" w:type="dxa"/>
          </w:tcPr>
          <w:p w14:paraId="2DDBFC93" w14:textId="79676B8F" w:rsidR="003B5CC6" w:rsidRDefault="003B5CC6" w:rsidP="003B5CC6">
            <w:pPr>
              <w:rPr>
                <w:sz w:val="24"/>
                <w:szCs w:val="24"/>
              </w:rPr>
            </w:pPr>
            <w:r>
              <w:t>Usuário -&gt; investidor, estudante, leitor</w:t>
            </w:r>
          </w:p>
        </w:tc>
        <w:tc>
          <w:tcPr>
            <w:tcW w:w="3777" w:type="dxa"/>
          </w:tcPr>
          <w:p w14:paraId="6B755364" w14:textId="43E491EA" w:rsidR="003B5CC6" w:rsidRDefault="003B5CC6" w:rsidP="003B5CC6">
            <w:pPr>
              <w:rPr>
                <w:sz w:val="24"/>
                <w:szCs w:val="24"/>
              </w:rPr>
            </w:pPr>
            <w:r>
              <w:t>Quero acompanhar o câmbio</w:t>
            </w:r>
          </w:p>
        </w:tc>
        <w:tc>
          <w:tcPr>
            <w:tcW w:w="2779" w:type="dxa"/>
          </w:tcPr>
          <w:p w14:paraId="0F0D01D1" w14:textId="32BE99F2" w:rsidR="003B5CC6" w:rsidRDefault="003B5CC6" w:rsidP="003B5CC6">
            <w:pPr>
              <w:rPr>
                <w:sz w:val="24"/>
                <w:szCs w:val="24"/>
              </w:rPr>
            </w:pPr>
            <w:r>
              <w:t xml:space="preserve">Pois quero ter essas informações dentro do portal, para me planejar quando for viajar, fazer transações, </w:t>
            </w:r>
            <w:proofErr w:type="spellStart"/>
            <w:r>
              <w:t>etc</w:t>
            </w:r>
            <w:proofErr w:type="spellEnd"/>
          </w:p>
        </w:tc>
        <w:tc>
          <w:tcPr>
            <w:tcW w:w="1653" w:type="dxa"/>
          </w:tcPr>
          <w:p w14:paraId="010B645B" w14:textId="5524ADE2" w:rsidR="003B5CC6" w:rsidRPr="00230A92" w:rsidRDefault="003B5CC6" w:rsidP="003B5CC6">
            <w:pPr>
              <w:rPr>
                <w:sz w:val="24"/>
                <w:szCs w:val="24"/>
              </w:rPr>
            </w:pPr>
            <w:r>
              <w:t>Importante</w:t>
            </w:r>
          </w:p>
        </w:tc>
        <w:tc>
          <w:tcPr>
            <w:tcW w:w="3013" w:type="dxa"/>
          </w:tcPr>
          <w:p w14:paraId="2D1597BB" w14:textId="77777777" w:rsidR="003B5CC6" w:rsidRDefault="003B5CC6" w:rsidP="003B5CC6">
            <w:pPr>
              <w:rPr>
                <w:sz w:val="24"/>
                <w:szCs w:val="24"/>
              </w:rPr>
            </w:pPr>
          </w:p>
        </w:tc>
      </w:tr>
      <w:tr w:rsidR="003B5CC6" w:rsidRPr="00230A92" w14:paraId="3CABEE3D" w14:textId="77777777" w:rsidTr="003B5CC6">
        <w:tc>
          <w:tcPr>
            <w:tcW w:w="621" w:type="dxa"/>
          </w:tcPr>
          <w:p w14:paraId="1C47E2BB" w14:textId="566EA32D" w:rsidR="003B5CC6" w:rsidRDefault="003B5CC6" w:rsidP="003B5CC6">
            <w:pPr>
              <w:rPr>
                <w:szCs w:val="18"/>
              </w:rPr>
            </w:pPr>
            <w:r>
              <w:rPr>
                <w:szCs w:val="18"/>
              </w:rPr>
              <w:t>6.2</w:t>
            </w:r>
          </w:p>
        </w:tc>
        <w:tc>
          <w:tcPr>
            <w:tcW w:w="2106" w:type="dxa"/>
          </w:tcPr>
          <w:p w14:paraId="0CD1E9D1" w14:textId="5FE0F1A4" w:rsidR="003B5CC6" w:rsidRDefault="003B5CC6" w:rsidP="003B5CC6">
            <w:r>
              <w:t>Usuário</w:t>
            </w:r>
            <w:r>
              <w:t xml:space="preserve"> -&gt; investidor, estudante, leitor</w:t>
            </w:r>
          </w:p>
        </w:tc>
        <w:tc>
          <w:tcPr>
            <w:tcW w:w="3777" w:type="dxa"/>
          </w:tcPr>
          <w:p w14:paraId="6C03AE25" w14:textId="51554262" w:rsidR="003B5CC6" w:rsidRDefault="003B5CC6" w:rsidP="003B5CC6">
            <w:r>
              <w:t>Quero acompanhar o índice da bolsa</w:t>
            </w:r>
          </w:p>
        </w:tc>
        <w:tc>
          <w:tcPr>
            <w:tcW w:w="2779" w:type="dxa"/>
          </w:tcPr>
          <w:p w14:paraId="643CBC9F" w14:textId="4EE09340" w:rsidR="003B5CC6" w:rsidRDefault="003B5CC6" w:rsidP="003B5CC6">
            <w:r>
              <w:t>Pois é um indicador que me interessa dentro de um portal sobre economia</w:t>
            </w:r>
          </w:p>
        </w:tc>
        <w:tc>
          <w:tcPr>
            <w:tcW w:w="1653" w:type="dxa"/>
          </w:tcPr>
          <w:p w14:paraId="091D1148" w14:textId="187DDC70" w:rsidR="003B5CC6" w:rsidRDefault="003B5CC6" w:rsidP="003B5CC6">
            <w:r>
              <w:t>Desejável</w:t>
            </w:r>
          </w:p>
        </w:tc>
        <w:tc>
          <w:tcPr>
            <w:tcW w:w="3013" w:type="dxa"/>
          </w:tcPr>
          <w:p w14:paraId="3B2CB1C0" w14:textId="77777777" w:rsidR="003B5CC6" w:rsidRDefault="003B5CC6" w:rsidP="003B5CC6">
            <w:pPr>
              <w:rPr>
                <w:sz w:val="24"/>
                <w:szCs w:val="24"/>
              </w:rPr>
            </w:pPr>
          </w:p>
        </w:tc>
      </w:tr>
    </w:tbl>
    <w:p w14:paraId="380B56A6" w14:textId="75923F28" w:rsidR="003B5CC6" w:rsidRDefault="003B5CC6" w:rsidP="003B5CC6"/>
    <w:p w14:paraId="07D28C65" w14:textId="4D5EC9E8" w:rsidR="003B5CC6" w:rsidRDefault="00385DB3" w:rsidP="00385DB3">
      <w:pPr>
        <w:pStyle w:val="Ttulo2"/>
        <w:numPr>
          <w:ilvl w:val="0"/>
          <w:numId w:val="7"/>
        </w:numPr>
        <w:rPr>
          <w:i/>
        </w:rPr>
      </w:pPr>
      <w:r>
        <w:rPr>
          <w:i/>
        </w:rPr>
        <w:t>Administração</w:t>
      </w:r>
    </w:p>
    <w:tbl>
      <w:tblPr>
        <w:tblStyle w:val="ProjectScopeTable"/>
        <w:tblW w:w="0" w:type="auto"/>
        <w:tblLook w:val="04A0" w:firstRow="1" w:lastRow="0" w:firstColumn="1" w:lastColumn="0" w:noHBand="0" w:noVBand="1"/>
      </w:tblPr>
      <w:tblGrid>
        <w:gridCol w:w="621"/>
        <w:gridCol w:w="2106"/>
        <w:gridCol w:w="3777"/>
        <w:gridCol w:w="2779"/>
        <w:gridCol w:w="1653"/>
        <w:gridCol w:w="3013"/>
      </w:tblGrid>
      <w:tr w:rsidR="00385DB3" w:rsidRPr="00230A92" w14:paraId="14789244" w14:textId="77777777" w:rsidTr="001E6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1" w:type="dxa"/>
          </w:tcPr>
          <w:p w14:paraId="7160EFB0" w14:textId="77777777" w:rsidR="00385DB3" w:rsidRPr="00230A92" w:rsidRDefault="00385DB3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2106" w:type="dxa"/>
          </w:tcPr>
          <w:p w14:paraId="2ED82894" w14:textId="77777777" w:rsidR="00385DB3" w:rsidRPr="00230A92" w:rsidRDefault="00385DB3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Eu como </w:t>
            </w:r>
          </w:p>
        </w:tc>
        <w:tc>
          <w:tcPr>
            <w:tcW w:w="3777" w:type="dxa"/>
          </w:tcPr>
          <w:p w14:paraId="35997023" w14:textId="77777777" w:rsidR="00385DB3" w:rsidRPr="00230A92" w:rsidRDefault="00385DB3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Quero </w:t>
            </w:r>
          </w:p>
        </w:tc>
        <w:tc>
          <w:tcPr>
            <w:tcW w:w="2779" w:type="dxa"/>
          </w:tcPr>
          <w:p w14:paraId="5A6FB54C" w14:textId="77777777" w:rsidR="00385DB3" w:rsidRPr="00230A92" w:rsidRDefault="00385DB3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Porque</w:t>
            </w:r>
          </w:p>
        </w:tc>
        <w:tc>
          <w:tcPr>
            <w:tcW w:w="1653" w:type="dxa"/>
          </w:tcPr>
          <w:p w14:paraId="0A8B0280" w14:textId="77777777" w:rsidR="00385DB3" w:rsidRPr="00230A92" w:rsidRDefault="00385DB3" w:rsidP="001E6F74">
            <w:pPr>
              <w:rPr>
                <w:sz w:val="24"/>
                <w:szCs w:val="24"/>
              </w:rPr>
            </w:pPr>
            <w:r w:rsidRPr="00230A92">
              <w:rPr>
                <w:sz w:val="24"/>
                <w:szCs w:val="24"/>
              </w:rPr>
              <w:t>Prioridade</w:t>
            </w:r>
            <w:r>
              <w:rPr>
                <w:rStyle w:val="Refdenotaderodap"/>
                <w:sz w:val="24"/>
                <w:szCs w:val="24"/>
              </w:rPr>
              <w:footnoteReference w:id="13"/>
            </w:r>
          </w:p>
        </w:tc>
        <w:tc>
          <w:tcPr>
            <w:tcW w:w="3013" w:type="dxa"/>
          </w:tcPr>
          <w:p w14:paraId="11EB8C78" w14:textId="77777777" w:rsidR="00385DB3" w:rsidRPr="00230A92" w:rsidRDefault="00385DB3" w:rsidP="001E6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Critérios de Aceitação</w:t>
            </w:r>
            <w:r>
              <w:rPr>
                <w:rStyle w:val="Refdenotaderodap"/>
                <w:sz w:val="24"/>
                <w:szCs w:val="24"/>
              </w:rPr>
              <w:footnoteReference w:id="14"/>
            </w:r>
          </w:p>
        </w:tc>
      </w:tr>
      <w:tr w:rsidR="00385DB3" w:rsidRPr="00385DB3" w14:paraId="41EAC615" w14:textId="77777777" w:rsidTr="001E6F74">
        <w:tc>
          <w:tcPr>
            <w:tcW w:w="621" w:type="dxa"/>
          </w:tcPr>
          <w:p w14:paraId="2E0A0CBD" w14:textId="5E5429EB" w:rsidR="00385DB3" w:rsidRPr="00385DB3" w:rsidRDefault="00385DB3" w:rsidP="00385DB3">
            <w:pPr>
              <w:rPr>
                <w:szCs w:val="18"/>
              </w:rPr>
            </w:pPr>
            <w:r>
              <w:rPr>
                <w:szCs w:val="18"/>
              </w:rPr>
              <w:t>7.1</w:t>
            </w:r>
          </w:p>
        </w:tc>
        <w:tc>
          <w:tcPr>
            <w:tcW w:w="2106" w:type="dxa"/>
          </w:tcPr>
          <w:p w14:paraId="529768CE" w14:textId="6C56D1B5" w:rsidR="00385DB3" w:rsidRPr="00385DB3" w:rsidRDefault="00385DB3" w:rsidP="00385DB3">
            <w:pPr>
              <w:rPr>
                <w:szCs w:val="18"/>
              </w:rPr>
            </w:pPr>
            <w:r>
              <w:t>Administrador</w:t>
            </w:r>
          </w:p>
        </w:tc>
        <w:tc>
          <w:tcPr>
            <w:tcW w:w="3777" w:type="dxa"/>
          </w:tcPr>
          <w:p w14:paraId="159C7EE1" w14:textId="59B80D2E" w:rsidR="00385DB3" w:rsidRPr="00385DB3" w:rsidRDefault="00385DB3" w:rsidP="00385DB3">
            <w:pPr>
              <w:rPr>
                <w:szCs w:val="18"/>
              </w:rPr>
            </w:pPr>
            <w:r>
              <w:t>Quais ferramentas estão sendo mais utiliza</w:t>
            </w:r>
            <w:bookmarkStart w:id="0" w:name="_GoBack"/>
            <w:bookmarkEnd w:id="0"/>
            <w:r>
              <w:t>das</w:t>
            </w:r>
          </w:p>
        </w:tc>
        <w:tc>
          <w:tcPr>
            <w:tcW w:w="2779" w:type="dxa"/>
          </w:tcPr>
          <w:p w14:paraId="2FBC41A0" w14:textId="66D20525" w:rsidR="00385DB3" w:rsidRPr="00385DB3" w:rsidRDefault="00385DB3" w:rsidP="00385DB3">
            <w:pPr>
              <w:rPr>
                <w:szCs w:val="18"/>
              </w:rPr>
            </w:pPr>
            <w:r>
              <w:t>Porquê</w:t>
            </w:r>
            <w:r>
              <w:t xml:space="preserve"> dessa forma posso repensar a minha ideia e planejar melhor</w:t>
            </w:r>
          </w:p>
        </w:tc>
        <w:tc>
          <w:tcPr>
            <w:tcW w:w="1653" w:type="dxa"/>
          </w:tcPr>
          <w:p w14:paraId="642E6054" w14:textId="678B97A6" w:rsidR="00385DB3" w:rsidRPr="00385DB3" w:rsidRDefault="00385DB3" w:rsidP="00385DB3">
            <w:pPr>
              <w:rPr>
                <w:szCs w:val="18"/>
              </w:rPr>
            </w:pPr>
            <w:r>
              <w:t>Desejável</w:t>
            </w:r>
          </w:p>
        </w:tc>
        <w:tc>
          <w:tcPr>
            <w:tcW w:w="3013" w:type="dxa"/>
          </w:tcPr>
          <w:p w14:paraId="6232621C" w14:textId="77777777" w:rsidR="00385DB3" w:rsidRPr="00385DB3" w:rsidRDefault="00385DB3" w:rsidP="00385DB3">
            <w:pPr>
              <w:rPr>
                <w:szCs w:val="18"/>
              </w:rPr>
            </w:pPr>
          </w:p>
        </w:tc>
      </w:tr>
    </w:tbl>
    <w:p w14:paraId="068DC531" w14:textId="77777777" w:rsidR="003B5CC6" w:rsidRPr="003B5CC6" w:rsidRDefault="003B5CC6" w:rsidP="003B5CC6"/>
    <w:p w14:paraId="4FD4076F" w14:textId="484C32DA" w:rsidR="006E5425" w:rsidRPr="002C5A42" w:rsidRDefault="00E96407">
      <w:pPr>
        <w:pStyle w:val="Ttulo1"/>
      </w:pPr>
      <w:r w:rsidRPr="002C5A42">
        <w:t>Aprovação e autoridade para proceder</w:t>
      </w:r>
    </w:p>
    <w:p w14:paraId="142DFA94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2F7CB7FF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42F2BDA8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7562B137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66358D5B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0BABE7CF" w14:textId="77777777" w:rsidTr="002F5967">
        <w:tc>
          <w:tcPr>
            <w:tcW w:w="1923" w:type="pct"/>
          </w:tcPr>
          <w:p w14:paraId="5EAB869B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7557C165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42A33EC5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5CE89450" w14:textId="77777777" w:rsidR="006E5425" w:rsidRPr="002C5A42" w:rsidRDefault="006E5425" w:rsidP="00514CA3"/>
    <w:sectPr w:rsidR="006E5425" w:rsidRPr="002C5A42" w:rsidSect="008D0296">
      <w:headerReference w:type="default" r:id="rId9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2BEBF" w14:textId="77777777" w:rsidR="00442E8F" w:rsidRDefault="00442E8F">
      <w:pPr>
        <w:spacing w:after="0" w:line="240" w:lineRule="auto"/>
      </w:pPr>
      <w:r>
        <w:separator/>
      </w:r>
    </w:p>
  </w:endnote>
  <w:endnote w:type="continuationSeparator" w:id="0">
    <w:p w14:paraId="050C76FD" w14:textId="77777777" w:rsidR="00442E8F" w:rsidRDefault="00442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A845D" w14:textId="77777777" w:rsidR="00442E8F" w:rsidRDefault="00442E8F">
      <w:pPr>
        <w:spacing w:after="0" w:line="240" w:lineRule="auto"/>
      </w:pPr>
      <w:r>
        <w:separator/>
      </w:r>
    </w:p>
  </w:footnote>
  <w:footnote w:type="continuationSeparator" w:id="0">
    <w:p w14:paraId="7E34A7AB" w14:textId="77777777" w:rsidR="00442E8F" w:rsidRDefault="00442E8F">
      <w:pPr>
        <w:spacing w:after="0" w:line="240" w:lineRule="auto"/>
      </w:pPr>
      <w:r>
        <w:continuationSeparator/>
      </w:r>
    </w:p>
  </w:footnote>
  <w:footnote w:id="1">
    <w:p w14:paraId="45113AB0" w14:textId="77777777" w:rsidR="00D264BA" w:rsidRDefault="00D264BA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5842DD">
        <w:t xml:space="preserve"> </w:t>
      </w:r>
      <w:r w:rsidRPr="00D264BA">
        <w:rPr>
          <w:i w:val="0"/>
        </w:rPr>
        <w:t>Fundamental</w:t>
      </w:r>
      <w:r>
        <w:rPr>
          <w:i w:val="0"/>
        </w:rPr>
        <w:t xml:space="preserve"> ou Essencial</w:t>
      </w:r>
      <w:r w:rsidR="00B22CFB">
        <w:rPr>
          <w:i w:val="0"/>
        </w:rPr>
        <w:t xml:space="preserve">. </w:t>
      </w:r>
      <w:r>
        <w:rPr>
          <w:i w:val="0"/>
        </w:rPr>
        <w:t>Bom ter ou Importante</w:t>
      </w:r>
      <w:r w:rsidR="00B22CFB">
        <w:rPr>
          <w:i w:val="0"/>
        </w:rPr>
        <w:t xml:space="preserve">. </w:t>
      </w:r>
      <w:r>
        <w:rPr>
          <w:i w:val="0"/>
        </w:rPr>
        <w:t>Irrelevante ou desejável</w:t>
      </w:r>
      <w:r w:rsidR="00124270">
        <w:rPr>
          <w:i w:val="0"/>
        </w:rPr>
        <w:t>.</w:t>
      </w:r>
    </w:p>
  </w:footnote>
  <w:footnote w:id="2">
    <w:p w14:paraId="41055D9C" w14:textId="77777777" w:rsidR="00661860" w:rsidRDefault="007D6440" w:rsidP="00B22CFB">
      <w:pPr>
        <w:pStyle w:val="Textodenotaderodap"/>
        <w:jc w:val="both"/>
        <w:rPr>
          <w:i w:val="0"/>
        </w:rPr>
      </w:pPr>
      <w:r>
        <w:rPr>
          <w:rStyle w:val="Refdenotaderodap"/>
        </w:rPr>
        <w:footnoteRef/>
      </w:r>
      <w:r>
        <w:t xml:space="preserve"> </w:t>
      </w:r>
      <w:r w:rsidR="005842DD">
        <w:t xml:space="preserve"> </w:t>
      </w:r>
      <w:r w:rsidR="00B22CFB" w:rsidRPr="00B22CFB">
        <w:rPr>
          <w:i w:val="0"/>
        </w:rPr>
        <w:t xml:space="preserve">É uma lista de critérios que precisam ser alcançados para que a </w:t>
      </w:r>
      <w:proofErr w:type="spellStart"/>
      <w:r w:rsidR="00341E25" w:rsidRPr="00341E25">
        <w:t>u</w:t>
      </w:r>
      <w:r w:rsidR="00B22CFB" w:rsidRPr="00341E25">
        <w:t>ser</w:t>
      </w:r>
      <w:proofErr w:type="spellEnd"/>
      <w:r w:rsidR="00B22CFB" w:rsidRPr="00341E25">
        <w:t xml:space="preserve"> </w:t>
      </w:r>
      <w:proofErr w:type="spellStart"/>
      <w:r w:rsidR="00341E25" w:rsidRPr="00341E25">
        <w:t>s</w:t>
      </w:r>
      <w:r w:rsidR="00B22CFB" w:rsidRPr="00341E25">
        <w:t>tory</w:t>
      </w:r>
      <w:proofErr w:type="spellEnd"/>
      <w:r w:rsidR="00B22CFB" w:rsidRPr="00B22CFB">
        <w:rPr>
          <w:i w:val="0"/>
        </w:rPr>
        <w:t xml:space="preserve"> atenda </w:t>
      </w:r>
      <w:r w:rsidR="00146BD8">
        <w:rPr>
          <w:i w:val="0"/>
        </w:rPr>
        <w:t>a</w:t>
      </w:r>
      <w:r w:rsidR="00B22CFB" w:rsidRPr="00B22CFB">
        <w:rPr>
          <w:i w:val="0"/>
        </w:rPr>
        <w:t xml:space="preserve">os requisitos do usuário e seja aceita pelo </w:t>
      </w:r>
      <w:proofErr w:type="spellStart"/>
      <w:r w:rsidR="00B22CFB" w:rsidRPr="00341E25">
        <w:t>Product</w:t>
      </w:r>
      <w:proofErr w:type="spellEnd"/>
      <w:r w:rsidR="00B22CFB" w:rsidRPr="00341E25">
        <w:t xml:space="preserve"> </w:t>
      </w:r>
      <w:proofErr w:type="spellStart"/>
      <w:r w:rsidR="00B22CFB" w:rsidRPr="00341E25">
        <w:t>Owner</w:t>
      </w:r>
      <w:proofErr w:type="spellEnd"/>
      <w:r w:rsidR="00B22CFB" w:rsidRPr="00B22CFB">
        <w:rPr>
          <w:i w:val="0"/>
        </w:rPr>
        <w:t xml:space="preserve">. </w:t>
      </w:r>
    </w:p>
    <w:p w14:paraId="05E50430" w14:textId="77777777" w:rsidR="005D1E03" w:rsidRDefault="00661860" w:rsidP="00661860">
      <w:pPr>
        <w:pStyle w:val="Textodenotaderodap"/>
        <w:jc w:val="both"/>
      </w:pPr>
      <w:r>
        <w:rPr>
          <w:i w:val="0"/>
        </w:rPr>
        <w:t xml:space="preserve">   </w:t>
      </w:r>
      <w:r w:rsidR="00B22CFB" w:rsidRPr="00B22CFB">
        <w:rPr>
          <w:i w:val="0"/>
        </w:rPr>
        <w:t xml:space="preserve">Os critérios de aceitação contém informações adicionais que não foram inseridas nas </w:t>
      </w:r>
      <w:proofErr w:type="spellStart"/>
      <w:r w:rsidR="00B22CFB" w:rsidRPr="0088265B">
        <w:t>users</w:t>
      </w:r>
      <w:proofErr w:type="spellEnd"/>
      <w:r w:rsidR="00B22CFB" w:rsidRPr="0088265B">
        <w:t xml:space="preserve"> stories</w:t>
      </w:r>
      <w:r w:rsidR="00B22CFB" w:rsidRPr="00B22CFB">
        <w:rPr>
          <w:i w:val="0"/>
        </w:rPr>
        <w:t xml:space="preserve"> para não poluir o corpo principal do texto.</w:t>
      </w:r>
      <w:r>
        <w:rPr>
          <w:i w:val="0"/>
        </w:rPr>
        <w:t xml:space="preserve"> </w:t>
      </w:r>
      <w:r w:rsidR="005D1E03" w:rsidRPr="005D1E03">
        <w:rPr>
          <w:i w:val="0"/>
        </w:rPr>
        <w:t>São escritos com menor nível de detalhamento</w:t>
      </w:r>
      <w:r w:rsidR="005D1E03">
        <w:rPr>
          <w:i w:val="0"/>
        </w:rPr>
        <w:t xml:space="preserve">. </w:t>
      </w:r>
      <w:r w:rsidR="005D1E03" w:rsidRPr="005D1E03">
        <w:rPr>
          <w:i w:val="0"/>
        </w:rPr>
        <w:t>São independente de implementação</w:t>
      </w:r>
      <w:r w:rsidR="005D1E03">
        <w:rPr>
          <w:i w:val="0"/>
        </w:rPr>
        <w:t xml:space="preserve">. </w:t>
      </w:r>
      <w:r w:rsidR="005D1E03" w:rsidRPr="005D1E03">
        <w:rPr>
          <w:i w:val="0"/>
        </w:rPr>
        <w:t>Definem o que fazer e não como fazer</w:t>
      </w:r>
      <w:r w:rsidR="005D1E03">
        <w:rPr>
          <w:i w:val="0"/>
        </w:rPr>
        <w:t>.</w:t>
      </w:r>
    </w:p>
    <w:p w14:paraId="3DDE6919" w14:textId="77777777" w:rsidR="007D6440" w:rsidRPr="007D6440" w:rsidRDefault="001F2A88">
      <w:pPr>
        <w:pStyle w:val="Textodenotaderodap"/>
        <w:rPr>
          <w:i w:val="0"/>
        </w:rPr>
      </w:pPr>
      <w:r>
        <w:rPr>
          <w:i w:val="0"/>
        </w:rPr>
        <w:t xml:space="preserve">   Documente, p</w:t>
      </w:r>
      <w:r w:rsidR="007D6440" w:rsidRPr="007D6440">
        <w:rPr>
          <w:i w:val="0"/>
        </w:rPr>
        <w:t>elo menos</w:t>
      </w:r>
      <w:r w:rsidR="007D6440">
        <w:rPr>
          <w:i w:val="0"/>
        </w:rPr>
        <w:t>, p</w:t>
      </w:r>
      <w:r w:rsidR="007D6440" w:rsidRPr="007D6440">
        <w:rPr>
          <w:i w:val="0"/>
        </w:rPr>
        <w:t xml:space="preserve">ara </w:t>
      </w:r>
      <w:r w:rsidR="00146BD8">
        <w:rPr>
          <w:i w:val="0"/>
        </w:rPr>
        <w:t>3 d</w:t>
      </w:r>
      <w:r w:rsidR="007D6440" w:rsidRPr="007D6440">
        <w:rPr>
          <w:i w:val="0"/>
        </w:rPr>
        <w:t>as</w:t>
      </w:r>
      <w:r w:rsidR="007D6440">
        <w:rPr>
          <w:i w:val="0"/>
        </w:rPr>
        <w:t xml:space="preserve"> </w:t>
      </w:r>
      <w:proofErr w:type="spellStart"/>
      <w:r w:rsidR="007D6440" w:rsidRPr="007D6440">
        <w:t>user</w:t>
      </w:r>
      <w:proofErr w:type="spellEnd"/>
      <w:r w:rsidR="007D6440" w:rsidRPr="007D6440">
        <w:t xml:space="preserve"> stories</w:t>
      </w:r>
      <w:r w:rsidR="007D6440">
        <w:rPr>
          <w:i w:val="0"/>
        </w:rPr>
        <w:t xml:space="preserve"> fundamentais ou essenciais.</w:t>
      </w:r>
    </w:p>
  </w:footnote>
  <w:footnote w:id="3">
    <w:p w14:paraId="32F3246F" w14:textId="77777777" w:rsidR="000B08A3" w:rsidRDefault="000B08A3" w:rsidP="000B08A3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r w:rsidRPr="00D264BA">
        <w:rPr>
          <w:i w:val="0"/>
        </w:rPr>
        <w:t>Fundamental</w:t>
      </w:r>
      <w:r>
        <w:rPr>
          <w:i w:val="0"/>
        </w:rPr>
        <w:t xml:space="preserve"> ou Essencial. Bom ter </w:t>
      </w:r>
      <w:proofErr w:type="gramStart"/>
      <w:r>
        <w:rPr>
          <w:i w:val="0"/>
        </w:rPr>
        <w:t>ou Importante</w:t>
      </w:r>
      <w:proofErr w:type="gramEnd"/>
      <w:r>
        <w:rPr>
          <w:i w:val="0"/>
        </w:rPr>
        <w:t>. Irrelevante ou desejável.</w:t>
      </w:r>
    </w:p>
  </w:footnote>
  <w:footnote w:id="4">
    <w:p w14:paraId="34C98141" w14:textId="77777777" w:rsidR="000B08A3" w:rsidRDefault="000B08A3" w:rsidP="000B08A3">
      <w:pPr>
        <w:pStyle w:val="Textodenotaderodap"/>
        <w:jc w:val="both"/>
        <w:rPr>
          <w:i w:val="0"/>
        </w:rPr>
      </w:pPr>
      <w:r>
        <w:rPr>
          <w:rStyle w:val="Refdenotaderodap"/>
        </w:rPr>
        <w:footnoteRef/>
      </w:r>
      <w:r>
        <w:t xml:space="preserve">  </w:t>
      </w:r>
      <w:r w:rsidRPr="00B22CFB">
        <w:rPr>
          <w:i w:val="0"/>
        </w:rPr>
        <w:t xml:space="preserve">É uma lista de critérios que precisam ser alcançados para que a </w:t>
      </w:r>
      <w:proofErr w:type="spellStart"/>
      <w:r w:rsidRPr="00341E25">
        <w:t>user</w:t>
      </w:r>
      <w:proofErr w:type="spellEnd"/>
      <w:r w:rsidRPr="00341E25">
        <w:t xml:space="preserve"> </w:t>
      </w:r>
      <w:proofErr w:type="spellStart"/>
      <w:r w:rsidRPr="00341E25">
        <w:t>story</w:t>
      </w:r>
      <w:proofErr w:type="spellEnd"/>
      <w:r w:rsidRPr="00B22CFB">
        <w:rPr>
          <w:i w:val="0"/>
        </w:rPr>
        <w:t xml:space="preserve"> atenda </w:t>
      </w:r>
      <w:r>
        <w:rPr>
          <w:i w:val="0"/>
        </w:rPr>
        <w:t>a</w:t>
      </w:r>
      <w:r w:rsidRPr="00B22CFB">
        <w:rPr>
          <w:i w:val="0"/>
        </w:rPr>
        <w:t xml:space="preserve">os requisitos do usuário e seja aceita pelo </w:t>
      </w:r>
      <w:proofErr w:type="spellStart"/>
      <w:r w:rsidRPr="00341E25">
        <w:t>Product</w:t>
      </w:r>
      <w:proofErr w:type="spellEnd"/>
      <w:r w:rsidRPr="00341E25">
        <w:t xml:space="preserve"> </w:t>
      </w:r>
      <w:proofErr w:type="spellStart"/>
      <w:r w:rsidRPr="00341E25">
        <w:t>Owner</w:t>
      </w:r>
      <w:proofErr w:type="spellEnd"/>
      <w:r w:rsidRPr="00B22CFB">
        <w:rPr>
          <w:i w:val="0"/>
        </w:rPr>
        <w:t xml:space="preserve">. </w:t>
      </w:r>
    </w:p>
    <w:p w14:paraId="317066AB" w14:textId="77777777" w:rsidR="000B08A3" w:rsidRDefault="000B08A3" w:rsidP="000B08A3">
      <w:pPr>
        <w:pStyle w:val="Textodenotaderodap"/>
        <w:jc w:val="both"/>
      </w:pPr>
      <w:r>
        <w:rPr>
          <w:i w:val="0"/>
        </w:rPr>
        <w:t xml:space="preserve">   </w:t>
      </w:r>
      <w:proofErr w:type="gramStart"/>
      <w:r w:rsidRPr="00B22CFB">
        <w:rPr>
          <w:i w:val="0"/>
        </w:rPr>
        <w:t>Os critérios de aceitação contém</w:t>
      </w:r>
      <w:proofErr w:type="gramEnd"/>
      <w:r w:rsidRPr="00B22CFB">
        <w:rPr>
          <w:i w:val="0"/>
        </w:rPr>
        <w:t xml:space="preserve"> informações adicionais que não foram inseridas nas </w:t>
      </w:r>
      <w:proofErr w:type="spellStart"/>
      <w:r w:rsidRPr="0088265B">
        <w:t>users</w:t>
      </w:r>
      <w:proofErr w:type="spellEnd"/>
      <w:r w:rsidRPr="0088265B">
        <w:t xml:space="preserve"> stories</w:t>
      </w:r>
      <w:r w:rsidRPr="00B22CFB">
        <w:rPr>
          <w:i w:val="0"/>
        </w:rPr>
        <w:t xml:space="preserve"> para não poluir o corpo principal do texto.</w:t>
      </w:r>
      <w:r>
        <w:rPr>
          <w:i w:val="0"/>
        </w:rPr>
        <w:t xml:space="preserve"> </w:t>
      </w:r>
      <w:r w:rsidRPr="005D1E03">
        <w:rPr>
          <w:i w:val="0"/>
        </w:rPr>
        <w:t>São escritos com menor nível de detalhamento</w:t>
      </w:r>
      <w:r>
        <w:rPr>
          <w:i w:val="0"/>
        </w:rPr>
        <w:t xml:space="preserve">. </w:t>
      </w:r>
      <w:r w:rsidRPr="005D1E03">
        <w:rPr>
          <w:i w:val="0"/>
        </w:rPr>
        <w:t xml:space="preserve">São </w:t>
      </w:r>
      <w:proofErr w:type="gramStart"/>
      <w:r w:rsidRPr="005D1E03">
        <w:rPr>
          <w:i w:val="0"/>
        </w:rPr>
        <w:t>independente</w:t>
      </w:r>
      <w:proofErr w:type="gramEnd"/>
      <w:r w:rsidRPr="005D1E03">
        <w:rPr>
          <w:i w:val="0"/>
        </w:rPr>
        <w:t xml:space="preserve"> de implementação</w:t>
      </w:r>
      <w:r>
        <w:rPr>
          <w:i w:val="0"/>
        </w:rPr>
        <w:t xml:space="preserve">. </w:t>
      </w:r>
      <w:r w:rsidRPr="005D1E03">
        <w:rPr>
          <w:i w:val="0"/>
        </w:rPr>
        <w:t>Definem o que fazer e não como fazer</w:t>
      </w:r>
      <w:r>
        <w:rPr>
          <w:i w:val="0"/>
        </w:rPr>
        <w:t>.</w:t>
      </w:r>
    </w:p>
    <w:p w14:paraId="401F6F9C" w14:textId="77777777" w:rsidR="000B08A3" w:rsidRPr="007D6440" w:rsidRDefault="000B08A3" w:rsidP="000B08A3">
      <w:pPr>
        <w:pStyle w:val="Textodenotaderodap"/>
        <w:rPr>
          <w:i w:val="0"/>
        </w:rPr>
      </w:pPr>
      <w:r>
        <w:rPr>
          <w:i w:val="0"/>
        </w:rPr>
        <w:t xml:space="preserve">   Documente, p</w:t>
      </w:r>
      <w:r w:rsidRPr="007D6440">
        <w:rPr>
          <w:i w:val="0"/>
        </w:rPr>
        <w:t>elo menos</w:t>
      </w:r>
      <w:r>
        <w:rPr>
          <w:i w:val="0"/>
        </w:rPr>
        <w:t>, p</w:t>
      </w:r>
      <w:r w:rsidRPr="007D6440">
        <w:rPr>
          <w:i w:val="0"/>
        </w:rPr>
        <w:t xml:space="preserve">ara </w:t>
      </w:r>
      <w:r>
        <w:rPr>
          <w:i w:val="0"/>
        </w:rPr>
        <w:t>3 d</w:t>
      </w:r>
      <w:r w:rsidRPr="007D6440">
        <w:rPr>
          <w:i w:val="0"/>
        </w:rPr>
        <w:t>as</w:t>
      </w:r>
      <w:r>
        <w:rPr>
          <w:i w:val="0"/>
        </w:rPr>
        <w:t xml:space="preserve"> </w:t>
      </w:r>
      <w:proofErr w:type="spellStart"/>
      <w:r w:rsidRPr="007D6440">
        <w:t>user</w:t>
      </w:r>
      <w:proofErr w:type="spellEnd"/>
      <w:r w:rsidRPr="007D6440">
        <w:t xml:space="preserve"> stories</w:t>
      </w:r>
      <w:r>
        <w:rPr>
          <w:i w:val="0"/>
        </w:rPr>
        <w:t xml:space="preserve"> fundamentais ou essenciais.</w:t>
      </w:r>
    </w:p>
  </w:footnote>
  <w:footnote w:id="5">
    <w:p w14:paraId="58D9BB5B" w14:textId="77777777" w:rsidR="00033285" w:rsidRDefault="00033285" w:rsidP="00033285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r w:rsidRPr="00D264BA">
        <w:rPr>
          <w:i w:val="0"/>
        </w:rPr>
        <w:t>Fundamental</w:t>
      </w:r>
      <w:r>
        <w:rPr>
          <w:i w:val="0"/>
        </w:rPr>
        <w:t xml:space="preserve"> ou Essencial. Bom ter </w:t>
      </w:r>
      <w:proofErr w:type="gramStart"/>
      <w:r>
        <w:rPr>
          <w:i w:val="0"/>
        </w:rPr>
        <w:t>ou Importante</w:t>
      </w:r>
      <w:proofErr w:type="gramEnd"/>
      <w:r>
        <w:rPr>
          <w:i w:val="0"/>
        </w:rPr>
        <w:t>. Irrelevante ou desejável.</w:t>
      </w:r>
    </w:p>
  </w:footnote>
  <w:footnote w:id="6">
    <w:p w14:paraId="33F57E2F" w14:textId="77777777" w:rsidR="00033285" w:rsidRDefault="00033285" w:rsidP="00033285">
      <w:pPr>
        <w:pStyle w:val="Textodenotaderodap"/>
        <w:jc w:val="both"/>
        <w:rPr>
          <w:i w:val="0"/>
        </w:rPr>
      </w:pPr>
      <w:r>
        <w:rPr>
          <w:rStyle w:val="Refdenotaderodap"/>
        </w:rPr>
        <w:footnoteRef/>
      </w:r>
      <w:r>
        <w:t xml:space="preserve">  </w:t>
      </w:r>
      <w:r w:rsidRPr="00B22CFB">
        <w:rPr>
          <w:i w:val="0"/>
        </w:rPr>
        <w:t xml:space="preserve">É uma lista de critérios que precisam ser alcançados para que a </w:t>
      </w:r>
      <w:proofErr w:type="spellStart"/>
      <w:r w:rsidRPr="00341E25">
        <w:t>user</w:t>
      </w:r>
      <w:proofErr w:type="spellEnd"/>
      <w:r w:rsidRPr="00341E25">
        <w:t xml:space="preserve"> </w:t>
      </w:r>
      <w:proofErr w:type="spellStart"/>
      <w:r w:rsidRPr="00341E25">
        <w:t>story</w:t>
      </w:r>
      <w:proofErr w:type="spellEnd"/>
      <w:r w:rsidRPr="00B22CFB">
        <w:rPr>
          <w:i w:val="0"/>
        </w:rPr>
        <w:t xml:space="preserve"> atenda </w:t>
      </w:r>
      <w:r>
        <w:rPr>
          <w:i w:val="0"/>
        </w:rPr>
        <w:t>a</w:t>
      </w:r>
      <w:r w:rsidRPr="00B22CFB">
        <w:rPr>
          <w:i w:val="0"/>
        </w:rPr>
        <w:t xml:space="preserve">os requisitos do usuário e seja aceita pelo </w:t>
      </w:r>
      <w:proofErr w:type="spellStart"/>
      <w:r w:rsidRPr="00341E25">
        <w:t>Product</w:t>
      </w:r>
      <w:proofErr w:type="spellEnd"/>
      <w:r w:rsidRPr="00341E25">
        <w:t xml:space="preserve"> </w:t>
      </w:r>
      <w:proofErr w:type="spellStart"/>
      <w:r w:rsidRPr="00341E25">
        <w:t>Owner</w:t>
      </w:r>
      <w:proofErr w:type="spellEnd"/>
      <w:r w:rsidRPr="00B22CFB">
        <w:rPr>
          <w:i w:val="0"/>
        </w:rPr>
        <w:t xml:space="preserve">. </w:t>
      </w:r>
    </w:p>
    <w:p w14:paraId="6BF69422" w14:textId="77777777" w:rsidR="00033285" w:rsidRDefault="00033285" w:rsidP="00033285">
      <w:pPr>
        <w:pStyle w:val="Textodenotaderodap"/>
        <w:jc w:val="both"/>
      </w:pPr>
      <w:r>
        <w:rPr>
          <w:i w:val="0"/>
        </w:rPr>
        <w:t xml:space="preserve">   </w:t>
      </w:r>
      <w:proofErr w:type="gramStart"/>
      <w:r w:rsidRPr="00B22CFB">
        <w:rPr>
          <w:i w:val="0"/>
        </w:rPr>
        <w:t>Os critérios de aceitação contém</w:t>
      </w:r>
      <w:proofErr w:type="gramEnd"/>
      <w:r w:rsidRPr="00B22CFB">
        <w:rPr>
          <w:i w:val="0"/>
        </w:rPr>
        <w:t xml:space="preserve"> informações adicionais que não foram inseridas nas </w:t>
      </w:r>
      <w:proofErr w:type="spellStart"/>
      <w:r w:rsidRPr="0088265B">
        <w:t>users</w:t>
      </w:r>
      <w:proofErr w:type="spellEnd"/>
      <w:r w:rsidRPr="0088265B">
        <w:t xml:space="preserve"> stories</w:t>
      </w:r>
      <w:r w:rsidRPr="00B22CFB">
        <w:rPr>
          <w:i w:val="0"/>
        </w:rPr>
        <w:t xml:space="preserve"> para não poluir o corpo principal do texto.</w:t>
      </w:r>
      <w:r>
        <w:rPr>
          <w:i w:val="0"/>
        </w:rPr>
        <w:t xml:space="preserve"> </w:t>
      </w:r>
      <w:r w:rsidRPr="005D1E03">
        <w:rPr>
          <w:i w:val="0"/>
        </w:rPr>
        <w:t>São escritos com menor nível de detalhamento</w:t>
      </w:r>
      <w:r>
        <w:rPr>
          <w:i w:val="0"/>
        </w:rPr>
        <w:t xml:space="preserve">. </w:t>
      </w:r>
      <w:r w:rsidRPr="005D1E03">
        <w:rPr>
          <w:i w:val="0"/>
        </w:rPr>
        <w:t xml:space="preserve">São </w:t>
      </w:r>
      <w:proofErr w:type="gramStart"/>
      <w:r w:rsidRPr="005D1E03">
        <w:rPr>
          <w:i w:val="0"/>
        </w:rPr>
        <w:t>independente</w:t>
      </w:r>
      <w:proofErr w:type="gramEnd"/>
      <w:r w:rsidRPr="005D1E03">
        <w:rPr>
          <w:i w:val="0"/>
        </w:rPr>
        <w:t xml:space="preserve"> de implementação</w:t>
      </w:r>
      <w:r>
        <w:rPr>
          <w:i w:val="0"/>
        </w:rPr>
        <w:t xml:space="preserve">. </w:t>
      </w:r>
      <w:r w:rsidRPr="005D1E03">
        <w:rPr>
          <w:i w:val="0"/>
        </w:rPr>
        <w:t>Definem o que fazer e não como fazer</w:t>
      </w:r>
      <w:r>
        <w:rPr>
          <w:i w:val="0"/>
        </w:rPr>
        <w:t>.</w:t>
      </w:r>
    </w:p>
    <w:p w14:paraId="6D9DCBFE" w14:textId="77777777" w:rsidR="00033285" w:rsidRPr="007D6440" w:rsidRDefault="00033285" w:rsidP="00033285">
      <w:pPr>
        <w:pStyle w:val="Textodenotaderodap"/>
        <w:rPr>
          <w:i w:val="0"/>
        </w:rPr>
      </w:pPr>
      <w:r>
        <w:rPr>
          <w:i w:val="0"/>
        </w:rPr>
        <w:t xml:space="preserve">   Documente, p</w:t>
      </w:r>
      <w:r w:rsidRPr="007D6440">
        <w:rPr>
          <w:i w:val="0"/>
        </w:rPr>
        <w:t>elo menos</w:t>
      </w:r>
      <w:r>
        <w:rPr>
          <w:i w:val="0"/>
        </w:rPr>
        <w:t>, p</w:t>
      </w:r>
      <w:r w:rsidRPr="007D6440">
        <w:rPr>
          <w:i w:val="0"/>
        </w:rPr>
        <w:t xml:space="preserve">ara </w:t>
      </w:r>
      <w:r>
        <w:rPr>
          <w:i w:val="0"/>
        </w:rPr>
        <w:t>3 d</w:t>
      </w:r>
      <w:r w:rsidRPr="007D6440">
        <w:rPr>
          <w:i w:val="0"/>
        </w:rPr>
        <w:t>as</w:t>
      </w:r>
      <w:r>
        <w:rPr>
          <w:i w:val="0"/>
        </w:rPr>
        <w:t xml:space="preserve"> </w:t>
      </w:r>
      <w:proofErr w:type="spellStart"/>
      <w:r w:rsidRPr="007D6440">
        <w:t>user</w:t>
      </w:r>
      <w:proofErr w:type="spellEnd"/>
      <w:r w:rsidRPr="007D6440">
        <w:t xml:space="preserve"> stories</w:t>
      </w:r>
      <w:r>
        <w:rPr>
          <w:i w:val="0"/>
        </w:rPr>
        <w:t xml:space="preserve"> fundamentais ou essenciais.</w:t>
      </w:r>
    </w:p>
  </w:footnote>
  <w:footnote w:id="7">
    <w:p w14:paraId="1C64EBA9" w14:textId="77777777" w:rsidR="007600F8" w:rsidRDefault="007600F8" w:rsidP="007600F8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r w:rsidRPr="00D264BA">
        <w:rPr>
          <w:i w:val="0"/>
        </w:rPr>
        <w:t>Fundamental</w:t>
      </w:r>
      <w:r>
        <w:rPr>
          <w:i w:val="0"/>
        </w:rPr>
        <w:t xml:space="preserve"> ou Essencial. Bom ter </w:t>
      </w:r>
      <w:proofErr w:type="gramStart"/>
      <w:r>
        <w:rPr>
          <w:i w:val="0"/>
        </w:rPr>
        <w:t>ou Importante</w:t>
      </w:r>
      <w:proofErr w:type="gramEnd"/>
      <w:r>
        <w:rPr>
          <w:i w:val="0"/>
        </w:rPr>
        <w:t>. Irrelevante ou desejável.</w:t>
      </w:r>
    </w:p>
  </w:footnote>
  <w:footnote w:id="8">
    <w:p w14:paraId="66B164BF" w14:textId="77777777" w:rsidR="007600F8" w:rsidRDefault="007600F8" w:rsidP="007600F8">
      <w:pPr>
        <w:pStyle w:val="Textodenotaderodap"/>
        <w:jc w:val="both"/>
        <w:rPr>
          <w:i w:val="0"/>
        </w:rPr>
      </w:pPr>
      <w:r>
        <w:rPr>
          <w:rStyle w:val="Refdenotaderodap"/>
        </w:rPr>
        <w:footnoteRef/>
      </w:r>
      <w:r>
        <w:t xml:space="preserve">  </w:t>
      </w:r>
      <w:r w:rsidRPr="00B22CFB">
        <w:rPr>
          <w:i w:val="0"/>
        </w:rPr>
        <w:t xml:space="preserve">É uma lista de critérios que precisam ser alcançados para que a </w:t>
      </w:r>
      <w:proofErr w:type="spellStart"/>
      <w:r w:rsidRPr="00341E25">
        <w:t>user</w:t>
      </w:r>
      <w:proofErr w:type="spellEnd"/>
      <w:r w:rsidRPr="00341E25">
        <w:t xml:space="preserve"> </w:t>
      </w:r>
      <w:proofErr w:type="spellStart"/>
      <w:r w:rsidRPr="00341E25">
        <w:t>story</w:t>
      </w:r>
      <w:proofErr w:type="spellEnd"/>
      <w:r w:rsidRPr="00B22CFB">
        <w:rPr>
          <w:i w:val="0"/>
        </w:rPr>
        <w:t xml:space="preserve"> atenda </w:t>
      </w:r>
      <w:r>
        <w:rPr>
          <w:i w:val="0"/>
        </w:rPr>
        <w:t>a</w:t>
      </w:r>
      <w:r w:rsidRPr="00B22CFB">
        <w:rPr>
          <w:i w:val="0"/>
        </w:rPr>
        <w:t xml:space="preserve">os requisitos do usuário e seja aceita pelo </w:t>
      </w:r>
      <w:proofErr w:type="spellStart"/>
      <w:r w:rsidRPr="00341E25">
        <w:t>Product</w:t>
      </w:r>
      <w:proofErr w:type="spellEnd"/>
      <w:r w:rsidRPr="00341E25">
        <w:t xml:space="preserve"> </w:t>
      </w:r>
      <w:proofErr w:type="spellStart"/>
      <w:r w:rsidRPr="00341E25">
        <w:t>Owner</w:t>
      </w:r>
      <w:proofErr w:type="spellEnd"/>
      <w:r w:rsidRPr="00B22CFB">
        <w:rPr>
          <w:i w:val="0"/>
        </w:rPr>
        <w:t xml:space="preserve">. </w:t>
      </w:r>
    </w:p>
    <w:p w14:paraId="3E72CFA0" w14:textId="77777777" w:rsidR="007600F8" w:rsidRDefault="007600F8" w:rsidP="007600F8">
      <w:pPr>
        <w:pStyle w:val="Textodenotaderodap"/>
        <w:jc w:val="both"/>
      </w:pPr>
      <w:r>
        <w:rPr>
          <w:i w:val="0"/>
        </w:rPr>
        <w:t xml:space="preserve">   </w:t>
      </w:r>
      <w:proofErr w:type="gramStart"/>
      <w:r w:rsidRPr="00B22CFB">
        <w:rPr>
          <w:i w:val="0"/>
        </w:rPr>
        <w:t>Os critérios de aceitação contém</w:t>
      </w:r>
      <w:proofErr w:type="gramEnd"/>
      <w:r w:rsidRPr="00B22CFB">
        <w:rPr>
          <w:i w:val="0"/>
        </w:rPr>
        <w:t xml:space="preserve"> informações adicionais que não foram inseridas nas </w:t>
      </w:r>
      <w:proofErr w:type="spellStart"/>
      <w:r w:rsidRPr="0088265B">
        <w:t>users</w:t>
      </w:r>
      <w:proofErr w:type="spellEnd"/>
      <w:r w:rsidRPr="0088265B">
        <w:t xml:space="preserve"> stories</w:t>
      </w:r>
      <w:r w:rsidRPr="00B22CFB">
        <w:rPr>
          <w:i w:val="0"/>
        </w:rPr>
        <w:t xml:space="preserve"> para não poluir o corpo principal do texto.</w:t>
      </w:r>
      <w:r>
        <w:rPr>
          <w:i w:val="0"/>
        </w:rPr>
        <w:t xml:space="preserve"> </w:t>
      </w:r>
      <w:r w:rsidRPr="005D1E03">
        <w:rPr>
          <w:i w:val="0"/>
        </w:rPr>
        <w:t>São escritos com menor nível de detalhamento</w:t>
      </w:r>
      <w:r>
        <w:rPr>
          <w:i w:val="0"/>
        </w:rPr>
        <w:t xml:space="preserve">. </w:t>
      </w:r>
      <w:r w:rsidRPr="005D1E03">
        <w:rPr>
          <w:i w:val="0"/>
        </w:rPr>
        <w:t xml:space="preserve">São </w:t>
      </w:r>
      <w:proofErr w:type="gramStart"/>
      <w:r w:rsidRPr="005D1E03">
        <w:rPr>
          <w:i w:val="0"/>
        </w:rPr>
        <w:t>independente</w:t>
      </w:r>
      <w:proofErr w:type="gramEnd"/>
      <w:r w:rsidRPr="005D1E03">
        <w:rPr>
          <w:i w:val="0"/>
        </w:rPr>
        <w:t xml:space="preserve"> de implementação</w:t>
      </w:r>
      <w:r>
        <w:rPr>
          <w:i w:val="0"/>
        </w:rPr>
        <w:t xml:space="preserve">. </w:t>
      </w:r>
      <w:r w:rsidRPr="005D1E03">
        <w:rPr>
          <w:i w:val="0"/>
        </w:rPr>
        <w:t>Definem o que fazer e não como fazer</w:t>
      </w:r>
      <w:r>
        <w:rPr>
          <w:i w:val="0"/>
        </w:rPr>
        <w:t>.</w:t>
      </w:r>
    </w:p>
    <w:p w14:paraId="5593F79A" w14:textId="77777777" w:rsidR="007600F8" w:rsidRPr="007D6440" w:rsidRDefault="007600F8" w:rsidP="007600F8">
      <w:pPr>
        <w:pStyle w:val="Textodenotaderodap"/>
        <w:rPr>
          <w:i w:val="0"/>
        </w:rPr>
      </w:pPr>
      <w:r>
        <w:rPr>
          <w:i w:val="0"/>
        </w:rPr>
        <w:t xml:space="preserve">   Documente, p</w:t>
      </w:r>
      <w:r w:rsidRPr="007D6440">
        <w:rPr>
          <w:i w:val="0"/>
        </w:rPr>
        <w:t>elo menos</w:t>
      </w:r>
      <w:r>
        <w:rPr>
          <w:i w:val="0"/>
        </w:rPr>
        <w:t>, p</w:t>
      </w:r>
      <w:r w:rsidRPr="007D6440">
        <w:rPr>
          <w:i w:val="0"/>
        </w:rPr>
        <w:t xml:space="preserve">ara </w:t>
      </w:r>
      <w:r>
        <w:rPr>
          <w:i w:val="0"/>
        </w:rPr>
        <w:t>3 d</w:t>
      </w:r>
      <w:r w:rsidRPr="007D6440">
        <w:rPr>
          <w:i w:val="0"/>
        </w:rPr>
        <w:t>as</w:t>
      </w:r>
      <w:r>
        <w:rPr>
          <w:i w:val="0"/>
        </w:rPr>
        <w:t xml:space="preserve"> </w:t>
      </w:r>
      <w:proofErr w:type="spellStart"/>
      <w:r w:rsidRPr="007D6440">
        <w:t>user</w:t>
      </w:r>
      <w:proofErr w:type="spellEnd"/>
      <w:r w:rsidRPr="007D6440">
        <w:t xml:space="preserve"> stories</w:t>
      </w:r>
      <w:r>
        <w:rPr>
          <w:i w:val="0"/>
        </w:rPr>
        <w:t xml:space="preserve"> fundamentais ou essenciais.</w:t>
      </w:r>
    </w:p>
  </w:footnote>
  <w:footnote w:id="9">
    <w:p w14:paraId="1ADD8EAC" w14:textId="77777777" w:rsidR="00901449" w:rsidRDefault="00901449" w:rsidP="00901449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r w:rsidRPr="00D264BA">
        <w:rPr>
          <w:i w:val="0"/>
        </w:rPr>
        <w:t>Fundamental</w:t>
      </w:r>
      <w:r>
        <w:rPr>
          <w:i w:val="0"/>
        </w:rPr>
        <w:t xml:space="preserve"> ou Essencial. Bom ter </w:t>
      </w:r>
      <w:proofErr w:type="gramStart"/>
      <w:r>
        <w:rPr>
          <w:i w:val="0"/>
        </w:rPr>
        <w:t>ou Importante</w:t>
      </w:r>
      <w:proofErr w:type="gramEnd"/>
      <w:r>
        <w:rPr>
          <w:i w:val="0"/>
        </w:rPr>
        <w:t>. Irrelevante ou desejável.</w:t>
      </w:r>
    </w:p>
  </w:footnote>
  <w:footnote w:id="10">
    <w:p w14:paraId="40B71DE6" w14:textId="77777777" w:rsidR="00901449" w:rsidRDefault="00901449" w:rsidP="00901449">
      <w:pPr>
        <w:pStyle w:val="Textodenotaderodap"/>
        <w:jc w:val="both"/>
        <w:rPr>
          <w:i w:val="0"/>
        </w:rPr>
      </w:pPr>
      <w:r>
        <w:rPr>
          <w:rStyle w:val="Refdenotaderodap"/>
        </w:rPr>
        <w:footnoteRef/>
      </w:r>
      <w:r>
        <w:t xml:space="preserve">  </w:t>
      </w:r>
      <w:r w:rsidRPr="00B22CFB">
        <w:rPr>
          <w:i w:val="0"/>
        </w:rPr>
        <w:t xml:space="preserve">É uma lista de critérios que precisam ser alcançados para que a </w:t>
      </w:r>
      <w:proofErr w:type="spellStart"/>
      <w:r w:rsidRPr="00341E25">
        <w:t>user</w:t>
      </w:r>
      <w:proofErr w:type="spellEnd"/>
      <w:r w:rsidRPr="00341E25">
        <w:t xml:space="preserve"> </w:t>
      </w:r>
      <w:proofErr w:type="spellStart"/>
      <w:r w:rsidRPr="00341E25">
        <w:t>story</w:t>
      </w:r>
      <w:proofErr w:type="spellEnd"/>
      <w:r w:rsidRPr="00B22CFB">
        <w:rPr>
          <w:i w:val="0"/>
        </w:rPr>
        <w:t xml:space="preserve"> atenda </w:t>
      </w:r>
      <w:r>
        <w:rPr>
          <w:i w:val="0"/>
        </w:rPr>
        <w:t>a</w:t>
      </w:r>
      <w:r w:rsidRPr="00B22CFB">
        <w:rPr>
          <w:i w:val="0"/>
        </w:rPr>
        <w:t xml:space="preserve">os requisitos do usuário e seja aceita pelo </w:t>
      </w:r>
      <w:proofErr w:type="spellStart"/>
      <w:r w:rsidRPr="00341E25">
        <w:t>Product</w:t>
      </w:r>
      <w:proofErr w:type="spellEnd"/>
      <w:r w:rsidRPr="00341E25">
        <w:t xml:space="preserve"> </w:t>
      </w:r>
      <w:proofErr w:type="spellStart"/>
      <w:r w:rsidRPr="00341E25">
        <w:t>Owner</w:t>
      </w:r>
      <w:proofErr w:type="spellEnd"/>
      <w:r w:rsidRPr="00B22CFB">
        <w:rPr>
          <w:i w:val="0"/>
        </w:rPr>
        <w:t xml:space="preserve">. </w:t>
      </w:r>
    </w:p>
    <w:p w14:paraId="4C02C9FC" w14:textId="77777777" w:rsidR="00901449" w:rsidRDefault="00901449" w:rsidP="00901449">
      <w:pPr>
        <w:pStyle w:val="Textodenotaderodap"/>
        <w:jc w:val="both"/>
      </w:pPr>
      <w:r>
        <w:rPr>
          <w:i w:val="0"/>
        </w:rPr>
        <w:t xml:space="preserve">   </w:t>
      </w:r>
      <w:proofErr w:type="gramStart"/>
      <w:r w:rsidRPr="00B22CFB">
        <w:rPr>
          <w:i w:val="0"/>
        </w:rPr>
        <w:t>Os critérios de aceitação contém</w:t>
      </w:r>
      <w:proofErr w:type="gramEnd"/>
      <w:r w:rsidRPr="00B22CFB">
        <w:rPr>
          <w:i w:val="0"/>
        </w:rPr>
        <w:t xml:space="preserve"> informações adicionais que não foram inseridas nas </w:t>
      </w:r>
      <w:proofErr w:type="spellStart"/>
      <w:r w:rsidRPr="0088265B">
        <w:t>users</w:t>
      </w:r>
      <w:proofErr w:type="spellEnd"/>
      <w:r w:rsidRPr="0088265B">
        <w:t xml:space="preserve"> stories</w:t>
      </w:r>
      <w:r w:rsidRPr="00B22CFB">
        <w:rPr>
          <w:i w:val="0"/>
        </w:rPr>
        <w:t xml:space="preserve"> para não poluir o corpo principal do texto.</w:t>
      </w:r>
      <w:r>
        <w:rPr>
          <w:i w:val="0"/>
        </w:rPr>
        <w:t xml:space="preserve"> </w:t>
      </w:r>
      <w:r w:rsidRPr="005D1E03">
        <w:rPr>
          <w:i w:val="0"/>
        </w:rPr>
        <w:t>São escritos com menor nível de detalhamento</w:t>
      </w:r>
      <w:r>
        <w:rPr>
          <w:i w:val="0"/>
        </w:rPr>
        <w:t xml:space="preserve">. </w:t>
      </w:r>
      <w:r w:rsidRPr="005D1E03">
        <w:rPr>
          <w:i w:val="0"/>
        </w:rPr>
        <w:t xml:space="preserve">São </w:t>
      </w:r>
      <w:proofErr w:type="gramStart"/>
      <w:r w:rsidRPr="005D1E03">
        <w:rPr>
          <w:i w:val="0"/>
        </w:rPr>
        <w:t>independente</w:t>
      </w:r>
      <w:proofErr w:type="gramEnd"/>
      <w:r w:rsidRPr="005D1E03">
        <w:rPr>
          <w:i w:val="0"/>
        </w:rPr>
        <w:t xml:space="preserve"> de implementação</w:t>
      </w:r>
      <w:r>
        <w:rPr>
          <w:i w:val="0"/>
        </w:rPr>
        <w:t xml:space="preserve">. </w:t>
      </w:r>
      <w:r w:rsidRPr="005D1E03">
        <w:rPr>
          <w:i w:val="0"/>
        </w:rPr>
        <w:t>Definem o que fazer e não como fazer</w:t>
      </w:r>
      <w:r>
        <w:rPr>
          <w:i w:val="0"/>
        </w:rPr>
        <w:t>.</w:t>
      </w:r>
    </w:p>
    <w:p w14:paraId="220BA2B0" w14:textId="77777777" w:rsidR="00901449" w:rsidRPr="007D6440" w:rsidRDefault="00901449" w:rsidP="00901449">
      <w:pPr>
        <w:pStyle w:val="Textodenotaderodap"/>
        <w:rPr>
          <w:i w:val="0"/>
        </w:rPr>
      </w:pPr>
      <w:r>
        <w:rPr>
          <w:i w:val="0"/>
        </w:rPr>
        <w:t xml:space="preserve">   Documente, p</w:t>
      </w:r>
      <w:r w:rsidRPr="007D6440">
        <w:rPr>
          <w:i w:val="0"/>
        </w:rPr>
        <w:t>elo menos</w:t>
      </w:r>
      <w:r>
        <w:rPr>
          <w:i w:val="0"/>
        </w:rPr>
        <w:t>, p</w:t>
      </w:r>
      <w:r w:rsidRPr="007D6440">
        <w:rPr>
          <w:i w:val="0"/>
        </w:rPr>
        <w:t xml:space="preserve">ara </w:t>
      </w:r>
      <w:r>
        <w:rPr>
          <w:i w:val="0"/>
        </w:rPr>
        <w:t>3 d</w:t>
      </w:r>
      <w:r w:rsidRPr="007D6440">
        <w:rPr>
          <w:i w:val="0"/>
        </w:rPr>
        <w:t>as</w:t>
      </w:r>
      <w:r>
        <w:rPr>
          <w:i w:val="0"/>
        </w:rPr>
        <w:t xml:space="preserve"> </w:t>
      </w:r>
      <w:proofErr w:type="spellStart"/>
      <w:r w:rsidRPr="007D6440">
        <w:t>user</w:t>
      </w:r>
      <w:proofErr w:type="spellEnd"/>
      <w:r w:rsidRPr="007D6440">
        <w:t xml:space="preserve"> stories</w:t>
      </w:r>
      <w:r>
        <w:rPr>
          <w:i w:val="0"/>
        </w:rPr>
        <w:t xml:space="preserve"> fundamentais ou essenciais.</w:t>
      </w:r>
    </w:p>
  </w:footnote>
  <w:footnote w:id="11">
    <w:p w14:paraId="08AF8D48" w14:textId="77777777" w:rsidR="003B5CC6" w:rsidRDefault="003B5CC6" w:rsidP="003B5CC6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r w:rsidRPr="00D264BA">
        <w:rPr>
          <w:i w:val="0"/>
        </w:rPr>
        <w:t>Fundamental</w:t>
      </w:r>
      <w:r>
        <w:rPr>
          <w:i w:val="0"/>
        </w:rPr>
        <w:t xml:space="preserve"> ou Essencial. Bom ter </w:t>
      </w:r>
      <w:proofErr w:type="gramStart"/>
      <w:r>
        <w:rPr>
          <w:i w:val="0"/>
        </w:rPr>
        <w:t>ou Importante</w:t>
      </w:r>
      <w:proofErr w:type="gramEnd"/>
      <w:r>
        <w:rPr>
          <w:i w:val="0"/>
        </w:rPr>
        <w:t>. Irrelevante ou desejável.</w:t>
      </w:r>
    </w:p>
  </w:footnote>
  <w:footnote w:id="12">
    <w:p w14:paraId="51CBC65E" w14:textId="77777777" w:rsidR="003B5CC6" w:rsidRDefault="003B5CC6" w:rsidP="003B5CC6">
      <w:pPr>
        <w:pStyle w:val="Textodenotaderodap"/>
        <w:jc w:val="both"/>
        <w:rPr>
          <w:i w:val="0"/>
        </w:rPr>
      </w:pPr>
      <w:r>
        <w:rPr>
          <w:rStyle w:val="Refdenotaderodap"/>
        </w:rPr>
        <w:footnoteRef/>
      </w:r>
      <w:r>
        <w:t xml:space="preserve">  </w:t>
      </w:r>
      <w:r w:rsidRPr="00B22CFB">
        <w:rPr>
          <w:i w:val="0"/>
        </w:rPr>
        <w:t xml:space="preserve">É uma lista de critérios que precisam ser alcançados para que a </w:t>
      </w:r>
      <w:proofErr w:type="spellStart"/>
      <w:r w:rsidRPr="00341E25">
        <w:t>user</w:t>
      </w:r>
      <w:proofErr w:type="spellEnd"/>
      <w:r w:rsidRPr="00341E25">
        <w:t xml:space="preserve"> </w:t>
      </w:r>
      <w:proofErr w:type="spellStart"/>
      <w:r w:rsidRPr="00341E25">
        <w:t>story</w:t>
      </w:r>
      <w:proofErr w:type="spellEnd"/>
      <w:r w:rsidRPr="00B22CFB">
        <w:rPr>
          <w:i w:val="0"/>
        </w:rPr>
        <w:t xml:space="preserve"> atenda </w:t>
      </w:r>
      <w:r>
        <w:rPr>
          <w:i w:val="0"/>
        </w:rPr>
        <w:t>a</w:t>
      </w:r>
      <w:r w:rsidRPr="00B22CFB">
        <w:rPr>
          <w:i w:val="0"/>
        </w:rPr>
        <w:t xml:space="preserve">os requisitos do usuário e seja aceita pelo </w:t>
      </w:r>
      <w:proofErr w:type="spellStart"/>
      <w:r w:rsidRPr="00341E25">
        <w:t>Product</w:t>
      </w:r>
      <w:proofErr w:type="spellEnd"/>
      <w:r w:rsidRPr="00341E25">
        <w:t xml:space="preserve"> </w:t>
      </w:r>
      <w:proofErr w:type="spellStart"/>
      <w:r w:rsidRPr="00341E25">
        <w:t>Owner</w:t>
      </w:r>
      <w:proofErr w:type="spellEnd"/>
      <w:r w:rsidRPr="00B22CFB">
        <w:rPr>
          <w:i w:val="0"/>
        </w:rPr>
        <w:t xml:space="preserve">. </w:t>
      </w:r>
    </w:p>
    <w:p w14:paraId="1185DB5E" w14:textId="77777777" w:rsidR="003B5CC6" w:rsidRDefault="003B5CC6" w:rsidP="003B5CC6">
      <w:pPr>
        <w:pStyle w:val="Textodenotaderodap"/>
        <w:jc w:val="both"/>
      </w:pPr>
      <w:r>
        <w:rPr>
          <w:i w:val="0"/>
        </w:rPr>
        <w:t xml:space="preserve">   </w:t>
      </w:r>
      <w:proofErr w:type="gramStart"/>
      <w:r w:rsidRPr="00B22CFB">
        <w:rPr>
          <w:i w:val="0"/>
        </w:rPr>
        <w:t>Os critérios de aceitação contém</w:t>
      </w:r>
      <w:proofErr w:type="gramEnd"/>
      <w:r w:rsidRPr="00B22CFB">
        <w:rPr>
          <w:i w:val="0"/>
        </w:rPr>
        <w:t xml:space="preserve"> informações adicionais que não foram inseridas nas </w:t>
      </w:r>
      <w:proofErr w:type="spellStart"/>
      <w:r w:rsidRPr="0088265B">
        <w:t>users</w:t>
      </w:r>
      <w:proofErr w:type="spellEnd"/>
      <w:r w:rsidRPr="0088265B">
        <w:t xml:space="preserve"> stories</w:t>
      </w:r>
      <w:r w:rsidRPr="00B22CFB">
        <w:rPr>
          <w:i w:val="0"/>
        </w:rPr>
        <w:t xml:space="preserve"> para não poluir o corpo principal do texto.</w:t>
      </w:r>
      <w:r>
        <w:rPr>
          <w:i w:val="0"/>
        </w:rPr>
        <w:t xml:space="preserve"> </w:t>
      </w:r>
      <w:r w:rsidRPr="005D1E03">
        <w:rPr>
          <w:i w:val="0"/>
        </w:rPr>
        <w:t>São escritos com menor nível de detalhamento</w:t>
      </w:r>
      <w:r>
        <w:rPr>
          <w:i w:val="0"/>
        </w:rPr>
        <w:t xml:space="preserve">. </w:t>
      </w:r>
      <w:r w:rsidRPr="005D1E03">
        <w:rPr>
          <w:i w:val="0"/>
        </w:rPr>
        <w:t xml:space="preserve">São </w:t>
      </w:r>
      <w:proofErr w:type="gramStart"/>
      <w:r w:rsidRPr="005D1E03">
        <w:rPr>
          <w:i w:val="0"/>
        </w:rPr>
        <w:t>independente</w:t>
      </w:r>
      <w:proofErr w:type="gramEnd"/>
      <w:r w:rsidRPr="005D1E03">
        <w:rPr>
          <w:i w:val="0"/>
        </w:rPr>
        <w:t xml:space="preserve"> de implementação</w:t>
      </w:r>
      <w:r>
        <w:rPr>
          <w:i w:val="0"/>
        </w:rPr>
        <w:t xml:space="preserve">. </w:t>
      </w:r>
      <w:r w:rsidRPr="005D1E03">
        <w:rPr>
          <w:i w:val="0"/>
        </w:rPr>
        <w:t>Definem o que fazer e não como fazer</w:t>
      </w:r>
      <w:r>
        <w:rPr>
          <w:i w:val="0"/>
        </w:rPr>
        <w:t>.</w:t>
      </w:r>
    </w:p>
    <w:p w14:paraId="573D691B" w14:textId="77777777" w:rsidR="003B5CC6" w:rsidRPr="007D6440" w:rsidRDefault="003B5CC6" w:rsidP="003B5CC6">
      <w:pPr>
        <w:pStyle w:val="Textodenotaderodap"/>
        <w:rPr>
          <w:i w:val="0"/>
        </w:rPr>
      </w:pPr>
      <w:r>
        <w:rPr>
          <w:i w:val="0"/>
        </w:rPr>
        <w:t xml:space="preserve">   Documente, p</w:t>
      </w:r>
      <w:r w:rsidRPr="007D6440">
        <w:rPr>
          <w:i w:val="0"/>
        </w:rPr>
        <w:t>elo menos</w:t>
      </w:r>
      <w:r>
        <w:rPr>
          <w:i w:val="0"/>
        </w:rPr>
        <w:t>, p</w:t>
      </w:r>
      <w:r w:rsidRPr="007D6440">
        <w:rPr>
          <w:i w:val="0"/>
        </w:rPr>
        <w:t xml:space="preserve">ara </w:t>
      </w:r>
      <w:r>
        <w:rPr>
          <w:i w:val="0"/>
        </w:rPr>
        <w:t>3 d</w:t>
      </w:r>
      <w:r w:rsidRPr="007D6440">
        <w:rPr>
          <w:i w:val="0"/>
        </w:rPr>
        <w:t>as</w:t>
      </w:r>
      <w:r>
        <w:rPr>
          <w:i w:val="0"/>
        </w:rPr>
        <w:t xml:space="preserve"> </w:t>
      </w:r>
      <w:proofErr w:type="spellStart"/>
      <w:r w:rsidRPr="007D6440">
        <w:t>user</w:t>
      </w:r>
      <w:proofErr w:type="spellEnd"/>
      <w:r w:rsidRPr="007D6440">
        <w:t xml:space="preserve"> stories</w:t>
      </w:r>
      <w:r>
        <w:rPr>
          <w:i w:val="0"/>
        </w:rPr>
        <w:t xml:space="preserve"> fundamentais ou essenciais.</w:t>
      </w:r>
    </w:p>
  </w:footnote>
  <w:footnote w:id="13">
    <w:p w14:paraId="708FF6CB" w14:textId="77777777" w:rsidR="00385DB3" w:rsidRDefault="00385DB3" w:rsidP="00385DB3">
      <w:pPr>
        <w:pStyle w:val="Textodenotaderodap"/>
      </w:pPr>
      <w:r>
        <w:rPr>
          <w:rStyle w:val="Refdenotaderodap"/>
        </w:rPr>
        <w:footnoteRef/>
      </w:r>
      <w:r>
        <w:t xml:space="preserve">  </w:t>
      </w:r>
      <w:r w:rsidRPr="00D264BA">
        <w:rPr>
          <w:i w:val="0"/>
        </w:rPr>
        <w:t>Fundamental</w:t>
      </w:r>
      <w:r>
        <w:rPr>
          <w:i w:val="0"/>
        </w:rPr>
        <w:t xml:space="preserve"> ou Essencial. Bom ter </w:t>
      </w:r>
      <w:proofErr w:type="gramStart"/>
      <w:r>
        <w:rPr>
          <w:i w:val="0"/>
        </w:rPr>
        <w:t>ou Importante</w:t>
      </w:r>
      <w:proofErr w:type="gramEnd"/>
      <w:r>
        <w:rPr>
          <w:i w:val="0"/>
        </w:rPr>
        <w:t>. Irrelevante ou desejável.</w:t>
      </w:r>
    </w:p>
  </w:footnote>
  <w:footnote w:id="14">
    <w:p w14:paraId="5DFBBD82" w14:textId="77777777" w:rsidR="00385DB3" w:rsidRDefault="00385DB3" w:rsidP="00385DB3">
      <w:pPr>
        <w:pStyle w:val="Textodenotaderodap"/>
        <w:jc w:val="both"/>
        <w:rPr>
          <w:i w:val="0"/>
        </w:rPr>
      </w:pPr>
      <w:r>
        <w:rPr>
          <w:rStyle w:val="Refdenotaderodap"/>
        </w:rPr>
        <w:footnoteRef/>
      </w:r>
      <w:r>
        <w:t xml:space="preserve">  </w:t>
      </w:r>
      <w:r w:rsidRPr="00B22CFB">
        <w:rPr>
          <w:i w:val="0"/>
        </w:rPr>
        <w:t xml:space="preserve">É uma lista de critérios que precisam ser alcançados para que a </w:t>
      </w:r>
      <w:proofErr w:type="spellStart"/>
      <w:r w:rsidRPr="00341E25">
        <w:t>user</w:t>
      </w:r>
      <w:proofErr w:type="spellEnd"/>
      <w:r w:rsidRPr="00341E25">
        <w:t xml:space="preserve"> </w:t>
      </w:r>
      <w:proofErr w:type="spellStart"/>
      <w:r w:rsidRPr="00341E25">
        <w:t>story</w:t>
      </w:r>
      <w:proofErr w:type="spellEnd"/>
      <w:r w:rsidRPr="00B22CFB">
        <w:rPr>
          <w:i w:val="0"/>
        </w:rPr>
        <w:t xml:space="preserve"> atenda </w:t>
      </w:r>
      <w:r>
        <w:rPr>
          <w:i w:val="0"/>
        </w:rPr>
        <w:t>a</w:t>
      </w:r>
      <w:r w:rsidRPr="00B22CFB">
        <w:rPr>
          <w:i w:val="0"/>
        </w:rPr>
        <w:t xml:space="preserve">os requisitos do usuário e seja aceita pelo </w:t>
      </w:r>
      <w:proofErr w:type="spellStart"/>
      <w:r w:rsidRPr="00341E25">
        <w:t>Product</w:t>
      </w:r>
      <w:proofErr w:type="spellEnd"/>
      <w:r w:rsidRPr="00341E25">
        <w:t xml:space="preserve"> </w:t>
      </w:r>
      <w:proofErr w:type="spellStart"/>
      <w:r w:rsidRPr="00341E25">
        <w:t>Owner</w:t>
      </w:r>
      <w:proofErr w:type="spellEnd"/>
      <w:r w:rsidRPr="00B22CFB">
        <w:rPr>
          <w:i w:val="0"/>
        </w:rPr>
        <w:t xml:space="preserve">. </w:t>
      </w:r>
    </w:p>
    <w:p w14:paraId="1DA2167F" w14:textId="77777777" w:rsidR="00385DB3" w:rsidRDefault="00385DB3" w:rsidP="00385DB3">
      <w:pPr>
        <w:pStyle w:val="Textodenotaderodap"/>
        <w:jc w:val="both"/>
      </w:pPr>
      <w:r>
        <w:rPr>
          <w:i w:val="0"/>
        </w:rPr>
        <w:t xml:space="preserve">   </w:t>
      </w:r>
      <w:proofErr w:type="gramStart"/>
      <w:r w:rsidRPr="00B22CFB">
        <w:rPr>
          <w:i w:val="0"/>
        </w:rPr>
        <w:t>Os critérios de aceitação contém</w:t>
      </w:r>
      <w:proofErr w:type="gramEnd"/>
      <w:r w:rsidRPr="00B22CFB">
        <w:rPr>
          <w:i w:val="0"/>
        </w:rPr>
        <w:t xml:space="preserve"> informações adicionais que não foram inseridas nas </w:t>
      </w:r>
      <w:proofErr w:type="spellStart"/>
      <w:r w:rsidRPr="0088265B">
        <w:t>users</w:t>
      </w:r>
      <w:proofErr w:type="spellEnd"/>
      <w:r w:rsidRPr="0088265B">
        <w:t xml:space="preserve"> stories</w:t>
      </w:r>
      <w:r w:rsidRPr="00B22CFB">
        <w:rPr>
          <w:i w:val="0"/>
        </w:rPr>
        <w:t xml:space="preserve"> para não poluir o corpo principal do texto.</w:t>
      </w:r>
      <w:r>
        <w:rPr>
          <w:i w:val="0"/>
        </w:rPr>
        <w:t xml:space="preserve"> </w:t>
      </w:r>
      <w:r w:rsidRPr="005D1E03">
        <w:rPr>
          <w:i w:val="0"/>
        </w:rPr>
        <w:t>São escritos com menor nível de detalhamento</w:t>
      </w:r>
      <w:r>
        <w:rPr>
          <w:i w:val="0"/>
        </w:rPr>
        <w:t xml:space="preserve">. </w:t>
      </w:r>
      <w:r w:rsidRPr="005D1E03">
        <w:rPr>
          <w:i w:val="0"/>
        </w:rPr>
        <w:t xml:space="preserve">São </w:t>
      </w:r>
      <w:proofErr w:type="gramStart"/>
      <w:r w:rsidRPr="005D1E03">
        <w:rPr>
          <w:i w:val="0"/>
        </w:rPr>
        <w:t>independente</w:t>
      </w:r>
      <w:proofErr w:type="gramEnd"/>
      <w:r w:rsidRPr="005D1E03">
        <w:rPr>
          <w:i w:val="0"/>
        </w:rPr>
        <w:t xml:space="preserve"> de implementação</w:t>
      </w:r>
      <w:r>
        <w:rPr>
          <w:i w:val="0"/>
        </w:rPr>
        <w:t xml:space="preserve">. </w:t>
      </w:r>
      <w:r w:rsidRPr="005D1E03">
        <w:rPr>
          <w:i w:val="0"/>
        </w:rPr>
        <w:t>Definem o que fazer e não como fazer</w:t>
      </w:r>
      <w:r>
        <w:rPr>
          <w:i w:val="0"/>
        </w:rPr>
        <w:t>.</w:t>
      </w:r>
    </w:p>
    <w:p w14:paraId="6E45B9AF" w14:textId="77777777" w:rsidR="00385DB3" w:rsidRPr="007D6440" w:rsidRDefault="00385DB3" w:rsidP="00385DB3">
      <w:pPr>
        <w:pStyle w:val="Textodenotaderodap"/>
        <w:rPr>
          <w:i w:val="0"/>
        </w:rPr>
      </w:pPr>
      <w:r>
        <w:rPr>
          <w:i w:val="0"/>
        </w:rPr>
        <w:t xml:space="preserve">   Documente, p</w:t>
      </w:r>
      <w:r w:rsidRPr="007D6440">
        <w:rPr>
          <w:i w:val="0"/>
        </w:rPr>
        <w:t>elo menos</w:t>
      </w:r>
      <w:r>
        <w:rPr>
          <w:i w:val="0"/>
        </w:rPr>
        <w:t>, p</w:t>
      </w:r>
      <w:r w:rsidRPr="007D6440">
        <w:rPr>
          <w:i w:val="0"/>
        </w:rPr>
        <w:t xml:space="preserve">ara </w:t>
      </w:r>
      <w:r>
        <w:rPr>
          <w:i w:val="0"/>
        </w:rPr>
        <w:t>3 d</w:t>
      </w:r>
      <w:r w:rsidRPr="007D6440">
        <w:rPr>
          <w:i w:val="0"/>
        </w:rPr>
        <w:t>as</w:t>
      </w:r>
      <w:r>
        <w:rPr>
          <w:i w:val="0"/>
        </w:rPr>
        <w:t xml:space="preserve"> </w:t>
      </w:r>
      <w:proofErr w:type="spellStart"/>
      <w:r w:rsidRPr="007D6440">
        <w:t>user</w:t>
      </w:r>
      <w:proofErr w:type="spellEnd"/>
      <w:r w:rsidRPr="007D6440">
        <w:t xml:space="preserve"> stories</w:t>
      </w:r>
      <w:r>
        <w:rPr>
          <w:i w:val="0"/>
        </w:rPr>
        <w:t xml:space="preserve"> fundamentais ou essenciais.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03FD1F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D5C532" wp14:editId="4BFAE72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8CAB47B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8265B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8D5C532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18CAB47B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8265B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02774"/>
    <w:multiLevelType w:val="hybridMultilevel"/>
    <w:tmpl w:val="4FB67E2A"/>
    <w:lvl w:ilvl="0" w:tplc="2DC68B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7F5C4B"/>
    <w:multiLevelType w:val="hybridMultilevel"/>
    <w:tmpl w:val="4FB67E2A"/>
    <w:lvl w:ilvl="0" w:tplc="2DC68B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0213A"/>
    <w:multiLevelType w:val="hybridMultilevel"/>
    <w:tmpl w:val="4FB67E2A"/>
    <w:lvl w:ilvl="0" w:tplc="2DC68B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E0065"/>
    <w:multiLevelType w:val="hybridMultilevel"/>
    <w:tmpl w:val="4FB67E2A"/>
    <w:lvl w:ilvl="0" w:tplc="2DC68B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424D1C"/>
    <w:multiLevelType w:val="multilevel"/>
    <w:tmpl w:val="C9D8FC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0196DDC"/>
    <w:multiLevelType w:val="hybridMultilevel"/>
    <w:tmpl w:val="4FB67E2A"/>
    <w:lvl w:ilvl="0" w:tplc="2DC68B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FC5EF0"/>
    <w:multiLevelType w:val="hybridMultilevel"/>
    <w:tmpl w:val="4FB67E2A"/>
    <w:lvl w:ilvl="0" w:tplc="2DC68B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3677CF"/>
    <w:multiLevelType w:val="hybridMultilevel"/>
    <w:tmpl w:val="4FB67E2A"/>
    <w:lvl w:ilvl="0" w:tplc="2DC68B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10"/>
  </w:num>
  <w:num w:numId="10">
    <w:abstractNumId w:val="6"/>
  </w:num>
  <w:num w:numId="11">
    <w:abstractNumId w:val="11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33285"/>
    <w:rsid w:val="00034250"/>
    <w:rsid w:val="00040861"/>
    <w:rsid w:val="000433DC"/>
    <w:rsid w:val="00052A26"/>
    <w:rsid w:val="00063FC2"/>
    <w:rsid w:val="0008395E"/>
    <w:rsid w:val="00084480"/>
    <w:rsid w:val="00092C9B"/>
    <w:rsid w:val="00094F6F"/>
    <w:rsid w:val="000A2436"/>
    <w:rsid w:val="000A4986"/>
    <w:rsid w:val="000A620E"/>
    <w:rsid w:val="000B08A3"/>
    <w:rsid w:val="000F2026"/>
    <w:rsid w:val="00107962"/>
    <w:rsid w:val="00124270"/>
    <w:rsid w:val="00146BD8"/>
    <w:rsid w:val="0015297D"/>
    <w:rsid w:val="00164E01"/>
    <w:rsid w:val="00173D71"/>
    <w:rsid w:val="001961C7"/>
    <w:rsid w:val="001E247D"/>
    <w:rsid w:val="001F2A88"/>
    <w:rsid w:val="00205524"/>
    <w:rsid w:val="00230A92"/>
    <w:rsid w:val="00274FCA"/>
    <w:rsid w:val="002B48F2"/>
    <w:rsid w:val="002C5A42"/>
    <w:rsid w:val="002C76CA"/>
    <w:rsid w:val="002D1E7E"/>
    <w:rsid w:val="002E1EE1"/>
    <w:rsid w:val="002F5967"/>
    <w:rsid w:val="00302A50"/>
    <w:rsid w:val="00327BEF"/>
    <w:rsid w:val="00341E25"/>
    <w:rsid w:val="00355281"/>
    <w:rsid w:val="0037771C"/>
    <w:rsid w:val="00377D7E"/>
    <w:rsid w:val="00385DB3"/>
    <w:rsid w:val="003A6CFE"/>
    <w:rsid w:val="003A7834"/>
    <w:rsid w:val="003B5CC6"/>
    <w:rsid w:val="003B7391"/>
    <w:rsid w:val="003C7E74"/>
    <w:rsid w:val="003D4812"/>
    <w:rsid w:val="00404A9B"/>
    <w:rsid w:val="00417848"/>
    <w:rsid w:val="00442E8F"/>
    <w:rsid w:val="00451A14"/>
    <w:rsid w:val="00473436"/>
    <w:rsid w:val="00476A3F"/>
    <w:rsid w:val="004944A7"/>
    <w:rsid w:val="004B7B8B"/>
    <w:rsid w:val="00514CA3"/>
    <w:rsid w:val="00515972"/>
    <w:rsid w:val="005707E2"/>
    <w:rsid w:val="005842DD"/>
    <w:rsid w:val="00596364"/>
    <w:rsid w:val="005D1E03"/>
    <w:rsid w:val="005E1C77"/>
    <w:rsid w:val="00620ED1"/>
    <w:rsid w:val="00643F39"/>
    <w:rsid w:val="00646E7D"/>
    <w:rsid w:val="00661860"/>
    <w:rsid w:val="00671566"/>
    <w:rsid w:val="006A7E89"/>
    <w:rsid w:val="006C62F5"/>
    <w:rsid w:val="006D36FD"/>
    <w:rsid w:val="006E5425"/>
    <w:rsid w:val="00713EC5"/>
    <w:rsid w:val="007243B8"/>
    <w:rsid w:val="00742E55"/>
    <w:rsid w:val="007600F8"/>
    <w:rsid w:val="007636A5"/>
    <w:rsid w:val="00771AF3"/>
    <w:rsid w:val="0077782E"/>
    <w:rsid w:val="00777B42"/>
    <w:rsid w:val="0078444B"/>
    <w:rsid w:val="007B2E09"/>
    <w:rsid w:val="007C0D22"/>
    <w:rsid w:val="007C5632"/>
    <w:rsid w:val="007D3F15"/>
    <w:rsid w:val="007D51C7"/>
    <w:rsid w:val="007D6440"/>
    <w:rsid w:val="007F5DAC"/>
    <w:rsid w:val="008706EF"/>
    <w:rsid w:val="00871451"/>
    <w:rsid w:val="0088265B"/>
    <w:rsid w:val="008C039D"/>
    <w:rsid w:val="008C1DF8"/>
    <w:rsid w:val="008C48B7"/>
    <w:rsid w:val="008D0296"/>
    <w:rsid w:val="008D087E"/>
    <w:rsid w:val="008D2BAC"/>
    <w:rsid w:val="008D7C58"/>
    <w:rsid w:val="00901449"/>
    <w:rsid w:val="00917F8D"/>
    <w:rsid w:val="0092099C"/>
    <w:rsid w:val="00953E83"/>
    <w:rsid w:val="00965CD3"/>
    <w:rsid w:val="0099131C"/>
    <w:rsid w:val="00993C21"/>
    <w:rsid w:val="009A3F44"/>
    <w:rsid w:val="009A77A0"/>
    <w:rsid w:val="009D5D41"/>
    <w:rsid w:val="009E27BD"/>
    <w:rsid w:val="00A04870"/>
    <w:rsid w:val="00A10D8E"/>
    <w:rsid w:val="00A150E0"/>
    <w:rsid w:val="00A41379"/>
    <w:rsid w:val="00A42468"/>
    <w:rsid w:val="00A42E5F"/>
    <w:rsid w:val="00A74AA3"/>
    <w:rsid w:val="00A81859"/>
    <w:rsid w:val="00A91ECC"/>
    <w:rsid w:val="00A930C5"/>
    <w:rsid w:val="00AA38BC"/>
    <w:rsid w:val="00AC68B0"/>
    <w:rsid w:val="00AE0791"/>
    <w:rsid w:val="00AE3E74"/>
    <w:rsid w:val="00B13A66"/>
    <w:rsid w:val="00B22CFB"/>
    <w:rsid w:val="00B34A38"/>
    <w:rsid w:val="00B556B6"/>
    <w:rsid w:val="00B915D0"/>
    <w:rsid w:val="00BA2CED"/>
    <w:rsid w:val="00BB4771"/>
    <w:rsid w:val="00BC2421"/>
    <w:rsid w:val="00BC74DA"/>
    <w:rsid w:val="00BE19D4"/>
    <w:rsid w:val="00BF1E5E"/>
    <w:rsid w:val="00BF42F0"/>
    <w:rsid w:val="00C04900"/>
    <w:rsid w:val="00C34602"/>
    <w:rsid w:val="00C50926"/>
    <w:rsid w:val="00C61465"/>
    <w:rsid w:val="00CA00E6"/>
    <w:rsid w:val="00CA6857"/>
    <w:rsid w:val="00CC43A8"/>
    <w:rsid w:val="00D0703B"/>
    <w:rsid w:val="00D15DA4"/>
    <w:rsid w:val="00D264BA"/>
    <w:rsid w:val="00D668A8"/>
    <w:rsid w:val="00DB34B9"/>
    <w:rsid w:val="00DC42DA"/>
    <w:rsid w:val="00DC6EC3"/>
    <w:rsid w:val="00DF55D8"/>
    <w:rsid w:val="00E14302"/>
    <w:rsid w:val="00E20F5B"/>
    <w:rsid w:val="00E52D6C"/>
    <w:rsid w:val="00E96407"/>
    <w:rsid w:val="00EB0837"/>
    <w:rsid w:val="00ED1517"/>
    <w:rsid w:val="00ED3F8B"/>
    <w:rsid w:val="00ED50FD"/>
    <w:rsid w:val="00EE240A"/>
    <w:rsid w:val="00EE3A96"/>
    <w:rsid w:val="00F07DDF"/>
    <w:rsid w:val="00F14B51"/>
    <w:rsid w:val="00F2243C"/>
    <w:rsid w:val="00F42FB7"/>
    <w:rsid w:val="00F75E97"/>
    <w:rsid w:val="00FD3797"/>
    <w:rsid w:val="00FE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141AF78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175C27"/>
    <w:rsid w:val="00201A50"/>
    <w:rsid w:val="002C2838"/>
    <w:rsid w:val="003C1E1D"/>
    <w:rsid w:val="007A3602"/>
    <w:rsid w:val="00851622"/>
    <w:rsid w:val="00970072"/>
    <w:rsid w:val="00A52B08"/>
    <w:rsid w:val="00AB077F"/>
    <w:rsid w:val="00B42A3E"/>
    <w:rsid w:val="00D32ED5"/>
    <w:rsid w:val="00D76615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DE9052-3ACE-4689-965E-921422377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147</TotalTime>
  <Pages>6</Pages>
  <Words>770</Words>
  <Characters>4159</Characters>
  <Application>Microsoft Office Word</Application>
  <DocSecurity>0</DocSecurity>
  <Lines>34</Lines>
  <Paragraphs>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João Vitor Teixeira</cp:lastModifiedBy>
  <cp:revision>156</cp:revision>
  <dcterms:created xsi:type="dcterms:W3CDTF">2019-02-25T14:54:00Z</dcterms:created>
  <dcterms:modified xsi:type="dcterms:W3CDTF">2019-03-23T01:35:00Z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