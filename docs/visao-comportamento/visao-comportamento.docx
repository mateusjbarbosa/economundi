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:rsidR="00700105" w:rsidRDefault="00700105">
      <w:pPr>
        <w:pStyle w:val="Ttulo"/>
      </w:pPr>
      <w:r>
        <w:t>Análise de requisitos</w:t>
      </w:r>
    </w:p>
    <w:p w:rsidR="006E5425" w:rsidRPr="002C5A42" w:rsidRDefault="00B44A89">
      <w:pPr>
        <w:pStyle w:val="Ttulo"/>
      </w:pPr>
      <w:r>
        <w:t xml:space="preserve">Visão </w:t>
      </w:r>
      <w:r w:rsidR="00D566BD">
        <w:t>de comportamento</w:t>
      </w:r>
    </w:p>
    <w:sdt>
      <w:sdtPr>
        <w:id w:val="216403978"/>
        <w:placeholder>
          <w:docPart w:val="E914DB9B81AE47DDB5A0D55CB0F3A877"/>
        </w:placeholder>
        <w:date w:fullDate="2019-06-06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F6283A">
          <w:pPr>
            <w:pStyle w:val="Subttulo"/>
          </w:pPr>
          <w:r>
            <w:t>06/06/2019</w:t>
          </w:r>
        </w:p>
      </w:sdtContent>
    </w:sdt>
    <w:p w:rsidR="006E5425" w:rsidRPr="002C5A42" w:rsidRDefault="00F305CE">
      <w:pPr>
        <w:pStyle w:val="Ttulo1"/>
      </w:pPr>
      <w:r>
        <w:t>PORTAL ECONOMUNDI</w:t>
      </w:r>
    </w:p>
    <w:p w:rsidR="00931EC7" w:rsidRDefault="00D566BD" w:rsidP="00931EC7">
      <w:pPr>
        <w:pStyle w:val="Ttulo2"/>
      </w:pPr>
      <w:r>
        <w:t xml:space="preserve">Caso de Uso </w:t>
      </w:r>
      <w:r w:rsidR="00B96869">
        <w:t>Buscar Palavras</w:t>
      </w:r>
    </w:p>
    <w:p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dicionário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5CE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Pesquisa de palavra existente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Palavra tem que estar cadastrada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B96869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Exibição da definição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B96869" w:rsidP="0036099C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53" w:rsidRPr="0036099C" w:rsidRDefault="00B96869" w:rsidP="0036099C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dicionário</w:t>
            </w:r>
            <w:r w:rsidR="00866D40" w:rsidRPr="0036099C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570485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o campo de busca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Preencher o campo de busca com a palavra desejada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Clicar no ícone de lupa ou teclar </w:t>
            </w:r>
            <w:proofErr w:type="spellStart"/>
            <w:r>
              <w:rPr>
                <w:sz w:val="22"/>
                <w:szCs w:val="22"/>
              </w:rPr>
              <w:t>Enter</w:t>
            </w:r>
            <w:proofErr w:type="spellEnd"/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banco</w:t>
            </w:r>
          </w:p>
        </w:tc>
      </w:tr>
      <w:tr w:rsidR="00D86953" w:rsidRPr="0036099C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953" w:rsidRPr="0036099C" w:rsidRDefault="00570485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Exibir definição</w:t>
            </w:r>
          </w:p>
        </w:tc>
      </w:tr>
    </w:tbl>
    <w:p w:rsidR="00D86953" w:rsidRDefault="00D86953" w:rsidP="00D8695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dicionário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Pesquisa de palavra inexistente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Palavra não estar cadastrada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70485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Alerta de inexistência com possibilidade de cadastrá-la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570485" w:rsidP="00570485">
            <w:pPr>
              <w:tabs>
                <w:tab w:val="left" w:pos="1080"/>
              </w:tabs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570485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dicionário</w:t>
            </w:r>
          </w:p>
        </w:tc>
      </w:tr>
      <w:tr w:rsidR="00570485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85" w:rsidRPr="00570485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o campo de busca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Preencher o campo de busca com a palavra desejada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Clicar no ícone de lupa ou teclar </w:t>
            </w:r>
            <w:proofErr w:type="spellStart"/>
            <w:r>
              <w:rPr>
                <w:sz w:val="22"/>
                <w:szCs w:val="22"/>
              </w:rPr>
              <w:t>Enter</w:t>
            </w:r>
            <w:proofErr w:type="spellEnd"/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70485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palavra no banco</w:t>
            </w:r>
          </w:p>
        </w:tc>
      </w:tr>
      <w:tr w:rsidR="00570485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85" w:rsidRPr="0036099C" w:rsidRDefault="00570485" w:rsidP="0057048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 alerta de inexistência com possibilidade de cadastrar</w:t>
            </w:r>
          </w:p>
        </w:tc>
      </w:tr>
    </w:tbl>
    <w:p w:rsidR="00722D73" w:rsidRDefault="00722D73">
      <w:r>
        <w:br w:type="page"/>
      </w:r>
    </w:p>
    <w:p w:rsidR="00722D73" w:rsidRPr="00D86953" w:rsidRDefault="00722D73" w:rsidP="00D86953"/>
    <w:p w:rsidR="00D566BD" w:rsidRDefault="00D566BD" w:rsidP="00D566BD">
      <w:pPr>
        <w:pStyle w:val="Ttulo2"/>
      </w:pPr>
      <w:r>
        <w:t xml:space="preserve">Caso de Uso </w:t>
      </w:r>
      <w:r w:rsidR="00DF0D10">
        <w:t>Simular investimentos</w:t>
      </w:r>
    </w:p>
    <w:p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Simular investimento LCI DI 1080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Realização de simulação de investimento no prazo de 1080 dias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Investimento cadastrado no sistema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Rendimento proporcional ao valor investido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18067C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18067C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simulação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a opção LCI/LCA no campo do grupo de investimentos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o campo de valor investido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Digita o valor desejado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 o título de investimento LCI DI 1080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Clicar no botão Simular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18067C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67C" w:rsidRPr="0036099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 o rendimento do valor inserido na poupança no mesmo período</w:t>
            </w:r>
          </w:p>
        </w:tc>
      </w:tr>
      <w:tr w:rsidR="0018067C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 rendimento do valor inserido no título selecionado</w:t>
            </w:r>
          </w:p>
        </w:tc>
      </w:tr>
      <w:tr w:rsidR="0018067C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67C" w:rsidRDefault="0018067C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os rendimentos</w:t>
            </w:r>
            <w:r w:rsidR="00DF0D10">
              <w:rPr>
                <w:sz w:val="22"/>
                <w:szCs w:val="22"/>
              </w:rPr>
              <w:t xml:space="preserve"> e a porcentagem da diferença dos dois investimentos (poupança e título selecionado)</w:t>
            </w:r>
          </w:p>
        </w:tc>
      </w:tr>
    </w:tbl>
    <w:p w:rsidR="00722D73" w:rsidRDefault="00722D73" w:rsidP="00722D73">
      <w:r>
        <w:br w:type="page"/>
      </w:r>
    </w:p>
    <w:p w:rsidR="00D566BD" w:rsidRDefault="00D566BD" w:rsidP="00D566BD">
      <w:pPr>
        <w:pStyle w:val="Ttulo2"/>
      </w:pPr>
      <w:r>
        <w:lastRenderedPageBreak/>
        <w:t xml:space="preserve">Caso de Uso </w:t>
      </w:r>
      <w:r w:rsidR="00DF0D10">
        <w:t>Perfil econômico</w:t>
      </w:r>
    </w:p>
    <w:p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DF0D10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Responder formulário de perfil econômico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Definição do perfil econômico do usuário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Pessoa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cadastrado no sistema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Resultado do teste do formulário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5F4903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Pessoa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D73" w:rsidRPr="0036099C" w:rsidRDefault="005F4903" w:rsidP="006E0F75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 de perfil econômico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uma das alternativas da questão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Clicar no botão de confirmação de questão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 a pontuação de cada resposta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5F4903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o perfil econômico relacionado às respostas</w:t>
            </w:r>
          </w:p>
        </w:tc>
      </w:tr>
      <w:tr w:rsidR="00722D73" w:rsidRPr="0036099C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722D73" w:rsidRDefault="00722D73" w:rsidP="00722D73">
      <w:bookmarkStart w:id="0" w:name="_GoBack"/>
      <w:bookmarkEnd w:id="0"/>
      <w:r>
        <w:br w:type="page"/>
      </w:r>
    </w:p>
    <w:p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22D73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526" w:rsidRDefault="002B0526">
      <w:pPr>
        <w:spacing w:after="0" w:line="240" w:lineRule="auto"/>
      </w:pPr>
      <w:r>
        <w:separator/>
      </w:r>
    </w:p>
  </w:endnote>
  <w:endnote w:type="continuationSeparator" w:id="0">
    <w:p w:rsidR="002B0526" w:rsidRDefault="002B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526" w:rsidRDefault="002B0526">
      <w:pPr>
        <w:spacing w:after="0" w:line="240" w:lineRule="auto"/>
      </w:pPr>
      <w:r>
        <w:separator/>
      </w:r>
    </w:p>
  </w:footnote>
  <w:footnote w:type="continuationSeparator" w:id="0">
    <w:p w:rsidR="002B0526" w:rsidRDefault="002B0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6283A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6283A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255E"/>
    <w:multiLevelType w:val="hybridMultilevel"/>
    <w:tmpl w:val="EB5CB1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94F6F"/>
    <w:rsid w:val="000A2436"/>
    <w:rsid w:val="000A4986"/>
    <w:rsid w:val="000C5F20"/>
    <w:rsid w:val="00124270"/>
    <w:rsid w:val="00146BD8"/>
    <w:rsid w:val="0015297D"/>
    <w:rsid w:val="00173D71"/>
    <w:rsid w:val="0018067C"/>
    <w:rsid w:val="001E247D"/>
    <w:rsid w:val="001F2A88"/>
    <w:rsid w:val="00205524"/>
    <w:rsid w:val="00230A92"/>
    <w:rsid w:val="00274FCA"/>
    <w:rsid w:val="002B0526"/>
    <w:rsid w:val="002B48F2"/>
    <w:rsid w:val="002C5A42"/>
    <w:rsid w:val="002F5967"/>
    <w:rsid w:val="00327BEF"/>
    <w:rsid w:val="00341E25"/>
    <w:rsid w:val="00355281"/>
    <w:rsid w:val="0036099C"/>
    <w:rsid w:val="0037771C"/>
    <w:rsid w:val="00377D7E"/>
    <w:rsid w:val="003B7391"/>
    <w:rsid w:val="003C5889"/>
    <w:rsid w:val="003C7E74"/>
    <w:rsid w:val="003D4812"/>
    <w:rsid w:val="00404A9B"/>
    <w:rsid w:val="0041423E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70485"/>
    <w:rsid w:val="005707E2"/>
    <w:rsid w:val="005842DD"/>
    <w:rsid w:val="00596364"/>
    <w:rsid w:val="005B0DF0"/>
    <w:rsid w:val="005D1E03"/>
    <w:rsid w:val="005F4903"/>
    <w:rsid w:val="00620ED1"/>
    <w:rsid w:val="006309B5"/>
    <w:rsid w:val="00643F39"/>
    <w:rsid w:val="00661860"/>
    <w:rsid w:val="006A7E89"/>
    <w:rsid w:val="006C62F5"/>
    <w:rsid w:val="006D36FD"/>
    <w:rsid w:val="006D59CC"/>
    <w:rsid w:val="006E5425"/>
    <w:rsid w:val="00700105"/>
    <w:rsid w:val="00713EC5"/>
    <w:rsid w:val="00722D73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43A94"/>
    <w:rsid w:val="00866D40"/>
    <w:rsid w:val="00871451"/>
    <w:rsid w:val="0088265B"/>
    <w:rsid w:val="008C039D"/>
    <w:rsid w:val="008C1DF8"/>
    <w:rsid w:val="008D0296"/>
    <w:rsid w:val="008D087E"/>
    <w:rsid w:val="008D7C58"/>
    <w:rsid w:val="00917F8D"/>
    <w:rsid w:val="00921DE4"/>
    <w:rsid w:val="00931EC7"/>
    <w:rsid w:val="00936497"/>
    <w:rsid w:val="00993C21"/>
    <w:rsid w:val="009A3F44"/>
    <w:rsid w:val="009A77A0"/>
    <w:rsid w:val="009E27BD"/>
    <w:rsid w:val="00A04870"/>
    <w:rsid w:val="00A42468"/>
    <w:rsid w:val="00A669E4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96869"/>
    <w:rsid w:val="00BB4771"/>
    <w:rsid w:val="00BC74DA"/>
    <w:rsid w:val="00BE19D4"/>
    <w:rsid w:val="00C04900"/>
    <w:rsid w:val="00C50926"/>
    <w:rsid w:val="00C61465"/>
    <w:rsid w:val="00C621CB"/>
    <w:rsid w:val="00C90A97"/>
    <w:rsid w:val="00CA00E6"/>
    <w:rsid w:val="00CA5EE2"/>
    <w:rsid w:val="00CC38FF"/>
    <w:rsid w:val="00CC43A8"/>
    <w:rsid w:val="00D0703B"/>
    <w:rsid w:val="00D15DA4"/>
    <w:rsid w:val="00D264BA"/>
    <w:rsid w:val="00D566BD"/>
    <w:rsid w:val="00D86953"/>
    <w:rsid w:val="00DC42DA"/>
    <w:rsid w:val="00DE496E"/>
    <w:rsid w:val="00DF0D10"/>
    <w:rsid w:val="00E14302"/>
    <w:rsid w:val="00E52D6C"/>
    <w:rsid w:val="00E96407"/>
    <w:rsid w:val="00ED1517"/>
    <w:rsid w:val="00ED3F8B"/>
    <w:rsid w:val="00ED50FD"/>
    <w:rsid w:val="00EE3A96"/>
    <w:rsid w:val="00F21E70"/>
    <w:rsid w:val="00F305CE"/>
    <w:rsid w:val="00F6283A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4AFD5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C458A"/>
    <w:rsid w:val="00175C27"/>
    <w:rsid w:val="00201A50"/>
    <w:rsid w:val="00275326"/>
    <w:rsid w:val="003678F8"/>
    <w:rsid w:val="003C1E1D"/>
    <w:rsid w:val="00704804"/>
    <w:rsid w:val="007370CE"/>
    <w:rsid w:val="007A3602"/>
    <w:rsid w:val="00851622"/>
    <w:rsid w:val="00970072"/>
    <w:rsid w:val="00A26068"/>
    <w:rsid w:val="00A52B08"/>
    <w:rsid w:val="00AB077F"/>
    <w:rsid w:val="00B42A3E"/>
    <w:rsid w:val="00D32ED5"/>
    <w:rsid w:val="00D76615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A25BA0-0359-49C8-8B07-4E2A64C0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121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João Vitor Teixeira</cp:lastModifiedBy>
  <cp:revision>122</cp:revision>
  <dcterms:created xsi:type="dcterms:W3CDTF">2019-02-25T14:54:00Z</dcterms:created>
  <dcterms:modified xsi:type="dcterms:W3CDTF">2019-06-06T23:48:00Z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