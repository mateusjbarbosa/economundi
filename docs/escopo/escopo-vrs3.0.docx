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>
          <w:pPr>
            <w:pStyle w:val="Subttulo"/>
          </w:pPr>
          <w:r>
            <w:t>28/02/2019</w:t>
          </w:r>
        </w:p>
      </w:sdtContent>
    </w:sdt>
    <w:p w14:paraId="4A0BA744" w14:textId="77777777" w:rsidR="006E5425" w:rsidRPr="002C5A42" w:rsidRDefault="00ED3F8B">
      <w:pPr>
        <w:pStyle w:val="Ttulo1"/>
      </w:pPr>
      <w:r>
        <w:t>Nome do projeto</w:t>
      </w:r>
    </w:p>
    <w:p w14:paraId="3C1CA668" w14:textId="48FD6CD5" w:rsidR="006E5425" w:rsidRDefault="006A7E89">
      <w:pPr>
        <w:pStyle w:val="Ttulo2"/>
      </w:pPr>
      <w:r>
        <w:t>Contextualização</w:t>
      </w:r>
      <w:r w:rsidR="008D087E">
        <w:t xml:space="preserve"> e Problematização</w:t>
      </w:r>
    </w:p>
    <w:p w14:paraId="3D44FFB8" w14:textId="36036710" w:rsidR="004D3072" w:rsidRDefault="004D3072" w:rsidP="004D3072">
      <w:r>
        <w:t>Segundo o Índice de Confiança do Consumidor (ICC), apenas 12% dos brasileiros avaliam a própria vida financeira de forma positiva. A maioria, 44%, acredita que ela se encontra em situação ruim ou regular, 42%.</w:t>
      </w:r>
      <w:r w:rsidR="00545F16">
        <w:t xml:space="preserve"> As perspectivas de melhoras também estão baixas, apenas 19% dos consumidores brasileiros estão otimistas, enquanto 41% de entrevistados declaram pessimistas. Boa parte dos que declararam otimistas, 45%, não sabem explicar as razões desse sentimento.</w:t>
      </w:r>
    </w:p>
    <w:p w14:paraId="3B958FAE" w14:textId="35E1B3B2" w:rsidR="00545F16" w:rsidRDefault="00545F16" w:rsidP="004D3072">
      <w:r>
        <w:t>Arquivo/Agência Brasil aponta que um terço dos brasileiros não avalia se precisa do produto que compra. Seis em cada dez brasileiros admitem que nunca, ou somente às vezes, dedicam tempo a atividade de controle da vida financeira e 17% dos consumidores, sempre ou frequentemente, precisam usar o cartão de crédito, cheque especial ou até mesmo dinheiro emprestado para conseguir pagar as contas do mês.</w:t>
      </w:r>
    </w:p>
    <w:p w14:paraId="2EB7875C" w14:textId="27EBE13B" w:rsidR="00545F16" w:rsidRDefault="00545F16" w:rsidP="004D3072">
      <w:r>
        <w:t>Entender, equilibrar e planejar a vida financeira pode trazer mais satisfação e tranquilidade, pelo é o que aponta a mesma pesquisa, 56% dos consumidores ouvidos disseram que se sentem melhor quando conseguem planejar as despesas nos próximos 6 meses. O problema é que nem sempre isso acontece.</w:t>
      </w:r>
    </w:p>
    <w:p w14:paraId="1EDC504E" w14:textId="05017996" w:rsidR="002F76E8" w:rsidRPr="004D3072" w:rsidRDefault="002F76E8" w:rsidP="004D3072">
      <w:r>
        <w:t>O que é juros? Inflação? Quanto rende a poupança? O que é tesouro direto? Como investir em bolsas? Essas são perguntas que talvez pouquíssimos brasileiros têm a resposta.</w:t>
      </w:r>
    </w:p>
    <w:p w14:paraId="7BEB165A" w14:textId="77777777" w:rsidR="006A7E89" w:rsidRDefault="006A7E89" w:rsidP="006A7E89">
      <w:pPr>
        <w:pStyle w:val="Ttulo2"/>
      </w:pPr>
      <w:r>
        <w:t>Objetivo</w:t>
      </w:r>
      <w:r w:rsidR="002F5967">
        <w:t>(s)</w:t>
      </w:r>
      <w:r>
        <w:t xml:space="preserve"> </w:t>
      </w:r>
    </w:p>
    <w:p w14:paraId="04C581A5" w14:textId="6AC65CB5" w:rsidR="002D0030" w:rsidRDefault="002D0030" w:rsidP="002D0030">
      <w:r>
        <w:t>Auxiliar na educação financeira dos usuários interessados a aprender sobre economia, informando, atualizando e instruindo boas práticas financeiras</w:t>
      </w:r>
      <w:r w:rsidR="00B2361F">
        <w:t>;</w:t>
      </w:r>
    </w:p>
    <w:p w14:paraId="39565BDF" w14:textId="47895823" w:rsidR="00D463B4" w:rsidRDefault="00B2361F" w:rsidP="002D0030">
      <w:r>
        <w:t>Entregar a possibilidade de o usuário realizar simulações de investimentos;</w:t>
      </w:r>
    </w:p>
    <w:p w14:paraId="1C8BBE0F" w14:textId="433BF1F3" w:rsidR="00B2361F" w:rsidRDefault="00CE794A" w:rsidP="002D0030">
      <w:r>
        <w:t>Informar as notícias mais importantes;</w:t>
      </w:r>
    </w:p>
    <w:p w14:paraId="6DBDE139" w14:textId="39437708" w:rsidR="00CE794A" w:rsidRDefault="00F47DDF" w:rsidP="002D0030">
      <w:r>
        <w:t xml:space="preserve">Oferecer a possibilidade do usuário </w:t>
      </w:r>
      <w:r w:rsidR="000D453F">
        <w:t>se informar do câmbio e o índice da bolsa</w:t>
      </w:r>
      <w:r w:rsidR="00137AB8">
        <w:t>;</w:t>
      </w:r>
    </w:p>
    <w:p w14:paraId="37B962E4" w14:textId="108C36D5" w:rsidR="008C4488" w:rsidRDefault="008C4488" w:rsidP="002D0030">
      <w:r>
        <w:t>Dar ao usuário a possibilidade de pesquisar por palavra que não conhece, um dicionário</w:t>
      </w:r>
      <w:r w:rsidR="00137AB8">
        <w:t>;</w:t>
      </w:r>
    </w:p>
    <w:p w14:paraId="462F5EAC" w14:textId="6718E03A" w:rsidR="00C33620" w:rsidRDefault="00C33620" w:rsidP="002D0030">
      <w:r>
        <w:t>Possibilitar o usuário de ter um perfil econômico</w:t>
      </w:r>
      <w:r w:rsidR="00137AB8">
        <w:t xml:space="preserve"> para norteá-lo nas simulações;</w:t>
      </w:r>
    </w:p>
    <w:p w14:paraId="405EFF4A" w14:textId="20E1251C" w:rsidR="00137AB8" w:rsidRPr="002D0030" w:rsidRDefault="00137AB8" w:rsidP="002D0030">
      <w:r>
        <w:t>Informar ao dono do negócio os índices de pesquisa,</w:t>
      </w:r>
      <w:r w:rsidR="00F72D81">
        <w:t xml:space="preserve"> utilização das ferramentas, perfis econômicos dos usuários</w:t>
      </w:r>
      <w:r w:rsidR="000162F1">
        <w:t xml:space="preserve"> e</w:t>
      </w:r>
      <w:r w:rsidR="00F72D81">
        <w:t xml:space="preserve"> simulações frequentes</w:t>
      </w:r>
      <w:r w:rsidR="000162F1">
        <w:t>.</w:t>
      </w:r>
    </w:p>
    <w:p w14:paraId="280B4FAA" w14:textId="77777777" w:rsidR="0015297D" w:rsidRDefault="0015297D" w:rsidP="006A7E89">
      <w:pPr>
        <w:pStyle w:val="Ttulo2"/>
      </w:pPr>
      <w:r w:rsidRPr="0015297D">
        <w:t>Justificativa</w:t>
      </w:r>
    </w:p>
    <w:p w14:paraId="10CF0C15" w14:textId="1C303FB4" w:rsidR="00C627F2" w:rsidRPr="005E157E" w:rsidRDefault="00C627F2" w:rsidP="00482C2A">
      <w:pPr>
        <w:rPr>
          <w:b/>
        </w:rPr>
      </w:pPr>
      <w:r>
        <w:rPr>
          <w:b/>
        </w:rPr>
        <w:t>Segundo o jornal do comércio:</w:t>
      </w:r>
    </w:p>
    <w:p w14:paraId="3CB9212B" w14:textId="77FADFEC" w:rsidR="00482C2A" w:rsidRDefault="005E157E" w:rsidP="00482C2A"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482C2A"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482C2A">
      <w:r>
        <w:lastRenderedPageBreak/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482C2A"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893CFBF" w14:textId="77777777" w:rsidR="001A5E32" w:rsidRDefault="001A5E32" w:rsidP="00482C2A">
      <w:pPr>
        <w:rPr>
          <w:b/>
        </w:rPr>
      </w:pPr>
    </w:p>
    <w:p w14:paraId="65BA5518" w14:textId="5F4F2528" w:rsidR="001A5E32" w:rsidRPr="00E702CB" w:rsidRDefault="001A5E32" w:rsidP="00482C2A">
      <w:pPr>
        <w:rPr>
          <w:b/>
        </w:rPr>
      </w:pPr>
      <w:r>
        <w:rPr>
          <w:b/>
        </w:rPr>
        <w:t>No dia 16/03/2018, o G1 divulgou:</w:t>
      </w:r>
    </w:p>
    <w:p w14:paraId="54736C06" w14:textId="466E50EE" w:rsidR="00482C2A" w:rsidRDefault="00E702CB" w:rsidP="00482C2A"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482C2A"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482C2A">
      <w:r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482C2A"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482C2A"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482C2A"/>
    <w:p w14:paraId="1960B673" w14:textId="10912B0B" w:rsidR="00482C2A" w:rsidRPr="00614D24" w:rsidRDefault="00E46EDF" w:rsidP="00482C2A">
      <w:pPr>
        <w:rPr>
          <w:b/>
        </w:rPr>
      </w:pPr>
      <w:proofErr w:type="spellStart"/>
      <w:r>
        <w:rPr>
          <w:b/>
        </w:rPr>
        <w:t>Trovó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</w:t>
      </w:r>
      <w:r w:rsidR="001019ED">
        <w:rPr>
          <w:b/>
        </w:rPr>
        <w:t>publicou:</w:t>
      </w:r>
    </w:p>
    <w:p w14:paraId="2E441845" w14:textId="150ED7C6" w:rsidR="00482C2A" w:rsidRDefault="00614D24" w:rsidP="00482C2A"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482C2A"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482C2A"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4FBF37D" w14:textId="77777777" w:rsidR="006A7E89" w:rsidRDefault="006A7E89" w:rsidP="006A7E89">
      <w:pPr>
        <w:pStyle w:val="Ttulo2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6E27D5F4" w:rsidR="00D94126" w:rsidRDefault="00A73BF4" w:rsidP="005B7160">
      <w:r>
        <w:t>Usuários</w:t>
      </w:r>
      <w:r w:rsidR="005B7160">
        <w:t xml:space="preserve"> que tenham interesses em aprender e assimilar os assuntos tratados dentro da economia</w:t>
      </w:r>
      <w:r w:rsidR="00D94126">
        <w:t>;</w:t>
      </w:r>
    </w:p>
    <w:p w14:paraId="319835E3" w14:textId="0D43CD37" w:rsidR="00D94126" w:rsidRDefault="00D94126" w:rsidP="005B7160">
      <w:r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0947E6C2" w:rsidR="005B7160" w:rsidRDefault="00D94126" w:rsidP="005B7160">
      <w:r>
        <w:t>Ou apenas aqueles</w:t>
      </w:r>
      <w:r w:rsidR="005B7160">
        <w:t xml:space="preserve"> que buscam as notícias</w:t>
      </w:r>
      <w:r>
        <w:t xml:space="preserve"> econômicas</w:t>
      </w:r>
      <w:r w:rsidR="005B7160">
        <w:t xml:space="preserve"> do dia</w:t>
      </w:r>
      <w:r>
        <w:t>.</w:t>
      </w:r>
    </w:p>
    <w:p w14:paraId="266C505C" w14:textId="0779504C" w:rsidR="00A73BF4" w:rsidRPr="005B7160" w:rsidRDefault="00A73BF4" w:rsidP="005B7160">
      <w:r>
        <w:t xml:space="preserve">Dono do negócio que deseja </w:t>
      </w:r>
      <w:r w:rsidR="001F3947">
        <w:t xml:space="preserve">saber o nível de conhecimento sobre economia dos </w:t>
      </w:r>
      <w:r w:rsidR="00124ED3">
        <w:t>frequentadores do seu portal.</w:t>
      </w:r>
    </w:p>
    <w:p w14:paraId="4626B984" w14:textId="77777777" w:rsidR="006E5425" w:rsidRDefault="00E96407">
      <w:pPr>
        <w:pStyle w:val="Ttulo2"/>
      </w:pPr>
      <w:r w:rsidRPr="002C5A42">
        <w:lastRenderedPageBreak/>
        <w:t xml:space="preserve">Escopo do </w:t>
      </w:r>
      <w:r w:rsidR="006A7E89">
        <w:t>Produto</w:t>
      </w:r>
    </w:p>
    <w:p w14:paraId="39EB5DB8" w14:textId="77777777" w:rsidR="00693AF0" w:rsidRDefault="00D94126" w:rsidP="00D94126">
      <w:r>
        <w:t>O usuário poderá fazer login, tendo a opções de iniciar sua conta pelo Google, Facebook e se cadastrar pelo próprio site.</w:t>
      </w:r>
    </w:p>
    <w:p w14:paraId="56A7C781" w14:textId="0CBFECC8" w:rsidR="00D94126" w:rsidRPr="00D94126" w:rsidRDefault="00D94126" w:rsidP="00D94126">
      <w:r>
        <w:t>O usuário pode traçar seu perfil econômico, pode</w:t>
      </w:r>
      <w:r w:rsidR="00B474B2">
        <w:t>ndo</w:t>
      </w:r>
      <w:r>
        <w:t xml:space="preserve"> alterar a qualquer momento.</w:t>
      </w:r>
    </w:p>
    <w:p w14:paraId="7D9D95CC" w14:textId="1BE23EE6" w:rsidR="000F00BF" w:rsidRDefault="001D78C6" w:rsidP="000F00BF">
      <w:r>
        <w:t xml:space="preserve">Dicionário que </w:t>
      </w:r>
      <w:r w:rsidR="00B474B2">
        <w:t>terá</w:t>
      </w:r>
      <w:r>
        <w:t xml:space="preserve"> palavra</w:t>
      </w:r>
      <w:r w:rsidR="00B474B2">
        <w:t>s</w:t>
      </w:r>
      <w:r>
        <w:t xml:space="preserve"> técnicas dentro da economia.</w:t>
      </w:r>
    </w:p>
    <w:p w14:paraId="2188AF91" w14:textId="4ACCAB8E" w:rsidR="001D78C6" w:rsidRDefault="001D78C6" w:rsidP="000F00BF">
      <w:r>
        <w:t>Notícias sobre assuntos econômicos e negócios, separando a notícias do Brasil e do mundo.</w:t>
      </w:r>
      <w:r w:rsidR="00B474B2">
        <w:t xml:space="preserve"> </w:t>
      </w:r>
      <w:r w:rsidR="005B34F3">
        <w:t>As notícias exibidas serão de acordo com certos critérios</w:t>
      </w:r>
      <w:r w:rsidR="00EE7592">
        <w:t>: as fontes que estarão presentes ser</w:t>
      </w:r>
      <w:r w:rsidR="006B53E7">
        <w:t>ão</w:t>
      </w:r>
      <w:r w:rsidR="00EE7592">
        <w:t xml:space="preserve"> de acordo com os próprios desenvolvedores</w:t>
      </w:r>
      <w:r w:rsidR="008357A8">
        <w:t xml:space="preserve">, as notícias em destaque </w:t>
      </w:r>
      <w:r w:rsidR="006B53E7">
        <w:t xml:space="preserve">dentre essas fontes será uma escolha que o algoritmo fará, ele terá como base palavras-chaves que terão mais pesos que outras e assim decidir o que mostrar. Os cliques também contarão, quanto mais clique uma página tiver, mais aquela notícia </w:t>
      </w:r>
      <w:r w:rsidR="002E21A2">
        <w:t>terá chances de ser destaque.</w:t>
      </w:r>
    </w:p>
    <w:p w14:paraId="13C41C47" w14:textId="16ACEAC5" w:rsidR="001D78C6" w:rsidRDefault="001D78C6" w:rsidP="000F00BF">
      <w:r>
        <w:t>Perfil de investido</w:t>
      </w:r>
      <w:r w:rsidR="00693AF0">
        <w:t>r</w:t>
      </w:r>
      <w:r>
        <w:t>, que dará a oportunidade de o usuário entender melhor sobre sua vida financeira.</w:t>
      </w:r>
    </w:p>
    <w:p w14:paraId="657D9806" w14:textId="77777777" w:rsidR="001D78C6" w:rsidRDefault="001D78C6" w:rsidP="000F00BF">
      <w:r>
        <w:t>Simulador, que coletará os índices de investimentos e proporcionará ao usuário simular investimentos.</w:t>
      </w:r>
    </w:p>
    <w:p w14:paraId="1E3DFBEB" w14:textId="32647873" w:rsidR="001D78C6" w:rsidRPr="000F00BF" w:rsidRDefault="001D78C6" w:rsidP="000F00BF">
      <w:r>
        <w:t xml:space="preserve">Cotações, coletando as os preços das principais bolsas, atualizada a cada </w:t>
      </w:r>
      <w:r w:rsidR="00D83558">
        <w:t>5</w:t>
      </w:r>
      <w:r>
        <w:t xml:space="preserve"> minutos.</w:t>
      </w:r>
    </w:p>
    <w:p w14:paraId="4AF622C3" w14:textId="5DD93598" w:rsidR="006E5425" w:rsidRDefault="006A7E89">
      <w:pPr>
        <w:pStyle w:val="Ttulo2"/>
      </w:pPr>
      <w:r>
        <w:t>Entregas</w:t>
      </w:r>
    </w:p>
    <w:p w14:paraId="70E9EEA5" w14:textId="702A5E7A" w:rsidR="00081CCB" w:rsidRDefault="00081CCB" w:rsidP="00081CCB">
      <w:r>
        <w:t>Entrega 1:</w:t>
      </w:r>
    </w:p>
    <w:p w14:paraId="24775905" w14:textId="7BA9AEC5" w:rsidR="00081CCB" w:rsidRDefault="00081CCB" w:rsidP="00081CCB">
      <w:pPr>
        <w:pStyle w:val="PargrafodaLista"/>
        <w:numPr>
          <w:ilvl w:val="0"/>
          <w:numId w:val="5"/>
        </w:numPr>
      </w:pPr>
      <w:r>
        <w:t>Declaração de escopo do projeto;</w:t>
      </w:r>
    </w:p>
    <w:p w14:paraId="37A2A9F0" w14:textId="0DB0BACF" w:rsidR="00081CCB" w:rsidRDefault="00081CCB" w:rsidP="00081CCB">
      <w:pPr>
        <w:pStyle w:val="PargrafodaLista"/>
        <w:numPr>
          <w:ilvl w:val="0"/>
          <w:numId w:val="5"/>
        </w:numPr>
      </w:pPr>
      <w:r>
        <w:t>Documento de especificação de requisitos;</w:t>
      </w:r>
    </w:p>
    <w:p w14:paraId="4FFB564A" w14:textId="4DA6F08F" w:rsidR="00081CCB" w:rsidRDefault="00081CCB" w:rsidP="00081CCB">
      <w:pPr>
        <w:pStyle w:val="PargrafodaLista"/>
        <w:numPr>
          <w:ilvl w:val="0"/>
          <w:numId w:val="5"/>
        </w:numPr>
      </w:pPr>
      <w:r>
        <w:t>Documento de plano de projeto;</w:t>
      </w:r>
      <w:bookmarkStart w:id="0" w:name="_GoBack"/>
      <w:bookmarkEnd w:id="0"/>
    </w:p>
    <w:p w14:paraId="1867789D" w14:textId="748EA630" w:rsidR="00081CCB" w:rsidRDefault="00081CCB" w:rsidP="00081CCB">
      <w:r>
        <w:t>Entrega 2:</w:t>
      </w:r>
    </w:p>
    <w:p w14:paraId="1F8A76E0" w14:textId="3C8FE39B" w:rsidR="00081CCB" w:rsidRDefault="00081CCB" w:rsidP="00081CCB">
      <w:pPr>
        <w:pStyle w:val="PargrafodaLista"/>
        <w:numPr>
          <w:ilvl w:val="0"/>
          <w:numId w:val="6"/>
        </w:numPr>
      </w:pPr>
      <w:r>
        <w:t>Documento de análise de requisitos;</w:t>
      </w:r>
    </w:p>
    <w:p w14:paraId="771B7318" w14:textId="372BE9AF" w:rsidR="00081CCB" w:rsidRDefault="00081CCB" w:rsidP="00081CCB">
      <w:pPr>
        <w:pStyle w:val="PargrafodaLista"/>
        <w:numPr>
          <w:ilvl w:val="0"/>
          <w:numId w:val="6"/>
        </w:numPr>
      </w:pPr>
      <w:r>
        <w:t>Código</w:t>
      </w:r>
      <w:r w:rsidR="00780B80">
        <w:t>-</w:t>
      </w:r>
      <w:r>
        <w:t>fonte de sistema (</w:t>
      </w:r>
      <w:r>
        <w:rPr>
          <w:i/>
        </w:rPr>
        <w:t xml:space="preserve">Front </w:t>
      </w:r>
      <w:proofErr w:type="spellStart"/>
      <w:r w:rsidR="00F10322">
        <w:rPr>
          <w:i/>
        </w:rPr>
        <w:t>E</w:t>
      </w:r>
      <w:r>
        <w:rPr>
          <w:i/>
        </w:rPr>
        <w:t>nd</w:t>
      </w:r>
      <w:proofErr w:type="spellEnd"/>
      <w:r>
        <w:rPr>
          <w:i/>
        </w:rPr>
        <w:t xml:space="preserve">/Back </w:t>
      </w:r>
      <w:proofErr w:type="spellStart"/>
      <w:r>
        <w:rPr>
          <w:i/>
        </w:rPr>
        <w:t>End</w:t>
      </w:r>
      <w:proofErr w:type="spellEnd"/>
      <w:r>
        <w:rPr>
          <w:i/>
        </w:rPr>
        <w:t>)</w:t>
      </w:r>
      <w:r w:rsidR="009E650E">
        <w:t>;</w:t>
      </w:r>
    </w:p>
    <w:p w14:paraId="4C112FF5" w14:textId="5942061A" w:rsidR="009E650E" w:rsidRDefault="009E650E" w:rsidP="00081CCB">
      <w:pPr>
        <w:pStyle w:val="PargrafodaLista"/>
        <w:numPr>
          <w:ilvl w:val="0"/>
          <w:numId w:val="6"/>
        </w:numPr>
      </w:pPr>
      <w:r w:rsidRPr="009E650E">
        <w:t>Scripts SQL DDL e SQL DML do banc</w:t>
      </w:r>
      <w:r>
        <w:t>o de dados;</w:t>
      </w:r>
    </w:p>
    <w:p w14:paraId="54F0F287" w14:textId="2AD173AF" w:rsidR="009E650E" w:rsidRDefault="009E650E" w:rsidP="00081CCB">
      <w:pPr>
        <w:pStyle w:val="PargrafodaLista"/>
        <w:numPr>
          <w:ilvl w:val="0"/>
          <w:numId w:val="6"/>
        </w:numPr>
      </w:pPr>
      <w:r>
        <w:t>Release 1;</w:t>
      </w:r>
    </w:p>
    <w:p w14:paraId="404FD9BD" w14:textId="0D502810" w:rsidR="009E650E" w:rsidRDefault="009E650E" w:rsidP="009E650E"/>
    <w:p w14:paraId="571D9D77" w14:textId="45583D9C" w:rsidR="009E650E" w:rsidRDefault="009E650E" w:rsidP="009E650E">
      <w:r>
        <w:t>Entrega 3:</w:t>
      </w:r>
    </w:p>
    <w:p w14:paraId="65407066" w14:textId="5E00C557" w:rsidR="009E650E" w:rsidRDefault="009E650E" w:rsidP="009E650E">
      <w:pPr>
        <w:pStyle w:val="PargrafodaLista"/>
        <w:numPr>
          <w:ilvl w:val="0"/>
          <w:numId w:val="7"/>
        </w:numPr>
      </w:pPr>
      <w:r>
        <w:t>Documento de Arquitetura e projeto do Sistema;</w:t>
      </w:r>
    </w:p>
    <w:p w14:paraId="5E9F8BD2" w14:textId="550417F6" w:rsidR="009E650E" w:rsidRDefault="009E650E" w:rsidP="009E650E">
      <w:pPr>
        <w:pStyle w:val="PargrafodaLista"/>
        <w:numPr>
          <w:ilvl w:val="0"/>
          <w:numId w:val="7"/>
        </w:numPr>
        <w:rPr>
          <w:lang w:val="en-US"/>
        </w:rPr>
      </w:pPr>
      <w:r w:rsidRPr="00780B80">
        <w:rPr>
          <w:lang w:val="en-US"/>
        </w:rPr>
        <w:t>Có</w:t>
      </w:r>
      <w:r w:rsidR="00780B80" w:rsidRPr="00780B80">
        <w:rPr>
          <w:lang w:val="en-US"/>
        </w:rPr>
        <w:t>digo-</w:t>
      </w:r>
      <w:proofErr w:type="spellStart"/>
      <w:r w:rsidR="00780B80" w:rsidRPr="00780B80">
        <w:rPr>
          <w:lang w:val="en-US"/>
        </w:rPr>
        <w:t>fonte</w:t>
      </w:r>
      <w:proofErr w:type="spellEnd"/>
      <w:r w:rsidR="00780B80" w:rsidRPr="00780B80">
        <w:rPr>
          <w:lang w:val="en-US"/>
        </w:rPr>
        <w:t xml:space="preserve"> (</w:t>
      </w:r>
      <w:r w:rsidR="00780B80" w:rsidRPr="00780B80">
        <w:rPr>
          <w:i/>
          <w:lang w:val="en-US"/>
        </w:rPr>
        <w:t>Front End/Ba</w:t>
      </w:r>
      <w:r w:rsidR="00780B80">
        <w:rPr>
          <w:i/>
          <w:lang w:val="en-US"/>
        </w:rPr>
        <w:t>ck End</w:t>
      </w:r>
      <w:r w:rsidR="00780B80">
        <w:rPr>
          <w:lang w:val="en-US"/>
        </w:rPr>
        <w:t>);</w:t>
      </w:r>
    </w:p>
    <w:p w14:paraId="13016A76" w14:textId="77777777" w:rsidR="00780B80" w:rsidRDefault="00780B80" w:rsidP="00780B80">
      <w:pPr>
        <w:pStyle w:val="PargrafodaLista"/>
        <w:numPr>
          <w:ilvl w:val="0"/>
          <w:numId w:val="7"/>
        </w:numPr>
      </w:pPr>
      <w:r w:rsidRPr="009E650E">
        <w:t>Scripts SQL DDL e SQL DML do banc</w:t>
      </w:r>
      <w:r>
        <w:t>o de dados;</w:t>
      </w:r>
    </w:p>
    <w:p w14:paraId="191816B4" w14:textId="06551A04" w:rsidR="00780B80" w:rsidRDefault="00780B80" w:rsidP="009E650E">
      <w:pPr>
        <w:pStyle w:val="PargrafodaLista"/>
        <w:numPr>
          <w:ilvl w:val="0"/>
          <w:numId w:val="7"/>
        </w:numPr>
      </w:pPr>
      <w:r>
        <w:t>Release 2;</w:t>
      </w:r>
    </w:p>
    <w:p w14:paraId="09D3C274" w14:textId="1F1754C0" w:rsidR="00780B80" w:rsidRDefault="00780B80" w:rsidP="00780B80"/>
    <w:p w14:paraId="5D1B0850" w14:textId="30A631BD" w:rsidR="00780B80" w:rsidRDefault="00780B80" w:rsidP="00780B80">
      <w:r>
        <w:t>Entrega 4:</w:t>
      </w:r>
    </w:p>
    <w:p w14:paraId="1B7D61FE" w14:textId="2C9C56E6" w:rsidR="00780B80" w:rsidRDefault="00780B80" w:rsidP="00780B80">
      <w:pPr>
        <w:pStyle w:val="PargrafodaLista"/>
        <w:numPr>
          <w:ilvl w:val="0"/>
          <w:numId w:val="8"/>
        </w:numPr>
      </w:pPr>
      <w:r>
        <w:t>Código-fonte;</w:t>
      </w:r>
    </w:p>
    <w:p w14:paraId="22008801" w14:textId="77777777" w:rsidR="00780B80" w:rsidRDefault="00780B80" w:rsidP="00780B80">
      <w:pPr>
        <w:pStyle w:val="PargrafodaLista"/>
        <w:numPr>
          <w:ilvl w:val="0"/>
          <w:numId w:val="8"/>
        </w:numPr>
      </w:pPr>
      <w:r w:rsidRPr="009E650E">
        <w:t>Scripts SQL DDL e SQL DML do banc</w:t>
      </w:r>
      <w:r>
        <w:t>o de dados;</w:t>
      </w:r>
    </w:p>
    <w:p w14:paraId="04BE7A7E" w14:textId="0A6EB305" w:rsidR="00780B80" w:rsidRDefault="00272781" w:rsidP="00780B80">
      <w:pPr>
        <w:pStyle w:val="PargrafodaLista"/>
        <w:numPr>
          <w:ilvl w:val="0"/>
          <w:numId w:val="8"/>
        </w:numPr>
      </w:pPr>
      <w:r>
        <w:t>Teste de Validação Automatizados;</w:t>
      </w:r>
    </w:p>
    <w:p w14:paraId="53D68DC6" w14:textId="4FB81172" w:rsidR="00272781" w:rsidRDefault="00272781" w:rsidP="00780B80">
      <w:pPr>
        <w:pStyle w:val="PargrafodaLista"/>
        <w:numPr>
          <w:ilvl w:val="0"/>
          <w:numId w:val="8"/>
        </w:numPr>
      </w:pPr>
      <w:r>
        <w:t>Release 3.</w:t>
      </w:r>
    </w:p>
    <w:p w14:paraId="5FA07C1D" w14:textId="77777777" w:rsidR="00417848" w:rsidRDefault="006A7E89" w:rsidP="003546E2">
      <w:pPr>
        <w:pStyle w:val="Ttulo2"/>
      </w:pPr>
      <w:r>
        <w:t>Restrições</w:t>
      </w:r>
    </w:p>
    <w:p w14:paraId="607859D7" w14:textId="1EC34626" w:rsidR="0029716D" w:rsidRDefault="00D94126" w:rsidP="00D94126">
      <w:r>
        <w:t xml:space="preserve">É obrigatório que o </w:t>
      </w:r>
      <w:r w:rsidR="00F10322" w:rsidRPr="00F10322">
        <w:rPr>
          <w:i/>
        </w:rPr>
        <w:t xml:space="preserve">Back </w:t>
      </w:r>
      <w:proofErr w:type="spellStart"/>
      <w:r w:rsidR="00F10322" w:rsidRPr="00F10322">
        <w:rPr>
          <w:i/>
        </w:rPr>
        <w:t>E</w:t>
      </w:r>
      <w:r w:rsidRPr="00F10322">
        <w:rPr>
          <w:i/>
        </w:rPr>
        <w:t>nd</w:t>
      </w:r>
      <w:proofErr w:type="spellEnd"/>
      <w:r>
        <w:t xml:space="preserve"> seja em Java</w:t>
      </w:r>
      <w:r w:rsidR="0029716D">
        <w:t>;</w:t>
      </w:r>
    </w:p>
    <w:p w14:paraId="5243520B" w14:textId="77777777" w:rsidR="0029716D" w:rsidRDefault="0029716D" w:rsidP="00D94126">
      <w:r>
        <w:t>A</w:t>
      </w:r>
      <w:r w:rsidR="00D94126">
        <w:t xml:space="preserve">rmazenamento de dados seja em </w:t>
      </w:r>
      <w:r w:rsidR="00CA17DE">
        <w:t>P</w:t>
      </w:r>
      <w:r w:rsidR="00D94126" w:rsidRPr="00D94126">
        <w:t>ostgre</w:t>
      </w:r>
      <w:r w:rsidR="00CA17DE">
        <w:t>SQL</w:t>
      </w:r>
      <w:r>
        <w:t>;</w:t>
      </w:r>
    </w:p>
    <w:p w14:paraId="77983BB8" w14:textId="79E324F6" w:rsidR="0001708D" w:rsidRDefault="0001708D" w:rsidP="00D94126">
      <w:r>
        <w:lastRenderedPageBreak/>
        <w:t>Deve ser uma aplicação web;</w:t>
      </w:r>
    </w:p>
    <w:p w14:paraId="1A0DFB63" w14:textId="6683AFCC" w:rsidR="0001708D" w:rsidRDefault="0067720F" w:rsidP="00D94126">
      <w:r>
        <w:t>Data de início: 07 de fevereiro de 2019;</w:t>
      </w:r>
    </w:p>
    <w:p w14:paraId="64FC0D1C" w14:textId="2FD33CBB" w:rsidR="0067720F" w:rsidRDefault="0067720F" w:rsidP="00D94126">
      <w:r>
        <w:t>Data de fim: 10 de novembro de 2019;</w:t>
      </w:r>
    </w:p>
    <w:p w14:paraId="55CDAD7F" w14:textId="53583ED4" w:rsidR="0067720F" w:rsidRDefault="00922463" w:rsidP="00D94126">
      <w:r>
        <w:t>Quatro</w:t>
      </w:r>
      <w:r w:rsidR="0067720F">
        <w:t xml:space="preserve"> entregas: </w:t>
      </w:r>
      <w:r w:rsidR="009D788C">
        <w:t>05/04, 28/06, 04/09, 29/11;</w:t>
      </w:r>
    </w:p>
    <w:p w14:paraId="540CA258" w14:textId="28C35FEE" w:rsidR="009D788C" w:rsidRDefault="009D788C" w:rsidP="00D94126">
      <w:r>
        <w:t>Time de desenvolvimento: 3 membros;</w:t>
      </w:r>
    </w:p>
    <w:p w14:paraId="6A43FC82" w14:textId="588D326B" w:rsidR="009D788C" w:rsidRPr="00D94126" w:rsidRDefault="00922463" w:rsidP="00D94126">
      <w:r>
        <w:t>Liderança técnica, acompanhamento e controle: Silvana Lima, Wellington e Júlio.</w:t>
      </w:r>
    </w:p>
    <w:p w14:paraId="13818CF8" w14:textId="77777777" w:rsidR="00871451" w:rsidRDefault="00CA00E6" w:rsidP="003546E2">
      <w:pPr>
        <w:pStyle w:val="Ttulo2"/>
      </w:pPr>
      <w:r>
        <w:t>Dependê</w:t>
      </w:r>
      <w:r w:rsidR="00871451">
        <w:t>ncias</w:t>
      </w:r>
    </w:p>
    <w:p w14:paraId="553AF50A" w14:textId="77777777" w:rsidR="00966A86" w:rsidRDefault="002D0030" w:rsidP="00966A86">
      <w:proofErr w:type="spellStart"/>
      <w:r>
        <w:t>EconoMundi</w:t>
      </w:r>
      <w:proofErr w:type="spellEnd"/>
      <w:r>
        <w:t xml:space="preserve"> é um site dependente de terceiros, necessita consumir as APIs que esses disponibilizam para exibir notícias, cotações e ações da bolsa de valores</w:t>
      </w:r>
      <w:r w:rsidR="00966A86">
        <w:t>;</w:t>
      </w:r>
    </w:p>
    <w:p w14:paraId="7DF5CC5A" w14:textId="378A2ED8" w:rsidR="00943B2F" w:rsidRPr="002D0030" w:rsidRDefault="00ED1C81" w:rsidP="00966A86">
      <w:r>
        <w:t>É dependente</w:t>
      </w:r>
      <w:r w:rsidR="002D0030">
        <w:t xml:space="preserve"> de dados fornecidos pelo Facebook e</w:t>
      </w:r>
      <w:r w:rsidR="00D94126">
        <w:t xml:space="preserve"> </w:t>
      </w:r>
      <w:r w:rsidR="002D0030">
        <w:t>Google, visto que o usuário poderá fazer o login a partir de um desses sites.</w:t>
      </w:r>
    </w:p>
    <w:p w14:paraId="033E30E5" w14:textId="77777777" w:rsidR="006E5425" w:rsidRDefault="006A7E89" w:rsidP="003546E2">
      <w:pPr>
        <w:pStyle w:val="Ttulo2"/>
      </w:pPr>
      <w:r>
        <w:t>Premissas</w:t>
      </w:r>
    </w:p>
    <w:p w14:paraId="03E684EE" w14:textId="2A64A35F" w:rsidR="009C74C1" w:rsidRPr="009C74C1" w:rsidRDefault="009C74C1" w:rsidP="009C74C1">
      <w:r>
        <w:t xml:space="preserve">Para o desenvolvimento do projeto, </w:t>
      </w:r>
      <w:r w:rsidR="008A3C71">
        <w:t>parte-se</w:t>
      </w:r>
      <w:r>
        <w:t xml:space="preserve"> do pressuposto que as APIs que serão consumidas darão suporte a linguagem escolhida, estarão disponíveis e em bom funcionamento. Tendo a garantia que as notícias são fieis, sem </w:t>
      </w:r>
      <w:r w:rsidR="00F10322">
        <w:t>fake News</w:t>
      </w:r>
      <w:r>
        <w:t>.</w:t>
      </w:r>
    </w:p>
    <w:p w14:paraId="3D8659BB" w14:textId="77777777" w:rsidR="006E5425" w:rsidRDefault="004944A7">
      <w:pPr>
        <w:pStyle w:val="Ttulo2"/>
      </w:pPr>
      <w:r>
        <w:t xml:space="preserve">Não </w:t>
      </w:r>
      <w:r w:rsidR="00E96407" w:rsidRPr="002C5A42">
        <w:t>escopo</w:t>
      </w:r>
    </w:p>
    <w:p w14:paraId="20A24A16" w14:textId="77777777" w:rsidR="001019ED" w:rsidRDefault="009C74C1" w:rsidP="009C74C1">
      <w:proofErr w:type="spellStart"/>
      <w:r>
        <w:t>EconoMundi</w:t>
      </w:r>
      <w:proofErr w:type="spellEnd"/>
      <w:r>
        <w:t xml:space="preserve"> não fará investimentos, apenas simulações</w:t>
      </w:r>
      <w:r w:rsidR="001019ED">
        <w:t>;</w:t>
      </w:r>
    </w:p>
    <w:p w14:paraId="662D3F67" w14:textId="194E8D67" w:rsidR="009C74C1" w:rsidRDefault="001019ED" w:rsidP="009C74C1">
      <w:r>
        <w:t>N</w:t>
      </w:r>
      <w:r w:rsidR="009C74C1">
        <w:t>ão postará notícias de autoria própria, consumir-se-á</w:t>
      </w:r>
      <w:r w:rsidR="00F10322">
        <w:t>.</w:t>
      </w:r>
    </w:p>
    <w:p w14:paraId="70E63339" w14:textId="77777777" w:rsidR="006E5425" w:rsidRDefault="00596364">
      <w:pPr>
        <w:pStyle w:val="Ttulo2"/>
      </w:pPr>
      <w:r>
        <w:t>Considerações Finais</w:t>
      </w:r>
    </w:p>
    <w:p w14:paraId="480C7E9A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2261AB9F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514CA3"/>
    <w:p w14:paraId="0C31BC2A" w14:textId="77777777" w:rsidR="003546E2" w:rsidRPr="002C5A42" w:rsidRDefault="003546E2"/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215F1" w14:textId="77777777" w:rsidR="00A45353" w:rsidRDefault="00A45353">
      <w:pPr>
        <w:spacing w:after="0" w:line="240" w:lineRule="auto"/>
      </w:pPr>
      <w:r>
        <w:separator/>
      </w:r>
    </w:p>
  </w:endnote>
  <w:endnote w:type="continuationSeparator" w:id="0">
    <w:p w14:paraId="41B52307" w14:textId="77777777" w:rsidR="00A45353" w:rsidRDefault="00A45353">
      <w:pPr>
        <w:spacing w:after="0" w:line="240" w:lineRule="auto"/>
      </w:pPr>
      <w:r>
        <w:continuationSeparator/>
      </w:r>
    </w:p>
  </w:endnote>
  <w:endnote w:type="continuationNotice" w:id="1">
    <w:p w14:paraId="6B958A37" w14:textId="77777777" w:rsidR="00A45353" w:rsidRDefault="00A453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6D16B" w14:textId="77777777" w:rsidR="00A45353" w:rsidRDefault="00A45353">
      <w:pPr>
        <w:spacing w:after="0" w:line="240" w:lineRule="auto"/>
      </w:pPr>
      <w:r>
        <w:separator/>
      </w:r>
    </w:p>
  </w:footnote>
  <w:footnote w:type="continuationSeparator" w:id="0">
    <w:p w14:paraId="527BDE0B" w14:textId="77777777" w:rsidR="00A45353" w:rsidRDefault="00A45353">
      <w:pPr>
        <w:spacing w:after="0" w:line="240" w:lineRule="auto"/>
      </w:pPr>
      <w:r>
        <w:continuationSeparator/>
      </w:r>
    </w:p>
  </w:footnote>
  <w:footnote w:type="continuationNotice" w:id="1">
    <w:p w14:paraId="6D69E04F" w14:textId="77777777" w:rsidR="00A45353" w:rsidRDefault="00A453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E173C"/>
    <w:multiLevelType w:val="hybridMultilevel"/>
    <w:tmpl w:val="117E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6301"/>
    <w:multiLevelType w:val="hybridMultilevel"/>
    <w:tmpl w:val="CCE2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BBC"/>
    <w:multiLevelType w:val="hybridMultilevel"/>
    <w:tmpl w:val="D2EC5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343E6"/>
    <w:multiLevelType w:val="hybridMultilevel"/>
    <w:tmpl w:val="FCD6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62F1"/>
    <w:rsid w:val="0001708D"/>
    <w:rsid w:val="00017E25"/>
    <w:rsid w:val="00034250"/>
    <w:rsid w:val="00054944"/>
    <w:rsid w:val="00081CCB"/>
    <w:rsid w:val="0008395E"/>
    <w:rsid w:val="00094F6F"/>
    <w:rsid w:val="000A2436"/>
    <w:rsid w:val="000A4986"/>
    <w:rsid w:val="000D453F"/>
    <w:rsid w:val="000F00BF"/>
    <w:rsid w:val="001019ED"/>
    <w:rsid w:val="00124ED3"/>
    <w:rsid w:val="00126FE4"/>
    <w:rsid w:val="00134AAF"/>
    <w:rsid w:val="001374D9"/>
    <w:rsid w:val="00137AB8"/>
    <w:rsid w:val="00144A90"/>
    <w:rsid w:val="00145F7A"/>
    <w:rsid w:val="0015297D"/>
    <w:rsid w:val="001559C9"/>
    <w:rsid w:val="00173D71"/>
    <w:rsid w:val="00192EC5"/>
    <w:rsid w:val="0019590C"/>
    <w:rsid w:val="001A5E32"/>
    <w:rsid w:val="001A7048"/>
    <w:rsid w:val="001C2172"/>
    <w:rsid w:val="001D78C6"/>
    <w:rsid w:val="001F3947"/>
    <w:rsid w:val="001F4164"/>
    <w:rsid w:val="002005A4"/>
    <w:rsid w:val="00205524"/>
    <w:rsid w:val="002306BE"/>
    <w:rsid w:val="00272781"/>
    <w:rsid w:val="00274FCA"/>
    <w:rsid w:val="0029716D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2F76E8"/>
    <w:rsid w:val="0030636D"/>
    <w:rsid w:val="00327BEF"/>
    <w:rsid w:val="003341FD"/>
    <w:rsid w:val="00352088"/>
    <w:rsid w:val="003546E2"/>
    <w:rsid w:val="00355281"/>
    <w:rsid w:val="00361F29"/>
    <w:rsid w:val="00373B9E"/>
    <w:rsid w:val="0037771C"/>
    <w:rsid w:val="00377D7E"/>
    <w:rsid w:val="00396D26"/>
    <w:rsid w:val="003B50C7"/>
    <w:rsid w:val="003B7391"/>
    <w:rsid w:val="003C052B"/>
    <w:rsid w:val="003D4812"/>
    <w:rsid w:val="003E0F8D"/>
    <w:rsid w:val="00417848"/>
    <w:rsid w:val="0043533A"/>
    <w:rsid w:val="00444575"/>
    <w:rsid w:val="00450E85"/>
    <w:rsid w:val="00451A14"/>
    <w:rsid w:val="00453569"/>
    <w:rsid w:val="004743CE"/>
    <w:rsid w:val="00482C2A"/>
    <w:rsid w:val="004944A7"/>
    <w:rsid w:val="004C0364"/>
    <w:rsid w:val="004C3BA2"/>
    <w:rsid w:val="004D3072"/>
    <w:rsid w:val="00514CA3"/>
    <w:rsid w:val="00515972"/>
    <w:rsid w:val="00531E08"/>
    <w:rsid w:val="00533E55"/>
    <w:rsid w:val="00537FE8"/>
    <w:rsid w:val="00545F16"/>
    <w:rsid w:val="00562C1B"/>
    <w:rsid w:val="00565A33"/>
    <w:rsid w:val="00596364"/>
    <w:rsid w:val="005B34F3"/>
    <w:rsid w:val="005B7160"/>
    <w:rsid w:val="005D5073"/>
    <w:rsid w:val="005E157E"/>
    <w:rsid w:val="00614D24"/>
    <w:rsid w:val="006213E6"/>
    <w:rsid w:val="00651399"/>
    <w:rsid w:val="00661622"/>
    <w:rsid w:val="0067720F"/>
    <w:rsid w:val="00681080"/>
    <w:rsid w:val="00693AF0"/>
    <w:rsid w:val="00694694"/>
    <w:rsid w:val="006A7E89"/>
    <w:rsid w:val="006B3063"/>
    <w:rsid w:val="006B53E7"/>
    <w:rsid w:val="006B5647"/>
    <w:rsid w:val="006D04A4"/>
    <w:rsid w:val="006D36FD"/>
    <w:rsid w:val="006E5425"/>
    <w:rsid w:val="00711B83"/>
    <w:rsid w:val="00713EC5"/>
    <w:rsid w:val="0073037C"/>
    <w:rsid w:val="00732552"/>
    <w:rsid w:val="00736A14"/>
    <w:rsid w:val="00751840"/>
    <w:rsid w:val="00762EE7"/>
    <w:rsid w:val="00780B80"/>
    <w:rsid w:val="007C097D"/>
    <w:rsid w:val="007C0D22"/>
    <w:rsid w:val="007C5632"/>
    <w:rsid w:val="007E7123"/>
    <w:rsid w:val="007F79E6"/>
    <w:rsid w:val="00812883"/>
    <w:rsid w:val="008357A8"/>
    <w:rsid w:val="00871451"/>
    <w:rsid w:val="008878A7"/>
    <w:rsid w:val="008947EC"/>
    <w:rsid w:val="008A3C71"/>
    <w:rsid w:val="008C1DF8"/>
    <w:rsid w:val="008C4488"/>
    <w:rsid w:val="008D087E"/>
    <w:rsid w:val="00922463"/>
    <w:rsid w:val="00927111"/>
    <w:rsid w:val="00937B99"/>
    <w:rsid w:val="00943B2F"/>
    <w:rsid w:val="00966A86"/>
    <w:rsid w:val="00980800"/>
    <w:rsid w:val="00993C21"/>
    <w:rsid w:val="009A4DC5"/>
    <w:rsid w:val="009A77A0"/>
    <w:rsid w:val="009C74C1"/>
    <w:rsid w:val="009D788C"/>
    <w:rsid w:val="009E27BD"/>
    <w:rsid w:val="009E650E"/>
    <w:rsid w:val="00A04870"/>
    <w:rsid w:val="00A04D25"/>
    <w:rsid w:val="00A26F77"/>
    <w:rsid w:val="00A42468"/>
    <w:rsid w:val="00A45353"/>
    <w:rsid w:val="00A738F7"/>
    <w:rsid w:val="00A73BF4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B06664"/>
    <w:rsid w:val="00B1135A"/>
    <w:rsid w:val="00B2361F"/>
    <w:rsid w:val="00B474B2"/>
    <w:rsid w:val="00B5295F"/>
    <w:rsid w:val="00B56435"/>
    <w:rsid w:val="00B915D0"/>
    <w:rsid w:val="00BA1C46"/>
    <w:rsid w:val="00BB4771"/>
    <w:rsid w:val="00BC74DA"/>
    <w:rsid w:val="00BE19D4"/>
    <w:rsid w:val="00BE7E40"/>
    <w:rsid w:val="00BF26AA"/>
    <w:rsid w:val="00C039C9"/>
    <w:rsid w:val="00C04900"/>
    <w:rsid w:val="00C11BB2"/>
    <w:rsid w:val="00C14D7E"/>
    <w:rsid w:val="00C23ABC"/>
    <w:rsid w:val="00C33620"/>
    <w:rsid w:val="00C55B38"/>
    <w:rsid w:val="00C61465"/>
    <w:rsid w:val="00C627F2"/>
    <w:rsid w:val="00CA00E6"/>
    <w:rsid w:val="00CA17DE"/>
    <w:rsid w:val="00CE794A"/>
    <w:rsid w:val="00D03CE9"/>
    <w:rsid w:val="00D15DA4"/>
    <w:rsid w:val="00D35F40"/>
    <w:rsid w:val="00D463B4"/>
    <w:rsid w:val="00D708E5"/>
    <w:rsid w:val="00D83558"/>
    <w:rsid w:val="00D94126"/>
    <w:rsid w:val="00D9632E"/>
    <w:rsid w:val="00DA0827"/>
    <w:rsid w:val="00DB434F"/>
    <w:rsid w:val="00DC42DA"/>
    <w:rsid w:val="00DF6439"/>
    <w:rsid w:val="00E37979"/>
    <w:rsid w:val="00E46EDF"/>
    <w:rsid w:val="00E52D6C"/>
    <w:rsid w:val="00E702CB"/>
    <w:rsid w:val="00E96407"/>
    <w:rsid w:val="00EB4D05"/>
    <w:rsid w:val="00ED1517"/>
    <w:rsid w:val="00ED1C81"/>
    <w:rsid w:val="00ED3F8B"/>
    <w:rsid w:val="00ED63D0"/>
    <w:rsid w:val="00EE3A96"/>
    <w:rsid w:val="00EE7592"/>
    <w:rsid w:val="00EF1F60"/>
    <w:rsid w:val="00F03432"/>
    <w:rsid w:val="00F10322"/>
    <w:rsid w:val="00F32F41"/>
    <w:rsid w:val="00F40FD8"/>
    <w:rsid w:val="00F45210"/>
    <w:rsid w:val="00F47DDF"/>
    <w:rsid w:val="00F62D17"/>
    <w:rsid w:val="00F649A6"/>
    <w:rsid w:val="00F72D81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627F2"/>
    <w:rPr>
      <w:color w:val="40ACD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27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27F2"/>
    <w:rPr>
      <w:color w:val="92588D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08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A7B23"/>
    <w:rsid w:val="003C1E1D"/>
    <w:rsid w:val="004B4791"/>
    <w:rsid w:val="007A3602"/>
    <w:rsid w:val="00851622"/>
    <w:rsid w:val="00893AD9"/>
    <w:rsid w:val="00970072"/>
    <w:rsid w:val="00A35F28"/>
    <w:rsid w:val="00A52B08"/>
    <w:rsid w:val="00AB077F"/>
    <w:rsid w:val="00B42A3E"/>
    <w:rsid w:val="00D76615"/>
    <w:rsid w:val="00D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2B44E-BF80-4611-8644-0D574D41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85</TotalTime>
  <Pages>1</Pages>
  <Words>1291</Words>
  <Characters>6972</Characters>
  <Application>Microsoft Office Word</Application>
  <DocSecurity>0</DocSecurity>
  <Lines>58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João Vitor Teixeira</cp:lastModifiedBy>
  <cp:revision>51</cp:revision>
  <dcterms:created xsi:type="dcterms:W3CDTF">2019-03-01T00:15:00Z</dcterms:created>
  <dcterms:modified xsi:type="dcterms:W3CDTF">2019-03-15T11:05:00Z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